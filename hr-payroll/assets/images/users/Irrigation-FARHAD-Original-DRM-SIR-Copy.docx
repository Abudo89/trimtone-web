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0461" w:rsidRPr="00F351A2" w:rsidRDefault="00827791" w:rsidP="004363E5">
      <w:pPr>
        <w:pStyle w:val="ThHeading1"/>
      </w:pPr>
      <w:r>
        <w:t xml:space="preserve">solar powered </w:t>
      </w:r>
      <w:r w:rsidRPr="00827791">
        <w:t xml:space="preserve">MICROCONTROLLER BASED AUTO IRRIGATION SYSTEM </w:t>
      </w:r>
      <w:r>
        <w:t>and remote monitoring</w:t>
      </w:r>
    </w:p>
    <w:p w:rsidR="00BA1E13" w:rsidRPr="00F351A2" w:rsidRDefault="00BA1E13" w:rsidP="00BA1E13">
      <w:pPr>
        <w:pStyle w:val="ThBlank"/>
      </w:pPr>
    </w:p>
    <w:p w:rsidR="001C0461" w:rsidRDefault="001C0461" w:rsidP="00BA1E13">
      <w:pPr>
        <w:pStyle w:val="ThBlank"/>
      </w:pPr>
    </w:p>
    <w:p w:rsidR="00E567C3" w:rsidRPr="00662B29" w:rsidRDefault="00E567C3" w:rsidP="00BA1E13">
      <w:pPr>
        <w:pStyle w:val="ThBlank"/>
      </w:pPr>
    </w:p>
    <w:p w:rsidR="001C0461" w:rsidRPr="00074002" w:rsidRDefault="001C0461" w:rsidP="00C141B1">
      <w:pPr>
        <w:pStyle w:val="ThPara1"/>
        <w:jc w:val="center"/>
      </w:pPr>
      <w:r w:rsidRPr="00074002">
        <w:t xml:space="preserve">This </w:t>
      </w:r>
      <w:r w:rsidR="00827791">
        <w:t>project report is</w:t>
      </w:r>
      <w:r w:rsidRPr="00074002">
        <w:t xml:space="preserve"> submitted in partial fulfillment of the requirements for the Degree of</w:t>
      </w:r>
      <w:r w:rsidR="00F066FF">
        <w:t xml:space="preserve"> </w:t>
      </w:r>
      <w:r w:rsidRPr="00074002">
        <w:t>Bachelor of Science in Electrical and Electronic Engineering</w:t>
      </w:r>
    </w:p>
    <w:p w:rsidR="001C0461" w:rsidRDefault="001C0461" w:rsidP="00BA1E13">
      <w:pPr>
        <w:pStyle w:val="ThBlank"/>
      </w:pPr>
    </w:p>
    <w:p w:rsidR="00FF2A32" w:rsidRDefault="00FF2A32" w:rsidP="00BA1E13">
      <w:pPr>
        <w:pStyle w:val="ThBlank"/>
      </w:pPr>
    </w:p>
    <w:p w:rsidR="004A1EED" w:rsidRPr="00074002" w:rsidRDefault="004A1EED" w:rsidP="00BA1E13">
      <w:pPr>
        <w:pStyle w:val="ThBlank"/>
      </w:pPr>
    </w:p>
    <w:p w:rsidR="001C0461" w:rsidRPr="00F722D3" w:rsidRDefault="001C0461" w:rsidP="00BA1E13">
      <w:pPr>
        <w:pStyle w:val="ThHeading3"/>
        <w:jc w:val="center"/>
      </w:pPr>
      <w:r w:rsidRPr="00F722D3">
        <w:t>Submitted by</w:t>
      </w:r>
    </w:p>
    <w:p w:rsidR="001C0461" w:rsidRDefault="00827791" w:rsidP="00BA1E13">
      <w:pPr>
        <w:pStyle w:val="ThHeading3"/>
        <w:jc w:val="center"/>
      </w:pPr>
      <w:r w:rsidRPr="00827791">
        <w:t xml:space="preserve">Md. </w:t>
      </w:r>
      <w:proofErr w:type="spellStart"/>
      <w:r w:rsidRPr="00827791">
        <w:t>Farhad</w:t>
      </w:r>
      <w:proofErr w:type="spellEnd"/>
      <w:r w:rsidRPr="00827791">
        <w:t xml:space="preserve"> </w:t>
      </w:r>
      <w:proofErr w:type="spellStart"/>
      <w:r w:rsidRPr="00827791">
        <w:t>Ahmmed</w:t>
      </w:r>
      <w:proofErr w:type="spellEnd"/>
    </w:p>
    <w:p w:rsidR="001C0461" w:rsidRDefault="001C0461" w:rsidP="00BA1E13">
      <w:pPr>
        <w:pStyle w:val="ThHeading3"/>
        <w:jc w:val="center"/>
      </w:pPr>
      <w:r>
        <w:t xml:space="preserve">ID: </w:t>
      </w:r>
      <w:r w:rsidR="00827791">
        <w:t>143-33-2280</w:t>
      </w:r>
    </w:p>
    <w:p w:rsidR="001C0461" w:rsidRDefault="00827791" w:rsidP="00BA1E13">
      <w:pPr>
        <w:pStyle w:val="ThHeading3"/>
        <w:jc w:val="center"/>
      </w:pPr>
      <w:r w:rsidRPr="00827791">
        <w:t xml:space="preserve">Md. </w:t>
      </w:r>
      <w:proofErr w:type="spellStart"/>
      <w:r w:rsidRPr="00827791">
        <w:t>Mhabub</w:t>
      </w:r>
      <w:proofErr w:type="spellEnd"/>
      <w:r w:rsidRPr="00827791">
        <w:t xml:space="preserve"> </w:t>
      </w:r>
      <w:proofErr w:type="spellStart"/>
      <w:r w:rsidRPr="00827791">
        <w:t>Alam</w:t>
      </w:r>
      <w:proofErr w:type="spellEnd"/>
    </w:p>
    <w:p w:rsidR="001C0461" w:rsidRDefault="001C0461" w:rsidP="00BA1E13">
      <w:pPr>
        <w:pStyle w:val="ThHeading3"/>
        <w:jc w:val="center"/>
      </w:pPr>
      <w:r>
        <w:t>ID:</w:t>
      </w:r>
      <w:r w:rsidR="00827791">
        <w:t xml:space="preserve"> 143-33-2256</w:t>
      </w:r>
    </w:p>
    <w:p w:rsidR="001C0461" w:rsidRDefault="001C0461" w:rsidP="00BA1E13">
      <w:pPr>
        <w:pStyle w:val="ThBlank"/>
      </w:pPr>
    </w:p>
    <w:p w:rsidR="00FF2A32" w:rsidRDefault="00FF2A32" w:rsidP="00BA1E13">
      <w:pPr>
        <w:pStyle w:val="ThBlank"/>
      </w:pPr>
    </w:p>
    <w:p w:rsidR="001C0461" w:rsidRPr="00F722D3" w:rsidRDefault="001C0461" w:rsidP="00BA1E13">
      <w:pPr>
        <w:pStyle w:val="ThHeading3"/>
        <w:jc w:val="center"/>
      </w:pPr>
      <w:r w:rsidRPr="00F722D3">
        <w:t>Supervised by</w:t>
      </w:r>
    </w:p>
    <w:p w:rsidR="001C0461" w:rsidRDefault="001C0461" w:rsidP="00BA1E13">
      <w:pPr>
        <w:pStyle w:val="ThHeading3"/>
        <w:jc w:val="center"/>
      </w:pPr>
      <w:r>
        <w:t>Dr. Md. Rezwanul Ahsan</w:t>
      </w:r>
    </w:p>
    <w:p w:rsidR="001C0461" w:rsidRDefault="001C0461" w:rsidP="00BA1E13">
      <w:pPr>
        <w:pStyle w:val="ThHeading3"/>
        <w:jc w:val="center"/>
      </w:pPr>
      <w:r>
        <w:t>Assistant Professor</w:t>
      </w:r>
    </w:p>
    <w:p w:rsidR="001C0461" w:rsidRPr="00C40DAE" w:rsidRDefault="001C0461" w:rsidP="00BA1E13">
      <w:pPr>
        <w:pStyle w:val="ThHeading3"/>
        <w:jc w:val="center"/>
      </w:pPr>
      <w:r>
        <w:t>Department of Electrical &amp; Electronic Engineering</w:t>
      </w:r>
    </w:p>
    <w:p w:rsidR="001C0461" w:rsidRDefault="00184E67" w:rsidP="00BA1E13">
      <w:pPr>
        <w:pStyle w:val="ThHeading3"/>
        <w:jc w:val="center"/>
      </w:pPr>
      <w:r>
        <w:t xml:space="preserve">Faculty of </w:t>
      </w:r>
      <w:r w:rsidR="001C0461" w:rsidRPr="00C40DAE">
        <w:t>Engineering</w:t>
      </w:r>
    </w:p>
    <w:p w:rsidR="00FF2A32" w:rsidRDefault="00FF2A32" w:rsidP="00FF2A32">
      <w:pPr>
        <w:pStyle w:val="ThBlank"/>
      </w:pPr>
    </w:p>
    <w:p w:rsidR="004A1EED" w:rsidRPr="00662B29" w:rsidRDefault="004A1EED" w:rsidP="00FF2A32">
      <w:pPr>
        <w:pStyle w:val="ThBlank"/>
      </w:pPr>
    </w:p>
    <w:p w:rsidR="001C0461" w:rsidRDefault="00C141B1" w:rsidP="00BA1E13">
      <w:pPr>
        <w:pStyle w:val="ThFig"/>
      </w:pPr>
      <w:r w:rsidRPr="00C141B1">
        <w:drawing>
          <wp:inline distT="0" distB="0" distL="0" distR="0">
            <wp:extent cx="1005840" cy="1005840"/>
            <wp:effectExtent l="0" t="0" r="0" b="0"/>
            <wp:docPr id="14338" name="Picture 14338" descr="D:\Dropbox\DIU Fall 2016\D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DIU Fall 2016\DI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rsidR="00FF2A32" w:rsidRDefault="00FF2A32" w:rsidP="00BA1E13">
      <w:pPr>
        <w:pStyle w:val="ThFig"/>
      </w:pPr>
    </w:p>
    <w:p w:rsidR="004A1EED" w:rsidRDefault="004A1EED" w:rsidP="00BA1E13">
      <w:pPr>
        <w:pStyle w:val="ThFig"/>
      </w:pPr>
    </w:p>
    <w:p w:rsidR="001C0461" w:rsidRPr="00C40DAE" w:rsidRDefault="001C0461" w:rsidP="00BA1E13">
      <w:pPr>
        <w:pStyle w:val="ThHeading2"/>
        <w:jc w:val="center"/>
      </w:pPr>
      <w:r w:rsidRPr="0037068A">
        <w:t>D</w:t>
      </w:r>
      <w:r w:rsidRPr="00C40DAE">
        <w:t xml:space="preserve">epartment of </w:t>
      </w:r>
      <w:r w:rsidRPr="0037068A">
        <w:t>E</w:t>
      </w:r>
      <w:r w:rsidRPr="00C40DAE">
        <w:t xml:space="preserve">lectrical and </w:t>
      </w:r>
      <w:r w:rsidRPr="0037068A">
        <w:t>E</w:t>
      </w:r>
      <w:r w:rsidRPr="00C40DAE">
        <w:t xml:space="preserve">lectronic </w:t>
      </w:r>
      <w:r w:rsidRPr="0037068A">
        <w:t>E</w:t>
      </w:r>
      <w:r w:rsidRPr="00C40DAE">
        <w:t>ngineering</w:t>
      </w:r>
    </w:p>
    <w:p w:rsidR="001C0461" w:rsidRPr="00C40DAE" w:rsidRDefault="001C0461" w:rsidP="00BA1E13">
      <w:pPr>
        <w:pStyle w:val="ThHeading2"/>
        <w:jc w:val="center"/>
      </w:pPr>
      <w:r w:rsidRPr="0037068A">
        <w:t>F</w:t>
      </w:r>
      <w:r w:rsidRPr="00C40DAE">
        <w:t xml:space="preserve">aculty of </w:t>
      </w:r>
      <w:r w:rsidRPr="0037068A">
        <w:t>E</w:t>
      </w:r>
      <w:r w:rsidRPr="00C40DAE">
        <w:t>ngineering</w:t>
      </w:r>
    </w:p>
    <w:p w:rsidR="001C0461" w:rsidRPr="00C40DAE" w:rsidRDefault="001C0461" w:rsidP="00BA1E13">
      <w:pPr>
        <w:pStyle w:val="ThHeading2"/>
        <w:jc w:val="center"/>
      </w:pPr>
      <w:r w:rsidRPr="00C40DAE">
        <w:t>DAFFODIL INTERNATIONAL UNIVERSITY</w:t>
      </w:r>
    </w:p>
    <w:p w:rsidR="0001570B" w:rsidRPr="00FF2A32" w:rsidRDefault="004A1EED" w:rsidP="00FF2A32">
      <w:pPr>
        <w:pStyle w:val="ThHeading3"/>
        <w:jc w:val="center"/>
      </w:pPr>
      <w:r>
        <w:t>December</w:t>
      </w:r>
      <w:r w:rsidR="001C0461">
        <w:t xml:space="preserve"> 2017</w:t>
      </w:r>
      <w:r w:rsidR="0001570B">
        <w:br w:type="page"/>
      </w:r>
    </w:p>
    <w:p w:rsidR="001C0461" w:rsidRDefault="001C0461" w:rsidP="00BA1E13">
      <w:pPr>
        <w:pStyle w:val="ThHeading3"/>
        <w:jc w:val="center"/>
      </w:pPr>
    </w:p>
    <w:p w:rsidR="00BA1E13" w:rsidRDefault="00BA1E13" w:rsidP="00BA1E13">
      <w:pPr>
        <w:pStyle w:val="ThBlank"/>
      </w:pPr>
    </w:p>
    <w:p w:rsidR="00BA1E13" w:rsidRDefault="00BA1E13" w:rsidP="00BA1E13">
      <w:pPr>
        <w:pStyle w:val="ThBlank"/>
      </w:pPr>
    </w:p>
    <w:p w:rsidR="00BA1E13" w:rsidRDefault="00BA1E13" w:rsidP="00BA1E13">
      <w:pPr>
        <w:pStyle w:val="ThBlank"/>
      </w:pPr>
    </w:p>
    <w:p w:rsidR="00BA1E13" w:rsidRDefault="00BA1E13" w:rsidP="00BA1E13">
      <w:pPr>
        <w:pStyle w:val="ThBlank"/>
      </w:pPr>
    </w:p>
    <w:p w:rsidR="00BA1E13" w:rsidRDefault="00BA1E13" w:rsidP="00BA1E13">
      <w:pPr>
        <w:pStyle w:val="ThBlank"/>
      </w:pPr>
    </w:p>
    <w:p w:rsidR="001C0461" w:rsidRPr="00BA1E13" w:rsidRDefault="001C0461" w:rsidP="00BA1E13">
      <w:pPr>
        <w:pStyle w:val="ThHeading1"/>
      </w:pPr>
      <w:r w:rsidRPr="00BA1E13">
        <w:t>CERTIFICATION</w:t>
      </w:r>
    </w:p>
    <w:p w:rsidR="001C0461" w:rsidRPr="004A0AC5" w:rsidRDefault="00827791" w:rsidP="004A0AC5">
      <w:pPr>
        <w:pStyle w:val="ThPara1"/>
      </w:pPr>
      <w:r w:rsidRPr="00827791">
        <w:t>This is to certify that this project entitled “SOLAR POWERED MICROCONTROLLER BASED AUTO IRRIGATION SYSTEM AND REMOTE MONITORING’’ is done by the following students under my direct supervision</w:t>
      </w:r>
      <w:r>
        <w:t>.</w:t>
      </w:r>
      <w:r w:rsidRPr="00827791">
        <w:t xml:space="preserve"> </w:t>
      </w:r>
      <w:r>
        <w:t>This</w:t>
      </w:r>
      <w:r w:rsidRPr="00827791">
        <w:t xml:space="preserve"> </w:t>
      </w:r>
      <w:r>
        <w:t>project</w:t>
      </w:r>
      <w:r w:rsidRPr="00827791">
        <w:t xml:space="preserve"> work has been carried out by them in the laboratories of the Department of Electrical and Electronic Engineering under the Faculty of Engineering</w:t>
      </w:r>
      <w:r>
        <w:t>,</w:t>
      </w:r>
      <w:r w:rsidRPr="00827791">
        <w:t xml:space="preserve"> Daffodil International University in partial fulfillment of the requirements for the degree of Bachelor of Science in Electrical and Electronic Engineering. The presentation of the work was held on….</w:t>
      </w:r>
    </w:p>
    <w:p w:rsidR="001C0461" w:rsidRDefault="001C0461" w:rsidP="00B723C7">
      <w:pPr>
        <w:pStyle w:val="ThPara1"/>
      </w:pPr>
    </w:p>
    <w:p w:rsidR="00827791" w:rsidRDefault="00827791" w:rsidP="00B723C7">
      <w:pPr>
        <w:pStyle w:val="ThPara1"/>
      </w:pPr>
    </w:p>
    <w:p w:rsidR="00827791" w:rsidRDefault="00827791" w:rsidP="00B723C7">
      <w:pPr>
        <w:pStyle w:val="ThPara1"/>
      </w:pPr>
    </w:p>
    <w:p w:rsidR="00827791" w:rsidRPr="00F95035" w:rsidRDefault="00827791" w:rsidP="00827791">
      <w:pPr>
        <w:rPr>
          <w:rFonts w:ascii="Times New Roman" w:hAnsi="Times New Roman" w:cs="Times New Roman"/>
          <w:b/>
          <w:bCs/>
          <w:sz w:val="24"/>
          <w:szCs w:val="24"/>
        </w:rPr>
      </w:pPr>
      <w:r w:rsidRPr="00F95035">
        <w:rPr>
          <w:rFonts w:ascii="Times New Roman" w:hAnsi="Times New Roman" w:cs="Times New Roman"/>
          <w:b/>
          <w:bCs/>
          <w:sz w:val="24"/>
          <w:szCs w:val="24"/>
        </w:rPr>
        <w:t>Signature of the candidates</w:t>
      </w:r>
    </w:p>
    <w:p w:rsidR="00827791" w:rsidRPr="00240CA2" w:rsidRDefault="00827791" w:rsidP="00827791">
      <w:pPr>
        <w:pStyle w:val="Heading3"/>
        <w:spacing w:before="0" w:beforeAutospacing="0" w:after="0" w:afterAutospacing="0" w:line="360" w:lineRule="auto"/>
        <w:jc w:val="both"/>
        <w:rPr>
          <w:color w:val="000000"/>
          <w:sz w:val="24"/>
          <w:szCs w:val="24"/>
        </w:rPr>
      </w:pPr>
    </w:p>
    <w:p w:rsidR="00827791" w:rsidRPr="00240CA2" w:rsidRDefault="00827791" w:rsidP="00827791">
      <w:pPr>
        <w:pStyle w:val="Heading3"/>
        <w:spacing w:before="0" w:beforeAutospacing="0" w:after="0" w:afterAutospacing="0" w:line="360" w:lineRule="auto"/>
        <w:jc w:val="both"/>
        <w:rPr>
          <w:sz w:val="24"/>
          <w:szCs w:val="24"/>
        </w:rPr>
      </w:pPr>
      <w:r w:rsidRPr="00240CA2">
        <w:rPr>
          <w:color w:val="000000"/>
          <w:sz w:val="24"/>
          <w:szCs w:val="24"/>
        </w:rPr>
        <w:t>_____________________</w:t>
      </w:r>
    </w:p>
    <w:p w:rsidR="00827791" w:rsidRPr="00240CA2" w:rsidRDefault="00827791" w:rsidP="00827791">
      <w:pPr>
        <w:spacing w:after="0" w:line="360" w:lineRule="auto"/>
        <w:jc w:val="both"/>
        <w:rPr>
          <w:rFonts w:ascii="Times New Roman" w:eastAsia="Times New Roman" w:hAnsi="Times New Roman" w:cs="Times New Roman"/>
          <w:sz w:val="24"/>
          <w:szCs w:val="24"/>
          <w:lang w:bidi="bn-BD"/>
        </w:rPr>
      </w:pPr>
      <w:r w:rsidRPr="00240CA2">
        <w:rPr>
          <w:rFonts w:ascii="Times New Roman" w:eastAsia="Times New Roman" w:hAnsi="Times New Roman" w:cs="Times New Roman"/>
          <w:b/>
          <w:bCs/>
          <w:color w:val="000000"/>
          <w:sz w:val="24"/>
          <w:szCs w:val="24"/>
          <w:lang w:bidi="bn-BD"/>
        </w:rPr>
        <w:t xml:space="preserve">Md. </w:t>
      </w:r>
      <w:proofErr w:type="spellStart"/>
      <w:r w:rsidRPr="00240CA2">
        <w:rPr>
          <w:rFonts w:ascii="Times New Roman" w:eastAsia="Times New Roman" w:hAnsi="Times New Roman" w:cs="Times New Roman"/>
          <w:b/>
          <w:bCs/>
          <w:color w:val="000000"/>
          <w:sz w:val="24"/>
          <w:szCs w:val="24"/>
          <w:lang w:bidi="bn-BD"/>
        </w:rPr>
        <w:t>Farhad</w:t>
      </w:r>
      <w:proofErr w:type="spellEnd"/>
      <w:r w:rsidRPr="00240CA2">
        <w:rPr>
          <w:rFonts w:ascii="Times New Roman" w:eastAsia="Times New Roman" w:hAnsi="Times New Roman" w:cs="Times New Roman"/>
          <w:b/>
          <w:bCs/>
          <w:color w:val="000000"/>
          <w:sz w:val="24"/>
          <w:szCs w:val="24"/>
          <w:lang w:bidi="bn-BD"/>
        </w:rPr>
        <w:t xml:space="preserve"> </w:t>
      </w:r>
      <w:proofErr w:type="spellStart"/>
      <w:r w:rsidRPr="00240CA2">
        <w:rPr>
          <w:rFonts w:ascii="Times New Roman" w:eastAsia="Times New Roman" w:hAnsi="Times New Roman" w:cs="Times New Roman"/>
          <w:b/>
          <w:bCs/>
          <w:color w:val="000000"/>
          <w:sz w:val="24"/>
          <w:szCs w:val="24"/>
          <w:lang w:bidi="bn-BD"/>
        </w:rPr>
        <w:t>Ahmmed</w:t>
      </w:r>
      <w:proofErr w:type="spellEnd"/>
    </w:p>
    <w:p w:rsidR="00827791" w:rsidRPr="00240CA2" w:rsidRDefault="00827791" w:rsidP="00827791">
      <w:pPr>
        <w:tabs>
          <w:tab w:val="left" w:pos="6971"/>
        </w:tabs>
        <w:spacing w:after="0" w:line="360" w:lineRule="auto"/>
        <w:jc w:val="both"/>
        <w:rPr>
          <w:rFonts w:ascii="Times New Roman" w:eastAsia="Times New Roman" w:hAnsi="Times New Roman" w:cs="Times New Roman"/>
          <w:sz w:val="24"/>
          <w:szCs w:val="24"/>
          <w:lang w:bidi="bn-BD"/>
        </w:rPr>
      </w:pPr>
      <w:proofErr w:type="spellStart"/>
      <w:r w:rsidRPr="00240CA2">
        <w:rPr>
          <w:rFonts w:ascii="Times New Roman" w:eastAsia="Times New Roman" w:hAnsi="Times New Roman" w:cs="Times New Roman"/>
          <w:color w:val="000000"/>
          <w:sz w:val="24"/>
          <w:szCs w:val="24"/>
          <w:lang w:bidi="bn-BD"/>
        </w:rPr>
        <w:t>Reg</w:t>
      </w:r>
      <w:proofErr w:type="spellEnd"/>
      <w:r w:rsidRPr="00240CA2">
        <w:rPr>
          <w:rFonts w:ascii="Times New Roman" w:eastAsia="Times New Roman" w:hAnsi="Times New Roman" w:cs="Times New Roman"/>
          <w:color w:val="000000"/>
          <w:sz w:val="24"/>
          <w:szCs w:val="24"/>
          <w:lang w:bidi="bn-BD"/>
        </w:rPr>
        <w:t xml:space="preserve"> ID: 143-33-2280</w:t>
      </w:r>
      <w:r w:rsidRPr="00240CA2">
        <w:rPr>
          <w:rFonts w:ascii="Times New Roman" w:eastAsia="Times New Roman" w:hAnsi="Times New Roman" w:cs="Times New Roman"/>
          <w:color w:val="000000"/>
          <w:sz w:val="24"/>
          <w:szCs w:val="24"/>
          <w:lang w:bidi="bn-BD"/>
        </w:rPr>
        <w:tab/>
      </w:r>
    </w:p>
    <w:p w:rsidR="00827791" w:rsidRPr="00240CA2" w:rsidRDefault="00827791" w:rsidP="00827791">
      <w:pPr>
        <w:spacing w:after="0" w:line="360" w:lineRule="auto"/>
        <w:jc w:val="both"/>
        <w:rPr>
          <w:rFonts w:ascii="Times New Roman" w:eastAsia="Times New Roman" w:hAnsi="Times New Roman" w:cs="Times New Roman"/>
          <w:sz w:val="24"/>
          <w:szCs w:val="24"/>
          <w:lang w:bidi="bn-BD"/>
        </w:rPr>
      </w:pPr>
    </w:p>
    <w:p w:rsidR="00827791" w:rsidRPr="00240CA2" w:rsidRDefault="00827791" w:rsidP="00827791">
      <w:pPr>
        <w:spacing w:after="0" w:line="360" w:lineRule="auto"/>
        <w:jc w:val="both"/>
        <w:rPr>
          <w:rFonts w:ascii="Times New Roman" w:eastAsia="Times New Roman" w:hAnsi="Times New Roman" w:cs="Times New Roman"/>
          <w:color w:val="000000"/>
          <w:sz w:val="24"/>
          <w:szCs w:val="24"/>
          <w:lang w:bidi="bn-BD"/>
        </w:rPr>
      </w:pPr>
    </w:p>
    <w:p w:rsidR="00827791" w:rsidRPr="00240CA2" w:rsidRDefault="00827791" w:rsidP="00827791">
      <w:pPr>
        <w:spacing w:after="0" w:line="360" w:lineRule="auto"/>
        <w:jc w:val="both"/>
        <w:rPr>
          <w:rFonts w:ascii="Times New Roman" w:eastAsia="Times New Roman" w:hAnsi="Times New Roman" w:cs="Times New Roman"/>
          <w:color w:val="000000" w:themeColor="text1"/>
          <w:sz w:val="24"/>
          <w:szCs w:val="24"/>
          <w:lang w:bidi="bn-BD"/>
        </w:rPr>
      </w:pPr>
      <w:r w:rsidRPr="00240CA2">
        <w:rPr>
          <w:rFonts w:ascii="Times New Roman" w:eastAsia="Times New Roman" w:hAnsi="Times New Roman" w:cs="Times New Roman"/>
          <w:color w:val="000000"/>
          <w:sz w:val="24"/>
          <w:szCs w:val="24"/>
          <w:lang w:bidi="bn-BD"/>
        </w:rPr>
        <w:t>________________________</w:t>
      </w:r>
    </w:p>
    <w:p w:rsidR="00827791" w:rsidRPr="00240CA2" w:rsidRDefault="00827791" w:rsidP="00827791">
      <w:pPr>
        <w:spacing w:after="0" w:line="360" w:lineRule="auto"/>
        <w:jc w:val="both"/>
        <w:rPr>
          <w:rFonts w:ascii="Times New Roman" w:eastAsia="Times New Roman" w:hAnsi="Times New Roman" w:cs="Times New Roman"/>
          <w:sz w:val="24"/>
          <w:szCs w:val="24"/>
          <w:lang w:bidi="bn-BD"/>
        </w:rPr>
      </w:pPr>
      <w:r w:rsidRPr="00240CA2">
        <w:rPr>
          <w:rFonts w:ascii="Times New Roman" w:eastAsia="Times New Roman" w:hAnsi="Times New Roman" w:cs="Times New Roman"/>
          <w:b/>
          <w:bCs/>
          <w:color w:val="000000"/>
          <w:sz w:val="24"/>
          <w:szCs w:val="24"/>
          <w:lang w:bidi="bn-BD"/>
        </w:rPr>
        <w:t xml:space="preserve">Md. </w:t>
      </w:r>
      <w:proofErr w:type="spellStart"/>
      <w:r w:rsidRPr="00240CA2">
        <w:rPr>
          <w:rFonts w:ascii="Times New Roman" w:eastAsia="Times New Roman" w:hAnsi="Times New Roman" w:cs="Times New Roman"/>
          <w:b/>
          <w:bCs/>
          <w:color w:val="000000"/>
          <w:sz w:val="24"/>
          <w:szCs w:val="24"/>
          <w:lang w:bidi="bn-BD"/>
        </w:rPr>
        <w:t>Mhabub</w:t>
      </w:r>
      <w:proofErr w:type="spellEnd"/>
      <w:r w:rsidRPr="00240CA2">
        <w:rPr>
          <w:rFonts w:ascii="Times New Roman" w:eastAsia="Times New Roman" w:hAnsi="Times New Roman" w:cs="Times New Roman"/>
          <w:b/>
          <w:bCs/>
          <w:color w:val="000000"/>
          <w:sz w:val="24"/>
          <w:szCs w:val="24"/>
          <w:lang w:bidi="bn-BD"/>
        </w:rPr>
        <w:t xml:space="preserve"> </w:t>
      </w:r>
      <w:proofErr w:type="spellStart"/>
      <w:r w:rsidRPr="00240CA2">
        <w:rPr>
          <w:rFonts w:ascii="Times New Roman" w:eastAsia="Times New Roman" w:hAnsi="Times New Roman" w:cs="Times New Roman"/>
          <w:b/>
          <w:bCs/>
          <w:color w:val="000000"/>
          <w:sz w:val="24"/>
          <w:szCs w:val="24"/>
          <w:lang w:bidi="bn-BD"/>
        </w:rPr>
        <w:t>Alam</w:t>
      </w:r>
      <w:proofErr w:type="spellEnd"/>
    </w:p>
    <w:p w:rsidR="001C0461" w:rsidRDefault="00827791" w:rsidP="00827791">
      <w:pPr>
        <w:pStyle w:val="ThPara1"/>
      </w:pPr>
      <w:proofErr w:type="spellStart"/>
      <w:r w:rsidRPr="00240CA2">
        <w:rPr>
          <w:rFonts w:eastAsia="Times New Roman"/>
          <w:lang w:bidi="bn-BD"/>
        </w:rPr>
        <w:t>Reg</w:t>
      </w:r>
      <w:proofErr w:type="spellEnd"/>
      <w:r w:rsidRPr="00240CA2">
        <w:rPr>
          <w:rFonts w:eastAsia="Times New Roman"/>
          <w:lang w:bidi="bn-BD"/>
        </w:rPr>
        <w:t xml:space="preserve"> ID: 143-33-2256</w:t>
      </w:r>
    </w:p>
    <w:p w:rsidR="001C0461" w:rsidRDefault="001C0461" w:rsidP="00B723C7">
      <w:pPr>
        <w:pStyle w:val="ThPara1"/>
      </w:pPr>
    </w:p>
    <w:p w:rsidR="001C0461" w:rsidRDefault="001C0461" w:rsidP="00B723C7">
      <w:pPr>
        <w:pStyle w:val="ThPara1"/>
      </w:pPr>
    </w:p>
    <w:p w:rsidR="001C0461" w:rsidRPr="00B87454" w:rsidRDefault="001C0461" w:rsidP="00B723C7">
      <w:pPr>
        <w:pStyle w:val="ThPara1"/>
      </w:pPr>
    </w:p>
    <w:p w:rsidR="001C0461" w:rsidRPr="00B723C7" w:rsidRDefault="001C0461" w:rsidP="00B723C7">
      <w:pPr>
        <w:pStyle w:val="ThPara1"/>
        <w:rPr>
          <w:b/>
        </w:rPr>
      </w:pPr>
      <w:r w:rsidRPr="00B723C7">
        <w:rPr>
          <w:b/>
        </w:rPr>
        <w:t>Signature of the supervisor</w:t>
      </w:r>
    </w:p>
    <w:p w:rsidR="001C0461" w:rsidRPr="00B87454" w:rsidRDefault="00097D2B" w:rsidP="00B723C7">
      <w:pPr>
        <w:pStyle w:val="ThPara1"/>
      </w:pPr>
      <w:r>
        <w:rPr>
          <w:noProof/>
        </w:rPr>
        <mc:AlternateContent>
          <mc:Choice Requires="wps">
            <w:drawing>
              <wp:anchor distT="0" distB="0" distL="114300" distR="114300" simplePos="0" relativeHeight="251659264" behindDoc="0" locked="0" layoutInCell="1" allowOverlap="1">
                <wp:simplePos x="0" y="0"/>
                <wp:positionH relativeFrom="column">
                  <wp:posOffset>9525</wp:posOffset>
                </wp:positionH>
                <wp:positionV relativeFrom="paragraph">
                  <wp:posOffset>212090</wp:posOffset>
                </wp:positionV>
                <wp:extent cx="1752600" cy="0"/>
                <wp:effectExtent l="9525" t="11430" r="9525" b="7620"/>
                <wp:wrapNone/>
                <wp:docPr id="1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7526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834A06" id="_x0000_t32" coordsize="21600,21600" o:spt="32" o:oned="t" path="m,l21600,21600e" filled="f">
                <v:path arrowok="t" fillok="f" o:connecttype="none"/>
                <o:lock v:ext="edit" shapetype="t"/>
              </v:shapetype>
              <v:shape id="AutoShape 2" o:spid="_x0000_s1026" type="#_x0000_t32" style="position:absolute;margin-left:.75pt;margin-top:16.7pt;width:138pt;height:0;rotation:18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"/>
            </w:pict>
          </mc:Fallback>
        </mc:AlternateContent>
      </w:r>
    </w:p>
    <w:p w:rsidR="001C0461" w:rsidRPr="003A1805" w:rsidRDefault="001C0461" w:rsidP="00F64705">
      <w:pPr>
        <w:pStyle w:val="ThPara1"/>
        <w:spacing w:line="240" w:lineRule="auto"/>
        <w:rPr>
          <w:color w:val="000000" w:themeColor="text1"/>
        </w:rPr>
      </w:pPr>
      <w:r>
        <w:rPr>
          <w:color w:val="000000" w:themeColor="text1"/>
        </w:rPr>
        <w:t>Dr. Md. Rezwanul Ahsan</w:t>
      </w:r>
    </w:p>
    <w:p w:rsidR="001C0461" w:rsidRDefault="001C0461" w:rsidP="004A1F08">
      <w:pPr>
        <w:pStyle w:val="BodyText2"/>
        <w:spacing w:line="360" w:lineRule="auto"/>
      </w:pPr>
    </w:p>
    <w:p w:rsidR="004A1F08" w:rsidRDefault="004A1F08" w:rsidP="001C0461">
      <w:pPr>
        <w:pStyle w:val="BodyText2"/>
        <w:spacing w:before="240" w:line="360" w:lineRule="auto"/>
        <w:sectPr w:rsidR="004A1F08" w:rsidSect="0024245F">
          <w:footerReference w:type="default" r:id="rId9"/>
          <w:pgSz w:w="11909" w:h="16834" w:code="9"/>
          <w:pgMar w:top="1440" w:right="1440" w:bottom="1440" w:left="2160" w:header="0" w:footer="432" w:gutter="0"/>
          <w:pgNumType w:fmt="lowerRoman"/>
          <w:cols w:space="720"/>
          <w:titlePg/>
          <w:docGrid w:linePitch="360"/>
        </w:sectPr>
      </w:pPr>
    </w:p>
    <w:p w:rsidR="00C141B1" w:rsidRDefault="00C141B1" w:rsidP="004A1F08">
      <w:pPr>
        <w:pStyle w:val="ThPara1"/>
      </w:pPr>
    </w:p>
    <w:p w:rsidR="00C141B1" w:rsidRDefault="00C141B1" w:rsidP="004A1F08">
      <w:pPr>
        <w:pStyle w:val="ThPara1"/>
      </w:pPr>
    </w:p>
    <w:p w:rsidR="00C141B1" w:rsidRDefault="00C141B1" w:rsidP="004A1F08">
      <w:pPr>
        <w:pStyle w:val="ThPara1"/>
      </w:pPr>
    </w:p>
    <w:p w:rsidR="001C0461" w:rsidRDefault="005D4804" w:rsidP="004A1F08">
      <w:pPr>
        <w:pStyle w:val="ThPara1"/>
      </w:pPr>
      <w:r w:rsidRPr="00240CA2">
        <w:t xml:space="preserve">The project entitled </w:t>
      </w:r>
      <w:r w:rsidRPr="00240CA2">
        <w:rPr>
          <w:rStyle w:val="Heading4Char"/>
          <w:rFonts w:eastAsiaTheme="minorHAnsi"/>
        </w:rPr>
        <w:t>“</w:t>
      </w:r>
      <w:r w:rsidR="00695425" w:rsidRPr="00827791">
        <w:t>SOLAR POWERED MICROCONTROLLER BASED AUTO IRRIGATION SYSTEM AND REMOTE MONITORING</w:t>
      </w:r>
      <w:r w:rsidRPr="00240CA2">
        <w:t xml:space="preserve">” submitted by </w:t>
      </w:r>
      <w:r w:rsidRPr="005D4804">
        <w:rPr>
          <w:b/>
        </w:rPr>
        <w:t xml:space="preserve">Md. </w:t>
      </w:r>
      <w:proofErr w:type="spellStart"/>
      <w:r w:rsidRPr="005D4804">
        <w:rPr>
          <w:b/>
        </w:rPr>
        <w:t>Farhad</w:t>
      </w:r>
      <w:proofErr w:type="spellEnd"/>
      <w:r w:rsidRPr="005D4804">
        <w:rPr>
          <w:b/>
        </w:rPr>
        <w:t xml:space="preserve"> </w:t>
      </w:r>
      <w:proofErr w:type="spellStart"/>
      <w:r w:rsidRPr="005D4804">
        <w:rPr>
          <w:b/>
        </w:rPr>
        <w:t>Ahmmed</w:t>
      </w:r>
      <w:proofErr w:type="spellEnd"/>
      <w:r>
        <w:rPr>
          <w:b/>
        </w:rPr>
        <w:t>,</w:t>
      </w:r>
      <w:r w:rsidRPr="005D4804">
        <w:rPr>
          <w:b/>
        </w:rPr>
        <w:t xml:space="preserve"> </w:t>
      </w:r>
      <w:proofErr w:type="spellStart"/>
      <w:r w:rsidRPr="005D4804">
        <w:t>Reg</w:t>
      </w:r>
      <w:proofErr w:type="spellEnd"/>
      <w:r w:rsidRPr="005D4804">
        <w:t xml:space="preserve"> ID:</w:t>
      </w:r>
      <w:r w:rsidRPr="005D4804">
        <w:rPr>
          <w:b/>
        </w:rPr>
        <w:t xml:space="preserve"> 143-33-2280</w:t>
      </w:r>
      <w:r w:rsidRPr="005D4804">
        <w:t>,</w:t>
      </w:r>
      <w:r w:rsidRPr="005D4804">
        <w:rPr>
          <w:b/>
        </w:rPr>
        <w:t xml:space="preserve"> Md. </w:t>
      </w:r>
      <w:proofErr w:type="spellStart"/>
      <w:r w:rsidRPr="005D4804">
        <w:rPr>
          <w:b/>
        </w:rPr>
        <w:t>Mhabub</w:t>
      </w:r>
      <w:proofErr w:type="spellEnd"/>
      <w:r w:rsidRPr="005D4804">
        <w:rPr>
          <w:b/>
        </w:rPr>
        <w:t xml:space="preserve"> </w:t>
      </w:r>
      <w:proofErr w:type="spellStart"/>
      <w:r w:rsidRPr="005D4804">
        <w:rPr>
          <w:b/>
        </w:rPr>
        <w:t>Alam</w:t>
      </w:r>
      <w:proofErr w:type="spellEnd"/>
      <w:r w:rsidRPr="005D4804">
        <w:rPr>
          <w:b/>
        </w:rPr>
        <w:t xml:space="preserve">, </w:t>
      </w:r>
      <w:proofErr w:type="spellStart"/>
      <w:r w:rsidRPr="005D4804">
        <w:t>Reg</w:t>
      </w:r>
      <w:proofErr w:type="spellEnd"/>
      <w:r w:rsidRPr="005D4804">
        <w:t xml:space="preserve"> ID:</w:t>
      </w:r>
      <w:r w:rsidRPr="005D4804">
        <w:rPr>
          <w:b/>
        </w:rPr>
        <w:t xml:space="preserve"> 143-33-2256</w:t>
      </w:r>
      <w:r w:rsidRPr="00240CA2">
        <w:t>, Session: Fall 2014 has been accepted as satisfactory in partial fulfillment of the requirements for the degree of Bachelor of Science in Electrical and Electronic Engineering December 2017</w:t>
      </w:r>
      <w:r>
        <w:t>.</w:t>
      </w:r>
    </w:p>
    <w:p w:rsidR="00712350" w:rsidRDefault="00712350" w:rsidP="00712350">
      <w:pPr>
        <w:pStyle w:val="ThBlank"/>
      </w:pPr>
    </w:p>
    <w:p w:rsidR="00C141B1" w:rsidRDefault="00C141B1" w:rsidP="00712350">
      <w:pPr>
        <w:pStyle w:val="ThBlank"/>
      </w:pPr>
    </w:p>
    <w:p w:rsidR="00C141B1" w:rsidRPr="006F2124" w:rsidRDefault="00C141B1" w:rsidP="00712350">
      <w:pPr>
        <w:pStyle w:val="ThBlank"/>
      </w:pPr>
    </w:p>
    <w:p w:rsidR="001C0461" w:rsidRDefault="001C0461" w:rsidP="00766CD3">
      <w:pPr>
        <w:pStyle w:val="ThHeading2"/>
        <w:jc w:val="center"/>
      </w:pPr>
      <w:r w:rsidRPr="006F2124">
        <w:t>BOARD OF EXAMINERS</w:t>
      </w:r>
    </w:p>
    <w:p w:rsidR="00EA25FD" w:rsidRDefault="00EA25FD" w:rsidP="00766CD3">
      <w:pPr>
        <w:pStyle w:val="ThBlank"/>
      </w:pPr>
    </w:p>
    <w:p w:rsidR="005D4804" w:rsidRPr="00240CA2" w:rsidRDefault="005D4804" w:rsidP="005D4804">
      <w:pPr>
        <w:pStyle w:val="NoSpacing"/>
        <w:spacing w:line="360" w:lineRule="auto"/>
        <w:jc w:val="both"/>
        <w:rPr>
          <w:rFonts w:ascii="Times New Roman" w:hAnsi="Times New Roman" w:cs="Times New Roman"/>
          <w:sz w:val="24"/>
          <w:szCs w:val="24"/>
        </w:rPr>
      </w:pPr>
      <w:r w:rsidRPr="00240CA2">
        <w:rPr>
          <w:rFonts w:ascii="Times New Roman" w:hAnsi="Times New Roman" w:cs="Times New Roman"/>
          <w:sz w:val="24"/>
          <w:szCs w:val="24"/>
        </w:rPr>
        <w:t>____________________________</w:t>
      </w:r>
    </w:p>
    <w:p w:rsidR="005D4804" w:rsidRPr="00240CA2" w:rsidRDefault="005D4804" w:rsidP="005D4804">
      <w:pPr>
        <w:pStyle w:val="NoSpacing"/>
        <w:spacing w:line="360" w:lineRule="auto"/>
        <w:rPr>
          <w:rFonts w:ascii="Times New Roman" w:hAnsi="Times New Roman" w:cs="Times New Roman"/>
          <w:sz w:val="24"/>
          <w:szCs w:val="24"/>
        </w:rPr>
      </w:pPr>
      <w:r w:rsidRPr="00240CA2">
        <w:rPr>
          <w:rFonts w:ascii="Times New Roman" w:hAnsi="Times New Roman" w:cs="Times New Roman"/>
          <w:sz w:val="24"/>
          <w:szCs w:val="24"/>
        </w:rPr>
        <w:t>Dr. Engr.  </w:t>
      </w:r>
      <w:r w:rsidR="00A43CA8">
        <w:rPr>
          <w:rFonts w:ascii="Times New Roman" w:hAnsi="Times New Roman" w:cs="Times New Roman"/>
          <w:sz w:val="24"/>
          <w:szCs w:val="24"/>
        </w:rPr>
        <w:t>---</w:t>
      </w:r>
      <w:r w:rsidRPr="00240CA2">
        <w:rPr>
          <w:rFonts w:ascii="Times New Roman" w:hAnsi="Times New Roman" w:cs="Times New Roman"/>
          <w:sz w:val="24"/>
          <w:szCs w:val="24"/>
        </w:rPr>
        <w:t xml:space="preserve">                                                                 </w:t>
      </w:r>
      <w:r w:rsidR="00A43CA8">
        <w:rPr>
          <w:rFonts w:ascii="Times New Roman" w:hAnsi="Times New Roman" w:cs="Times New Roman"/>
          <w:sz w:val="24"/>
          <w:szCs w:val="24"/>
        </w:rPr>
        <w:t xml:space="preserve">                              </w:t>
      </w:r>
      <w:r w:rsidRPr="00240CA2">
        <w:rPr>
          <w:rFonts w:ascii="Times New Roman" w:hAnsi="Times New Roman" w:cs="Times New Roman"/>
          <w:sz w:val="24"/>
          <w:szCs w:val="24"/>
        </w:rPr>
        <w:t>Chairman</w:t>
      </w:r>
    </w:p>
    <w:p w:rsidR="005D4804" w:rsidRPr="00240CA2" w:rsidRDefault="005D4804" w:rsidP="005D4804">
      <w:pPr>
        <w:pStyle w:val="NoSpacing"/>
        <w:spacing w:line="360" w:lineRule="auto"/>
        <w:jc w:val="both"/>
        <w:rPr>
          <w:rFonts w:ascii="Times New Roman" w:hAnsi="Times New Roman" w:cs="Times New Roman"/>
          <w:sz w:val="24"/>
          <w:szCs w:val="24"/>
        </w:rPr>
      </w:pPr>
      <w:r w:rsidRPr="00240CA2">
        <w:rPr>
          <w:rFonts w:ascii="Times New Roman" w:hAnsi="Times New Roman" w:cs="Times New Roman"/>
          <w:sz w:val="24"/>
          <w:szCs w:val="24"/>
        </w:rPr>
        <w:t>Professor                                             </w:t>
      </w:r>
    </w:p>
    <w:p w:rsidR="005D4804" w:rsidRPr="00240CA2" w:rsidRDefault="005D4804" w:rsidP="005D4804">
      <w:pPr>
        <w:pStyle w:val="NoSpacing"/>
        <w:spacing w:line="360" w:lineRule="auto"/>
        <w:jc w:val="both"/>
        <w:rPr>
          <w:rFonts w:ascii="Times New Roman" w:hAnsi="Times New Roman" w:cs="Times New Roman"/>
          <w:sz w:val="24"/>
          <w:szCs w:val="24"/>
        </w:rPr>
      </w:pPr>
      <w:r w:rsidRPr="00240CA2">
        <w:rPr>
          <w:rFonts w:ascii="Times New Roman" w:hAnsi="Times New Roman" w:cs="Times New Roman"/>
          <w:sz w:val="24"/>
          <w:szCs w:val="24"/>
        </w:rPr>
        <w:t>Department of EEE, DIU</w:t>
      </w:r>
    </w:p>
    <w:p w:rsidR="005D4804" w:rsidRPr="00240CA2" w:rsidRDefault="005D4804" w:rsidP="005D4804">
      <w:pPr>
        <w:pStyle w:val="NoSpacing"/>
        <w:spacing w:line="360" w:lineRule="auto"/>
        <w:jc w:val="both"/>
        <w:rPr>
          <w:rFonts w:ascii="Times New Roman" w:hAnsi="Times New Roman" w:cs="Times New Roman"/>
          <w:sz w:val="24"/>
          <w:szCs w:val="24"/>
        </w:rPr>
      </w:pPr>
      <w:r w:rsidRPr="00240CA2">
        <w:rPr>
          <w:rFonts w:ascii="Times New Roman" w:hAnsi="Times New Roman" w:cs="Times New Roman"/>
          <w:sz w:val="24"/>
          <w:szCs w:val="24"/>
        </w:rPr>
        <w:br/>
        <w:t>____________________________</w:t>
      </w:r>
    </w:p>
    <w:p w:rsidR="005D4804" w:rsidRPr="00240CA2" w:rsidRDefault="005D4804" w:rsidP="005D4804">
      <w:pPr>
        <w:pStyle w:val="NoSpacing"/>
        <w:spacing w:line="360" w:lineRule="auto"/>
        <w:rPr>
          <w:rFonts w:ascii="Times New Roman" w:hAnsi="Times New Roman" w:cs="Times New Roman"/>
          <w:sz w:val="24"/>
          <w:szCs w:val="24"/>
        </w:rPr>
      </w:pPr>
      <w:r w:rsidRPr="00240CA2">
        <w:rPr>
          <w:rFonts w:ascii="Times New Roman" w:hAnsi="Times New Roman" w:cs="Times New Roman"/>
          <w:sz w:val="24"/>
          <w:szCs w:val="24"/>
        </w:rPr>
        <w:t>Dr. Engr. --</w:t>
      </w:r>
      <w:r w:rsidR="00A43CA8">
        <w:rPr>
          <w:rFonts w:ascii="Times New Roman" w:hAnsi="Times New Roman" w:cs="Times New Roman"/>
          <w:sz w:val="24"/>
          <w:szCs w:val="24"/>
        </w:rPr>
        <w:t>-</w:t>
      </w:r>
      <w:r w:rsidRPr="00240CA2">
        <w:rPr>
          <w:rFonts w:ascii="Times New Roman" w:hAnsi="Times New Roman" w:cs="Times New Roman"/>
          <w:sz w:val="24"/>
          <w:szCs w:val="24"/>
        </w:rPr>
        <w:t xml:space="preserve">                                                                                    </w:t>
      </w:r>
      <w:r w:rsidR="00A43CA8">
        <w:rPr>
          <w:rFonts w:ascii="Times New Roman" w:hAnsi="Times New Roman" w:cs="Times New Roman"/>
          <w:sz w:val="24"/>
          <w:szCs w:val="24"/>
        </w:rPr>
        <w:t xml:space="preserve">       </w:t>
      </w:r>
      <w:r w:rsidRPr="00240CA2">
        <w:rPr>
          <w:rFonts w:ascii="Times New Roman" w:hAnsi="Times New Roman" w:cs="Times New Roman"/>
          <w:sz w:val="24"/>
          <w:szCs w:val="24"/>
        </w:rPr>
        <w:t>Internal Member</w:t>
      </w:r>
    </w:p>
    <w:p w:rsidR="005D4804" w:rsidRPr="00240CA2" w:rsidRDefault="005D4804" w:rsidP="005D4804">
      <w:pPr>
        <w:pStyle w:val="NoSpacing"/>
        <w:spacing w:line="360" w:lineRule="auto"/>
        <w:jc w:val="both"/>
        <w:rPr>
          <w:rFonts w:ascii="Times New Roman" w:hAnsi="Times New Roman" w:cs="Times New Roman"/>
          <w:sz w:val="24"/>
          <w:szCs w:val="24"/>
        </w:rPr>
      </w:pPr>
      <w:r w:rsidRPr="00240CA2">
        <w:rPr>
          <w:rFonts w:ascii="Times New Roman" w:hAnsi="Times New Roman" w:cs="Times New Roman"/>
          <w:sz w:val="24"/>
          <w:szCs w:val="24"/>
        </w:rPr>
        <w:t xml:space="preserve">Professor                            </w:t>
      </w:r>
    </w:p>
    <w:p w:rsidR="005D4804" w:rsidRPr="00240CA2" w:rsidRDefault="005D4804" w:rsidP="005D4804">
      <w:pPr>
        <w:pStyle w:val="NoSpacing"/>
        <w:spacing w:line="360" w:lineRule="auto"/>
        <w:jc w:val="both"/>
        <w:rPr>
          <w:rFonts w:ascii="Times New Roman" w:hAnsi="Times New Roman" w:cs="Times New Roman"/>
          <w:sz w:val="24"/>
          <w:szCs w:val="24"/>
        </w:rPr>
      </w:pPr>
      <w:r w:rsidRPr="00240CA2">
        <w:rPr>
          <w:rFonts w:ascii="Times New Roman" w:hAnsi="Times New Roman" w:cs="Times New Roman"/>
          <w:sz w:val="24"/>
          <w:szCs w:val="24"/>
        </w:rPr>
        <w:t>Department of EEE, DIU</w:t>
      </w:r>
    </w:p>
    <w:p w:rsidR="005D4804" w:rsidRPr="00240CA2" w:rsidRDefault="005D4804" w:rsidP="005D4804">
      <w:pPr>
        <w:pStyle w:val="NoSpacing"/>
        <w:spacing w:line="360" w:lineRule="auto"/>
        <w:jc w:val="both"/>
        <w:rPr>
          <w:rFonts w:ascii="Times New Roman" w:hAnsi="Times New Roman" w:cs="Times New Roman"/>
          <w:sz w:val="24"/>
          <w:szCs w:val="24"/>
        </w:rPr>
      </w:pPr>
      <w:r w:rsidRPr="00240CA2">
        <w:rPr>
          <w:rFonts w:ascii="Times New Roman" w:hAnsi="Times New Roman" w:cs="Times New Roman"/>
          <w:sz w:val="24"/>
          <w:szCs w:val="24"/>
        </w:rPr>
        <w:br/>
      </w:r>
      <w:r w:rsidRPr="00240CA2">
        <w:rPr>
          <w:rFonts w:ascii="Times New Roman" w:hAnsi="Times New Roman" w:cs="Times New Roman"/>
          <w:sz w:val="24"/>
          <w:szCs w:val="24"/>
        </w:rPr>
        <w:br/>
        <w:t>____________________________</w:t>
      </w:r>
    </w:p>
    <w:p w:rsidR="005D4804" w:rsidRPr="00240CA2" w:rsidRDefault="005D4804" w:rsidP="005D4804">
      <w:pPr>
        <w:pStyle w:val="NoSpacing"/>
        <w:spacing w:line="360" w:lineRule="auto"/>
        <w:jc w:val="both"/>
        <w:rPr>
          <w:rFonts w:ascii="Times New Roman" w:hAnsi="Times New Roman" w:cs="Times New Roman"/>
          <w:sz w:val="24"/>
          <w:szCs w:val="24"/>
        </w:rPr>
      </w:pPr>
      <w:r w:rsidRPr="00240CA2">
        <w:rPr>
          <w:rFonts w:ascii="Times New Roman" w:hAnsi="Times New Roman" w:cs="Times New Roman"/>
          <w:sz w:val="24"/>
          <w:szCs w:val="24"/>
        </w:rPr>
        <w:t xml:space="preserve">Dr. Engr. ---                                                                </w:t>
      </w:r>
      <w:r w:rsidR="00A43CA8">
        <w:rPr>
          <w:rFonts w:ascii="Times New Roman" w:hAnsi="Times New Roman" w:cs="Times New Roman"/>
          <w:sz w:val="24"/>
          <w:szCs w:val="24"/>
        </w:rPr>
        <w:t xml:space="preserve">                              </w:t>
      </w:r>
      <w:r w:rsidRPr="00240CA2">
        <w:rPr>
          <w:rFonts w:ascii="Times New Roman" w:hAnsi="Times New Roman" w:cs="Times New Roman"/>
          <w:sz w:val="24"/>
          <w:szCs w:val="24"/>
        </w:rPr>
        <w:t>  Internal Member</w:t>
      </w:r>
    </w:p>
    <w:p w:rsidR="005D4804" w:rsidRPr="00240CA2" w:rsidRDefault="005D4804" w:rsidP="005D4804">
      <w:pPr>
        <w:pStyle w:val="NoSpacing"/>
        <w:spacing w:line="360" w:lineRule="auto"/>
        <w:jc w:val="both"/>
        <w:rPr>
          <w:rFonts w:ascii="Times New Roman" w:hAnsi="Times New Roman" w:cs="Times New Roman"/>
          <w:sz w:val="24"/>
          <w:szCs w:val="24"/>
        </w:rPr>
      </w:pPr>
      <w:r w:rsidRPr="00240CA2">
        <w:rPr>
          <w:rFonts w:ascii="Times New Roman" w:hAnsi="Times New Roman" w:cs="Times New Roman"/>
          <w:sz w:val="24"/>
          <w:szCs w:val="24"/>
        </w:rPr>
        <w:t xml:space="preserve">Professor                            </w:t>
      </w:r>
    </w:p>
    <w:p w:rsidR="005D4804" w:rsidRPr="00240CA2" w:rsidRDefault="005D4804" w:rsidP="005D4804">
      <w:pPr>
        <w:pStyle w:val="NoSpacing"/>
        <w:spacing w:line="360" w:lineRule="auto"/>
        <w:jc w:val="both"/>
        <w:rPr>
          <w:rFonts w:ascii="Times New Roman" w:hAnsi="Times New Roman" w:cs="Times New Roman"/>
          <w:sz w:val="24"/>
          <w:szCs w:val="24"/>
        </w:rPr>
      </w:pPr>
      <w:r w:rsidRPr="00240CA2">
        <w:rPr>
          <w:rFonts w:ascii="Times New Roman" w:hAnsi="Times New Roman" w:cs="Times New Roman"/>
          <w:sz w:val="24"/>
          <w:szCs w:val="24"/>
        </w:rPr>
        <w:t>Department of EEE, DIU</w:t>
      </w:r>
    </w:p>
    <w:p w:rsidR="00EA25FD" w:rsidRDefault="00EA25FD" w:rsidP="00C74624">
      <w:pPr>
        <w:pStyle w:val="ThBlank"/>
      </w:pPr>
    </w:p>
    <w:p w:rsidR="00C74624" w:rsidRDefault="00C74624" w:rsidP="00C74624">
      <w:pPr>
        <w:pStyle w:val="ThBlank"/>
        <w:sectPr w:rsidR="00C74624" w:rsidSect="0024245F">
          <w:pgSz w:w="11909" w:h="16834" w:code="9"/>
          <w:pgMar w:top="1440" w:right="1440" w:bottom="1440" w:left="2160" w:header="0" w:footer="432" w:gutter="0"/>
          <w:pgNumType w:fmt="lowerRoman"/>
          <w:cols w:space="720"/>
          <w:docGrid w:linePitch="360"/>
        </w:sectPr>
      </w:pPr>
    </w:p>
    <w:p w:rsidR="005D4804" w:rsidRPr="005D4804" w:rsidRDefault="005D4804" w:rsidP="005D4804">
      <w:pPr>
        <w:pStyle w:val="Heading3"/>
        <w:jc w:val="center"/>
        <w:rPr>
          <w:sz w:val="52"/>
          <w:szCs w:val="52"/>
        </w:rPr>
      </w:pPr>
      <w:r w:rsidRPr="005D4804">
        <w:rPr>
          <w:sz w:val="52"/>
          <w:szCs w:val="52"/>
        </w:rPr>
        <w:lastRenderedPageBreak/>
        <w:t>TO</w:t>
      </w:r>
    </w:p>
    <w:p w:rsidR="005D4804" w:rsidRPr="005D4804" w:rsidRDefault="005D4804" w:rsidP="005D4804">
      <w:pPr>
        <w:pStyle w:val="Heading3"/>
        <w:jc w:val="center"/>
        <w:rPr>
          <w:sz w:val="52"/>
          <w:szCs w:val="52"/>
        </w:rPr>
      </w:pPr>
      <w:r w:rsidRPr="005D4804">
        <w:rPr>
          <w:sz w:val="52"/>
          <w:szCs w:val="52"/>
        </w:rPr>
        <w:t>OUR BELOVED PARENTS</w:t>
      </w:r>
    </w:p>
    <w:p w:rsidR="005D4804" w:rsidRPr="005D4804" w:rsidRDefault="005D4804" w:rsidP="005D4804">
      <w:pPr>
        <w:pStyle w:val="Heading3"/>
        <w:jc w:val="center"/>
        <w:rPr>
          <w:sz w:val="52"/>
          <w:szCs w:val="52"/>
        </w:rPr>
      </w:pPr>
      <w:r w:rsidRPr="005D4804">
        <w:rPr>
          <w:sz w:val="52"/>
          <w:szCs w:val="52"/>
        </w:rPr>
        <w:t>&amp;</w:t>
      </w:r>
    </w:p>
    <w:p w:rsidR="005D4804" w:rsidRPr="005D4804" w:rsidRDefault="005D4804" w:rsidP="005D4804">
      <w:pPr>
        <w:pStyle w:val="Heading3"/>
        <w:jc w:val="center"/>
        <w:rPr>
          <w:sz w:val="52"/>
          <w:szCs w:val="52"/>
        </w:rPr>
      </w:pPr>
      <w:r w:rsidRPr="005D4804">
        <w:rPr>
          <w:sz w:val="52"/>
          <w:szCs w:val="52"/>
        </w:rPr>
        <w:t>HONOURABLE SUPERVISER</w:t>
      </w:r>
    </w:p>
    <w:p w:rsidR="00744EFB" w:rsidRDefault="005D4804" w:rsidP="005D4804">
      <w:pPr>
        <w:pStyle w:val="Heading3"/>
        <w:spacing w:line="276" w:lineRule="auto"/>
        <w:jc w:val="center"/>
        <w:rPr>
          <w:b w:val="0"/>
          <w:sz w:val="48"/>
          <w:szCs w:val="48"/>
        </w:rPr>
        <w:sectPr w:rsidR="00744EFB" w:rsidSect="0024245F">
          <w:pgSz w:w="11909" w:h="16834" w:code="9"/>
          <w:pgMar w:top="1440" w:right="1440" w:bottom="1440" w:left="2160" w:header="0" w:footer="432" w:gutter="0"/>
          <w:pgNumType w:fmt="lowerRoman"/>
          <w:cols w:space="720"/>
          <w:vAlign w:val="center"/>
          <w:docGrid w:linePitch="360"/>
        </w:sectPr>
      </w:pPr>
      <w:r w:rsidRPr="005D4804">
        <w:rPr>
          <w:sz w:val="52"/>
          <w:szCs w:val="52"/>
        </w:rPr>
        <w:t>Dr. Md. Rezwanul Ahsan</w:t>
      </w:r>
    </w:p>
    <w:p w:rsidR="001C0461" w:rsidRDefault="001C0461" w:rsidP="00047B70">
      <w:pPr>
        <w:pStyle w:val="ThHeading1"/>
        <w:ind w:right="29"/>
      </w:pPr>
      <w:r w:rsidRPr="007D27D6">
        <w:lastRenderedPageBreak/>
        <w:t>CONTENTS</w:t>
      </w:r>
    </w:p>
    <w:tbl>
      <w:tblPr>
        <w:tblStyle w:val="TableGrid"/>
        <w:tblW w:w="828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0"/>
        <w:gridCol w:w="810"/>
      </w:tblGrid>
      <w:tr w:rsidR="00047B70" w:rsidTr="00506A3A">
        <w:trPr>
          <w:trHeight w:val="347"/>
        </w:trPr>
        <w:tc>
          <w:tcPr>
            <w:tcW w:w="7470" w:type="dxa"/>
          </w:tcPr>
          <w:p w:rsidR="00047B70" w:rsidRPr="00047B70" w:rsidRDefault="00047B70" w:rsidP="00506A3A">
            <w:pPr>
              <w:pStyle w:val="ThHeading1"/>
              <w:spacing w:line="240" w:lineRule="auto"/>
              <w:jc w:val="left"/>
              <w:rPr>
                <w:b w:val="0"/>
                <w:color w:val="000000" w:themeColor="text1"/>
                <w:sz w:val="24"/>
                <w:szCs w:val="24"/>
              </w:rPr>
            </w:pPr>
            <w:r w:rsidRPr="00047B70">
              <w:rPr>
                <w:b w:val="0"/>
                <w:color w:val="000000" w:themeColor="text1"/>
                <w:sz w:val="24"/>
                <w:szCs w:val="24"/>
              </w:rPr>
              <w:t>List of Figures</w:t>
            </w:r>
          </w:p>
        </w:tc>
        <w:tc>
          <w:tcPr>
            <w:tcW w:w="810" w:type="dxa"/>
          </w:tcPr>
          <w:p w:rsidR="00047B70" w:rsidRPr="00047B70" w:rsidRDefault="00047B70" w:rsidP="00506A3A">
            <w:pPr>
              <w:pStyle w:val="ThHeading1"/>
              <w:spacing w:line="240" w:lineRule="auto"/>
              <w:rPr>
                <w:b w:val="0"/>
                <w:color w:val="000000" w:themeColor="text1"/>
                <w:sz w:val="24"/>
                <w:szCs w:val="24"/>
              </w:rPr>
            </w:pPr>
            <w:r w:rsidRPr="00047B70">
              <w:rPr>
                <w:b w:val="0"/>
                <w:caps w:val="0"/>
                <w:color w:val="000000" w:themeColor="text1"/>
                <w:sz w:val="24"/>
                <w:szCs w:val="24"/>
              </w:rPr>
              <w:t>x</w:t>
            </w:r>
          </w:p>
        </w:tc>
      </w:tr>
      <w:tr w:rsidR="00047B70" w:rsidTr="00506A3A">
        <w:trPr>
          <w:trHeight w:val="347"/>
        </w:trPr>
        <w:tc>
          <w:tcPr>
            <w:tcW w:w="7470" w:type="dxa"/>
          </w:tcPr>
          <w:p w:rsidR="00047B70" w:rsidRPr="00047B70" w:rsidRDefault="00047B70" w:rsidP="00506A3A">
            <w:pPr>
              <w:pStyle w:val="ThHeading1"/>
              <w:spacing w:line="240" w:lineRule="auto"/>
              <w:jc w:val="left"/>
              <w:rPr>
                <w:b w:val="0"/>
                <w:color w:val="000000" w:themeColor="text1"/>
                <w:sz w:val="24"/>
                <w:szCs w:val="24"/>
              </w:rPr>
            </w:pPr>
            <w:r w:rsidRPr="00047B70">
              <w:rPr>
                <w:b w:val="0"/>
                <w:color w:val="000000" w:themeColor="text1"/>
                <w:sz w:val="24"/>
                <w:szCs w:val="24"/>
              </w:rPr>
              <w:t>List of Tables</w:t>
            </w:r>
          </w:p>
        </w:tc>
        <w:tc>
          <w:tcPr>
            <w:tcW w:w="810" w:type="dxa"/>
          </w:tcPr>
          <w:p w:rsidR="00047B70" w:rsidRPr="00047B70" w:rsidRDefault="00047B70" w:rsidP="00506A3A">
            <w:pPr>
              <w:pStyle w:val="ThHeading1"/>
              <w:spacing w:line="240" w:lineRule="auto"/>
              <w:rPr>
                <w:b w:val="0"/>
                <w:color w:val="000000" w:themeColor="text1"/>
                <w:sz w:val="24"/>
                <w:szCs w:val="24"/>
              </w:rPr>
            </w:pPr>
            <w:r w:rsidRPr="00047B70">
              <w:rPr>
                <w:b w:val="0"/>
                <w:caps w:val="0"/>
                <w:color w:val="000000" w:themeColor="text1"/>
                <w:sz w:val="24"/>
                <w:szCs w:val="24"/>
              </w:rPr>
              <w:t>xii</w:t>
            </w:r>
            <w:r w:rsidR="0050623E">
              <w:rPr>
                <w:b w:val="0"/>
                <w:caps w:val="0"/>
                <w:color w:val="000000" w:themeColor="text1"/>
                <w:sz w:val="24"/>
                <w:szCs w:val="24"/>
              </w:rPr>
              <w:t>i</w:t>
            </w:r>
          </w:p>
        </w:tc>
      </w:tr>
      <w:tr w:rsidR="00047B70" w:rsidTr="00506A3A">
        <w:trPr>
          <w:trHeight w:val="347"/>
        </w:trPr>
        <w:tc>
          <w:tcPr>
            <w:tcW w:w="7470" w:type="dxa"/>
          </w:tcPr>
          <w:p w:rsidR="00047B70" w:rsidRPr="00047B70" w:rsidRDefault="00047B70" w:rsidP="00506A3A">
            <w:pPr>
              <w:pStyle w:val="ThHeading1"/>
              <w:spacing w:line="240" w:lineRule="auto"/>
              <w:jc w:val="left"/>
              <w:rPr>
                <w:b w:val="0"/>
                <w:color w:val="000000" w:themeColor="text1"/>
                <w:sz w:val="24"/>
                <w:szCs w:val="24"/>
              </w:rPr>
            </w:pPr>
            <w:r w:rsidRPr="00047B70">
              <w:rPr>
                <w:b w:val="0"/>
                <w:color w:val="000000" w:themeColor="text1"/>
                <w:sz w:val="24"/>
                <w:szCs w:val="24"/>
              </w:rPr>
              <w:t>List of Abbreviations</w:t>
            </w:r>
          </w:p>
        </w:tc>
        <w:tc>
          <w:tcPr>
            <w:tcW w:w="810" w:type="dxa"/>
          </w:tcPr>
          <w:p w:rsidR="00047B70" w:rsidRPr="00047B70" w:rsidRDefault="0050623E" w:rsidP="00506A3A">
            <w:pPr>
              <w:pStyle w:val="ThHeading1"/>
              <w:spacing w:line="240" w:lineRule="auto"/>
              <w:rPr>
                <w:b w:val="0"/>
                <w:color w:val="000000" w:themeColor="text1"/>
                <w:sz w:val="24"/>
                <w:szCs w:val="24"/>
              </w:rPr>
            </w:pPr>
            <w:r>
              <w:rPr>
                <w:b w:val="0"/>
                <w:caps w:val="0"/>
                <w:color w:val="000000" w:themeColor="text1"/>
                <w:sz w:val="24"/>
                <w:szCs w:val="24"/>
              </w:rPr>
              <w:t>xiv</w:t>
            </w:r>
          </w:p>
        </w:tc>
      </w:tr>
      <w:tr w:rsidR="00047B70" w:rsidTr="00506A3A">
        <w:trPr>
          <w:trHeight w:val="347"/>
        </w:trPr>
        <w:tc>
          <w:tcPr>
            <w:tcW w:w="7470" w:type="dxa"/>
          </w:tcPr>
          <w:p w:rsidR="00047B70" w:rsidRPr="00047B70" w:rsidRDefault="00047B70" w:rsidP="00506A3A">
            <w:pPr>
              <w:pStyle w:val="ThHeading1"/>
              <w:spacing w:line="240" w:lineRule="auto"/>
              <w:jc w:val="left"/>
              <w:rPr>
                <w:b w:val="0"/>
                <w:color w:val="000000" w:themeColor="text1"/>
                <w:sz w:val="24"/>
                <w:szCs w:val="24"/>
              </w:rPr>
            </w:pPr>
            <w:r w:rsidRPr="00047B70">
              <w:rPr>
                <w:b w:val="0"/>
                <w:color w:val="000000" w:themeColor="text1"/>
                <w:sz w:val="24"/>
                <w:szCs w:val="24"/>
              </w:rPr>
              <w:t>Acknowledgement</w:t>
            </w:r>
          </w:p>
        </w:tc>
        <w:tc>
          <w:tcPr>
            <w:tcW w:w="810" w:type="dxa"/>
          </w:tcPr>
          <w:p w:rsidR="00047B70" w:rsidRPr="00047B70" w:rsidRDefault="0050623E" w:rsidP="00506A3A">
            <w:pPr>
              <w:pStyle w:val="ThHeading1"/>
              <w:spacing w:line="240" w:lineRule="auto"/>
              <w:rPr>
                <w:b w:val="0"/>
                <w:color w:val="000000" w:themeColor="text1"/>
                <w:sz w:val="24"/>
                <w:szCs w:val="24"/>
              </w:rPr>
            </w:pPr>
            <w:r>
              <w:rPr>
                <w:b w:val="0"/>
                <w:caps w:val="0"/>
                <w:color w:val="000000" w:themeColor="text1"/>
                <w:sz w:val="24"/>
                <w:szCs w:val="24"/>
              </w:rPr>
              <w:t>x</w:t>
            </w:r>
            <w:r w:rsidR="00047B70" w:rsidRPr="00047B70">
              <w:rPr>
                <w:b w:val="0"/>
                <w:caps w:val="0"/>
                <w:color w:val="000000" w:themeColor="text1"/>
                <w:sz w:val="24"/>
                <w:szCs w:val="24"/>
              </w:rPr>
              <w:t>v</w:t>
            </w:r>
          </w:p>
        </w:tc>
      </w:tr>
      <w:tr w:rsidR="00047B70" w:rsidTr="00506A3A">
        <w:trPr>
          <w:trHeight w:val="347"/>
        </w:trPr>
        <w:tc>
          <w:tcPr>
            <w:tcW w:w="7470" w:type="dxa"/>
          </w:tcPr>
          <w:p w:rsidR="00047B70" w:rsidRPr="00047B70" w:rsidRDefault="00047B70" w:rsidP="00506A3A">
            <w:pPr>
              <w:pStyle w:val="ThHeading1"/>
              <w:spacing w:line="240" w:lineRule="auto"/>
              <w:jc w:val="left"/>
              <w:rPr>
                <w:b w:val="0"/>
                <w:color w:val="000000" w:themeColor="text1"/>
                <w:sz w:val="24"/>
                <w:szCs w:val="24"/>
              </w:rPr>
            </w:pPr>
            <w:r w:rsidRPr="00047B70">
              <w:rPr>
                <w:b w:val="0"/>
                <w:color w:val="000000" w:themeColor="text1"/>
                <w:sz w:val="24"/>
                <w:szCs w:val="24"/>
              </w:rPr>
              <w:t>Abstract</w:t>
            </w:r>
          </w:p>
        </w:tc>
        <w:tc>
          <w:tcPr>
            <w:tcW w:w="810" w:type="dxa"/>
          </w:tcPr>
          <w:p w:rsidR="00047B70" w:rsidRPr="00047B70" w:rsidRDefault="00047B70" w:rsidP="00506A3A">
            <w:pPr>
              <w:pStyle w:val="ThHeading1"/>
              <w:spacing w:line="240" w:lineRule="auto"/>
              <w:rPr>
                <w:b w:val="0"/>
                <w:color w:val="000000" w:themeColor="text1"/>
                <w:sz w:val="24"/>
                <w:szCs w:val="24"/>
              </w:rPr>
            </w:pPr>
            <w:r w:rsidRPr="00047B70">
              <w:rPr>
                <w:b w:val="0"/>
                <w:caps w:val="0"/>
                <w:color w:val="000000" w:themeColor="text1"/>
                <w:sz w:val="24"/>
                <w:szCs w:val="24"/>
              </w:rPr>
              <w:t>xv</w:t>
            </w:r>
            <w:r w:rsidR="0050623E">
              <w:rPr>
                <w:b w:val="0"/>
                <w:caps w:val="0"/>
                <w:color w:val="000000" w:themeColor="text1"/>
                <w:sz w:val="24"/>
                <w:szCs w:val="24"/>
              </w:rPr>
              <w:t>i</w:t>
            </w:r>
          </w:p>
        </w:tc>
      </w:tr>
    </w:tbl>
    <w:p w:rsidR="00047B70" w:rsidRDefault="00047B70" w:rsidP="00047B70">
      <w:pPr>
        <w:pStyle w:val="ThBlank"/>
      </w:pPr>
    </w:p>
    <w:p w:rsidR="00047B70" w:rsidRDefault="00047B70" w:rsidP="00047B70">
      <w:pPr>
        <w:pStyle w:val="ThBlank"/>
      </w:pPr>
    </w:p>
    <w:tbl>
      <w:tblPr>
        <w:tblStyle w:val="TableGrid"/>
        <w:tblW w:w="826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10"/>
        <w:gridCol w:w="5760"/>
        <w:gridCol w:w="792"/>
      </w:tblGrid>
      <w:tr w:rsidR="00EA0169" w:rsidTr="006175F3">
        <w:trPr>
          <w:trHeight w:val="468"/>
        </w:trPr>
        <w:tc>
          <w:tcPr>
            <w:tcW w:w="1710" w:type="dxa"/>
            <w:vAlign w:val="center"/>
          </w:tcPr>
          <w:p w:rsidR="00EA0169" w:rsidRPr="00EA0169" w:rsidRDefault="00EA0169" w:rsidP="005D4804">
            <w:pPr>
              <w:pStyle w:val="ThBlank"/>
              <w:rPr>
                <w:b/>
              </w:rPr>
            </w:pPr>
            <w:r>
              <w:rPr>
                <w:b/>
              </w:rPr>
              <w:t>CHAPTER</w:t>
            </w:r>
            <w:r w:rsidR="005D4804">
              <w:rPr>
                <w:b/>
              </w:rPr>
              <w:t xml:space="preserve"> </w:t>
            </w:r>
            <w:r w:rsidRPr="00EA0169">
              <w:rPr>
                <w:b/>
              </w:rPr>
              <w:t>1</w:t>
            </w:r>
          </w:p>
        </w:tc>
        <w:tc>
          <w:tcPr>
            <w:tcW w:w="5760" w:type="dxa"/>
            <w:vAlign w:val="center"/>
          </w:tcPr>
          <w:p w:rsidR="00EA0169" w:rsidRPr="00EA0169" w:rsidRDefault="00EA0169" w:rsidP="00EF6231">
            <w:pPr>
              <w:pStyle w:val="ThBlank"/>
              <w:rPr>
                <w:b/>
              </w:rPr>
            </w:pPr>
            <w:r w:rsidRPr="00EA0169">
              <w:rPr>
                <w:b/>
              </w:rPr>
              <w:t>INTRODUCTION</w:t>
            </w:r>
          </w:p>
        </w:tc>
        <w:tc>
          <w:tcPr>
            <w:tcW w:w="792" w:type="dxa"/>
            <w:vAlign w:val="center"/>
          </w:tcPr>
          <w:p w:rsidR="00EA0169" w:rsidRPr="00C575A5" w:rsidRDefault="006A56F8" w:rsidP="00EF6231">
            <w:pPr>
              <w:pStyle w:val="ThBlank"/>
              <w:jc w:val="center"/>
              <w:rPr>
                <w:b/>
              </w:rPr>
            </w:pPr>
            <w:r w:rsidRPr="00C575A5">
              <w:rPr>
                <w:b/>
              </w:rPr>
              <w:t>1-7</w:t>
            </w:r>
          </w:p>
        </w:tc>
      </w:tr>
      <w:tr w:rsidR="00EA0169" w:rsidTr="006175F3">
        <w:trPr>
          <w:trHeight w:val="360"/>
        </w:trPr>
        <w:tc>
          <w:tcPr>
            <w:tcW w:w="1710" w:type="dxa"/>
            <w:vAlign w:val="center"/>
          </w:tcPr>
          <w:p w:rsidR="00EA0169" w:rsidRDefault="00D50906" w:rsidP="00EF6231">
            <w:pPr>
              <w:pStyle w:val="ThBlank"/>
            </w:pPr>
            <w:r>
              <w:t>1.1</w:t>
            </w:r>
          </w:p>
        </w:tc>
        <w:tc>
          <w:tcPr>
            <w:tcW w:w="5760" w:type="dxa"/>
            <w:vAlign w:val="center"/>
          </w:tcPr>
          <w:p w:rsidR="00EA0169" w:rsidRDefault="00D50906" w:rsidP="00EF6231">
            <w:pPr>
              <w:pStyle w:val="ThPara1"/>
              <w:spacing w:line="240" w:lineRule="auto"/>
              <w:jc w:val="left"/>
            </w:pPr>
            <w:r w:rsidRPr="00D50906">
              <w:t>Introduction</w:t>
            </w:r>
          </w:p>
        </w:tc>
        <w:tc>
          <w:tcPr>
            <w:tcW w:w="792" w:type="dxa"/>
            <w:vAlign w:val="center"/>
          </w:tcPr>
          <w:p w:rsidR="00EA0169" w:rsidRDefault="00EA0169" w:rsidP="00EF6231">
            <w:pPr>
              <w:pStyle w:val="ThBlank"/>
              <w:jc w:val="center"/>
            </w:pPr>
          </w:p>
        </w:tc>
      </w:tr>
      <w:tr w:rsidR="00EA0169" w:rsidTr="006175F3">
        <w:trPr>
          <w:trHeight w:val="360"/>
        </w:trPr>
        <w:tc>
          <w:tcPr>
            <w:tcW w:w="1710" w:type="dxa"/>
            <w:vAlign w:val="center"/>
          </w:tcPr>
          <w:p w:rsidR="00EA0169" w:rsidRDefault="00D50906" w:rsidP="005D4804">
            <w:pPr>
              <w:pStyle w:val="ThBlank"/>
            </w:pPr>
            <w:r>
              <w:t>1.</w:t>
            </w:r>
            <w:r w:rsidR="005D4804">
              <w:t>2</w:t>
            </w:r>
          </w:p>
        </w:tc>
        <w:tc>
          <w:tcPr>
            <w:tcW w:w="5760" w:type="dxa"/>
            <w:vAlign w:val="center"/>
          </w:tcPr>
          <w:p w:rsidR="00EA0169" w:rsidRDefault="005D4804" w:rsidP="00EF6231">
            <w:pPr>
              <w:pStyle w:val="ThPara1"/>
              <w:spacing w:line="240" w:lineRule="auto"/>
              <w:jc w:val="left"/>
            </w:pPr>
            <w:r w:rsidRPr="005D4804">
              <w:t>Problem Statement</w:t>
            </w:r>
          </w:p>
        </w:tc>
        <w:tc>
          <w:tcPr>
            <w:tcW w:w="792" w:type="dxa"/>
            <w:vAlign w:val="center"/>
          </w:tcPr>
          <w:p w:rsidR="00EA0169" w:rsidRDefault="00EA0169" w:rsidP="00EF6231">
            <w:pPr>
              <w:pStyle w:val="ThBlank"/>
              <w:jc w:val="center"/>
            </w:pPr>
          </w:p>
        </w:tc>
      </w:tr>
      <w:tr w:rsidR="00EA0169" w:rsidTr="006175F3">
        <w:trPr>
          <w:trHeight w:val="360"/>
        </w:trPr>
        <w:tc>
          <w:tcPr>
            <w:tcW w:w="1710" w:type="dxa"/>
            <w:vAlign w:val="center"/>
          </w:tcPr>
          <w:p w:rsidR="00EA0169" w:rsidRDefault="00D50906" w:rsidP="005D4804">
            <w:pPr>
              <w:pStyle w:val="ThBlank"/>
            </w:pPr>
            <w:r>
              <w:t>1.</w:t>
            </w:r>
            <w:r w:rsidR="005D4804">
              <w:t>3</w:t>
            </w:r>
          </w:p>
        </w:tc>
        <w:tc>
          <w:tcPr>
            <w:tcW w:w="5760" w:type="dxa"/>
            <w:vAlign w:val="center"/>
          </w:tcPr>
          <w:p w:rsidR="00EA0169" w:rsidRDefault="005D4804" w:rsidP="00EF6231">
            <w:pPr>
              <w:pStyle w:val="ThPara1"/>
              <w:spacing w:line="240" w:lineRule="auto"/>
              <w:jc w:val="left"/>
            </w:pPr>
            <w:r w:rsidRPr="005D4804">
              <w:t>Aim of the Project</w:t>
            </w:r>
            <w:r w:rsidR="009B4D49">
              <w:t xml:space="preserve"> </w:t>
            </w:r>
          </w:p>
        </w:tc>
        <w:tc>
          <w:tcPr>
            <w:tcW w:w="792" w:type="dxa"/>
            <w:vAlign w:val="center"/>
          </w:tcPr>
          <w:p w:rsidR="00EA0169" w:rsidRDefault="00EA0169" w:rsidP="00EF6231">
            <w:pPr>
              <w:pStyle w:val="ThBlank"/>
              <w:jc w:val="center"/>
            </w:pPr>
          </w:p>
        </w:tc>
      </w:tr>
      <w:tr w:rsidR="00EA0169" w:rsidTr="006175F3">
        <w:trPr>
          <w:trHeight w:val="360"/>
        </w:trPr>
        <w:tc>
          <w:tcPr>
            <w:tcW w:w="1710" w:type="dxa"/>
            <w:vAlign w:val="center"/>
          </w:tcPr>
          <w:p w:rsidR="00EA0169" w:rsidRDefault="005D4804" w:rsidP="00EF6231">
            <w:pPr>
              <w:pStyle w:val="ThBlank"/>
            </w:pPr>
            <w:r>
              <w:t>1.4</w:t>
            </w:r>
          </w:p>
        </w:tc>
        <w:tc>
          <w:tcPr>
            <w:tcW w:w="5760" w:type="dxa"/>
            <w:vAlign w:val="center"/>
          </w:tcPr>
          <w:p w:rsidR="00EA0169" w:rsidRDefault="005D4804" w:rsidP="00EF6231">
            <w:pPr>
              <w:pStyle w:val="ThPara1"/>
              <w:spacing w:line="240" w:lineRule="auto"/>
              <w:jc w:val="left"/>
            </w:pPr>
            <w:r>
              <w:t>Scope of the Project</w:t>
            </w:r>
          </w:p>
        </w:tc>
        <w:tc>
          <w:tcPr>
            <w:tcW w:w="792" w:type="dxa"/>
            <w:vAlign w:val="center"/>
          </w:tcPr>
          <w:p w:rsidR="00EA0169" w:rsidRDefault="00EA0169" w:rsidP="00EF6231">
            <w:pPr>
              <w:pStyle w:val="ThBlank"/>
              <w:jc w:val="center"/>
            </w:pPr>
          </w:p>
        </w:tc>
      </w:tr>
      <w:tr w:rsidR="00EA0169" w:rsidTr="006175F3">
        <w:trPr>
          <w:trHeight w:val="360"/>
        </w:trPr>
        <w:tc>
          <w:tcPr>
            <w:tcW w:w="1710" w:type="dxa"/>
            <w:vAlign w:val="center"/>
          </w:tcPr>
          <w:p w:rsidR="00EA0169" w:rsidRDefault="005D4804" w:rsidP="00EF6231">
            <w:pPr>
              <w:pStyle w:val="ThBlank"/>
            </w:pPr>
            <w:r>
              <w:t>1.5</w:t>
            </w:r>
          </w:p>
        </w:tc>
        <w:tc>
          <w:tcPr>
            <w:tcW w:w="5760" w:type="dxa"/>
            <w:vAlign w:val="center"/>
          </w:tcPr>
          <w:p w:rsidR="00EA0169" w:rsidRDefault="005D4804" w:rsidP="00EF6231">
            <w:pPr>
              <w:pStyle w:val="ThPara1"/>
              <w:spacing w:line="240" w:lineRule="auto"/>
              <w:jc w:val="left"/>
            </w:pPr>
            <w:r>
              <w:t>Project Outlines</w:t>
            </w:r>
          </w:p>
        </w:tc>
        <w:tc>
          <w:tcPr>
            <w:tcW w:w="792" w:type="dxa"/>
            <w:vAlign w:val="center"/>
          </w:tcPr>
          <w:p w:rsidR="00EA0169" w:rsidRDefault="00EA0169" w:rsidP="00EF6231">
            <w:pPr>
              <w:pStyle w:val="ThBlank"/>
              <w:jc w:val="center"/>
            </w:pPr>
          </w:p>
        </w:tc>
      </w:tr>
      <w:tr w:rsidR="00D50906" w:rsidTr="006175F3">
        <w:trPr>
          <w:trHeight w:val="360"/>
        </w:trPr>
        <w:tc>
          <w:tcPr>
            <w:tcW w:w="1710" w:type="dxa"/>
            <w:vAlign w:val="center"/>
          </w:tcPr>
          <w:p w:rsidR="00D50906" w:rsidRDefault="00D50906" w:rsidP="00EF6231">
            <w:pPr>
              <w:pStyle w:val="ThBlank"/>
            </w:pPr>
          </w:p>
        </w:tc>
        <w:tc>
          <w:tcPr>
            <w:tcW w:w="5760" w:type="dxa"/>
            <w:vAlign w:val="center"/>
          </w:tcPr>
          <w:p w:rsidR="00D50906" w:rsidRDefault="00D50906" w:rsidP="00EF6231">
            <w:pPr>
              <w:pStyle w:val="ThPara1"/>
              <w:spacing w:line="240" w:lineRule="auto"/>
              <w:jc w:val="left"/>
            </w:pPr>
          </w:p>
        </w:tc>
        <w:tc>
          <w:tcPr>
            <w:tcW w:w="792" w:type="dxa"/>
            <w:vAlign w:val="center"/>
          </w:tcPr>
          <w:p w:rsidR="00D50906" w:rsidRDefault="00D50906" w:rsidP="00EF6231">
            <w:pPr>
              <w:pStyle w:val="ThBlank"/>
              <w:jc w:val="center"/>
            </w:pPr>
          </w:p>
        </w:tc>
      </w:tr>
      <w:tr w:rsidR="00D50906" w:rsidTr="006175F3">
        <w:trPr>
          <w:trHeight w:val="522"/>
        </w:trPr>
        <w:tc>
          <w:tcPr>
            <w:tcW w:w="1710" w:type="dxa"/>
            <w:vAlign w:val="center"/>
          </w:tcPr>
          <w:p w:rsidR="00D50906" w:rsidRPr="00D50906" w:rsidRDefault="00D50906" w:rsidP="00EF6231">
            <w:pPr>
              <w:pStyle w:val="ThBlank"/>
              <w:rPr>
                <w:b/>
              </w:rPr>
            </w:pPr>
            <w:r w:rsidRPr="00D50906">
              <w:rPr>
                <w:b/>
              </w:rPr>
              <w:t>CHAPTER 2</w:t>
            </w:r>
          </w:p>
        </w:tc>
        <w:tc>
          <w:tcPr>
            <w:tcW w:w="5760" w:type="dxa"/>
            <w:vAlign w:val="center"/>
          </w:tcPr>
          <w:p w:rsidR="00D50906" w:rsidRPr="00D50906" w:rsidRDefault="005D4804" w:rsidP="00EF6231">
            <w:pPr>
              <w:pStyle w:val="ThBlank"/>
              <w:rPr>
                <w:b/>
              </w:rPr>
            </w:pPr>
            <w:r>
              <w:rPr>
                <w:b/>
              </w:rPr>
              <w:t>SYSTEM REVIEW</w:t>
            </w:r>
          </w:p>
        </w:tc>
        <w:tc>
          <w:tcPr>
            <w:tcW w:w="792" w:type="dxa"/>
            <w:vAlign w:val="center"/>
          </w:tcPr>
          <w:p w:rsidR="00D50906" w:rsidRPr="00506A3A" w:rsidRDefault="00D50906" w:rsidP="00EF6231">
            <w:pPr>
              <w:pStyle w:val="ThBlank"/>
              <w:jc w:val="center"/>
              <w:rPr>
                <w:b/>
              </w:rPr>
            </w:pPr>
          </w:p>
        </w:tc>
      </w:tr>
      <w:tr w:rsidR="00D50906" w:rsidTr="006175F3">
        <w:trPr>
          <w:trHeight w:val="360"/>
        </w:trPr>
        <w:tc>
          <w:tcPr>
            <w:tcW w:w="1710" w:type="dxa"/>
            <w:vAlign w:val="center"/>
          </w:tcPr>
          <w:p w:rsidR="00D50906" w:rsidRDefault="00D50906" w:rsidP="00EF6231">
            <w:pPr>
              <w:pStyle w:val="ThBlank"/>
            </w:pPr>
            <w:r>
              <w:t>2.1</w:t>
            </w:r>
          </w:p>
        </w:tc>
        <w:tc>
          <w:tcPr>
            <w:tcW w:w="5760" w:type="dxa"/>
            <w:vAlign w:val="center"/>
          </w:tcPr>
          <w:p w:rsidR="00D50906" w:rsidRDefault="00874737" w:rsidP="00EF6231">
            <w:pPr>
              <w:pStyle w:val="ThPara1"/>
              <w:spacing w:line="240" w:lineRule="auto"/>
              <w:jc w:val="left"/>
            </w:pPr>
            <w:r w:rsidRPr="00874737">
              <w:t>Introduction</w:t>
            </w:r>
          </w:p>
        </w:tc>
        <w:tc>
          <w:tcPr>
            <w:tcW w:w="792" w:type="dxa"/>
            <w:vAlign w:val="center"/>
          </w:tcPr>
          <w:p w:rsidR="00D50906" w:rsidRDefault="00D50906" w:rsidP="00EF6231">
            <w:pPr>
              <w:pStyle w:val="ThBlank"/>
              <w:jc w:val="center"/>
            </w:pPr>
          </w:p>
        </w:tc>
      </w:tr>
      <w:tr w:rsidR="00D50906" w:rsidTr="006175F3">
        <w:trPr>
          <w:trHeight w:val="360"/>
        </w:trPr>
        <w:tc>
          <w:tcPr>
            <w:tcW w:w="1710" w:type="dxa"/>
            <w:vAlign w:val="center"/>
          </w:tcPr>
          <w:p w:rsidR="00D50906" w:rsidRDefault="00D50906" w:rsidP="00EF6231">
            <w:pPr>
              <w:pStyle w:val="ThBlank"/>
            </w:pPr>
            <w:r>
              <w:t>2.2</w:t>
            </w:r>
          </w:p>
        </w:tc>
        <w:tc>
          <w:tcPr>
            <w:tcW w:w="5760" w:type="dxa"/>
            <w:vAlign w:val="center"/>
          </w:tcPr>
          <w:p w:rsidR="00D50906" w:rsidRDefault="005D4804" w:rsidP="005D4804">
            <w:pPr>
              <w:pStyle w:val="ThPara1"/>
              <w:spacing w:line="240" w:lineRule="auto"/>
              <w:jc w:val="left"/>
            </w:pPr>
            <w:r>
              <w:t>History of Soil Moisture Sensor</w:t>
            </w:r>
          </w:p>
        </w:tc>
        <w:tc>
          <w:tcPr>
            <w:tcW w:w="792" w:type="dxa"/>
            <w:vAlign w:val="center"/>
          </w:tcPr>
          <w:p w:rsidR="00D50906" w:rsidRDefault="00D50906" w:rsidP="00EF6231">
            <w:pPr>
              <w:pStyle w:val="ThBlank"/>
              <w:jc w:val="center"/>
            </w:pPr>
          </w:p>
        </w:tc>
      </w:tr>
      <w:tr w:rsidR="00D50906" w:rsidTr="006175F3">
        <w:trPr>
          <w:trHeight w:val="360"/>
        </w:trPr>
        <w:tc>
          <w:tcPr>
            <w:tcW w:w="1710" w:type="dxa"/>
            <w:vAlign w:val="center"/>
          </w:tcPr>
          <w:p w:rsidR="00D50906" w:rsidRDefault="00D50906" w:rsidP="005D4804">
            <w:pPr>
              <w:pStyle w:val="ThBlank"/>
            </w:pPr>
            <w:r>
              <w:t>2.</w:t>
            </w:r>
            <w:r w:rsidR="005D4804">
              <w:t>3</w:t>
            </w:r>
          </w:p>
        </w:tc>
        <w:tc>
          <w:tcPr>
            <w:tcW w:w="5760" w:type="dxa"/>
            <w:vAlign w:val="center"/>
          </w:tcPr>
          <w:p w:rsidR="00D50906" w:rsidRDefault="005D4804" w:rsidP="00EF6231">
            <w:pPr>
              <w:pStyle w:val="ThPara1"/>
              <w:spacing w:line="240" w:lineRule="auto"/>
              <w:jc w:val="left"/>
            </w:pPr>
            <w:r>
              <w:t>History of Relay</w:t>
            </w:r>
          </w:p>
        </w:tc>
        <w:tc>
          <w:tcPr>
            <w:tcW w:w="792" w:type="dxa"/>
            <w:vAlign w:val="center"/>
          </w:tcPr>
          <w:p w:rsidR="00D50906" w:rsidRDefault="00D50906" w:rsidP="00EF6231">
            <w:pPr>
              <w:pStyle w:val="ThBlank"/>
              <w:jc w:val="center"/>
            </w:pPr>
          </w:p>
        </w:tc>
      </w:tr>
      <w:tr w:rsidR="00D50906" w:rsidTr="006175F3">
        <w:trPr>
          <w:trHeight w:val="360"/>
        </w:trPr>
        <w:tc>
          <w:tcPr>
            <w:tcW w:w="1710" w:type="dxa"/>
            <w:vAlign w:val="center"/>
          </w:tcPr>
          <w:p w:rsidR="00D50906" w:rsidRDefault="005D4804" w:rsidP="00EF6231">
            <w:pPr>
              <w:pStyle w:val="ThBlank"/>
            </w:pPr>
            <w:r>
              <w:t>2.4</w:t>
            </w:r>
          </w:p>
        </w:tc>
        <w:tc>
          <w:tcPr>
            <w:tcW w:w="5760" w:type="dxa"/>
            <w:vAlign w:val="center"/>
          </w:tcPr>
          <w:p w:rsidR="00D50906" w:rsidRDefault="005D4804" w:rsidP="00EF6231">
            <w:pPr>
              <w:pStyle w:val="ThPara1"/>
              <w:spacing w:line="240" w:lineRule="auto"/>
              <w:jc w:val="left"/>
            </w:pPr>
            <w:r>
              <w:t>History of Automatic Irrigation System</w:t>
            </w:r>
          </w:p>
        </w:tc>
        <w:tc>
          <w:tcPr>
            <w:tcW w:w="792" w:type="dxa"/>
            <w:vAlign w:val="center"/>
          </w:tcPr>
          <w:p w:rsidR="00D50906" w:rsidRDefault="00D50906" w:rsidP="00EF6231">
            <w:pPr>
              <w:pStyle w:val="ThBlank"/>
              <w:jc w:val="center"/>
            </w:pPr>
          </w:p>
        </w:tc>
      </w:tr>
      <w:tr w:rsidR="00D50906" w:rsidTr="006175F3">
        <w:trPr>
          <w:trHeight w:val="360"/>
        </w:trPr>
        <w:tc>
          <w:tcPr>
            <w:tcW w:w="1710" w:type="dxa"/>
            <w:vAlign w:val="center"/>
          </w:tcPr>
          <w:p w:rsidR="00D50906" w:rsidRDefault="005D4804" w:rsidP="00EF6231">
            <w:pPr>
              <w:pStyle w:val="ThBlank"/>
            </w:pPr>
            <w:r>
              <w:t>2.5</w:t>
            </w:r>
          </w:p>
        </w:tc>
        <w:tc>
          <w:tcPr>
            <w:tcW w:w="5760" w:type="dxa"/>
            <w:vAlign w:val="center"/>
          </w:tcPr>
          <w:p w:rsidR="00D50906" w:rsidRDefault="005D4804" w:rsidP="00EF6231">
            <w:pPr>
              <w:pStyle w:val="ThPara1"/>
              <w:spacing w:line="240" w:lineRule="auto"/>
              <w:jc w:val="left"/>
            </w:pPr>
            <w:r>
              <w:t>Microcontroller</w:t>
            </w:r>
          </w:p>
        </w:tc>
        <w:tc>
          <w:tcPr>
            <w:tcW w:w="792" w:type="dxa"/>
            <w:vAlign w:val="center"/>
          </w:tcPr>
          <w:p w:rsidR="00D50906" w:rsidRDefault="00D50906" w:rsidP="00EF6231">
            <w:pPr>
              <w:pStyle w:val="ThBlank"/>
              <w:jc w:val="center"/>
            </w:pPr>
          </w:p>
        </w:tc>
      </w:tr>
      <w:tr w:rsidR="00D50906" w:rsidTr="006175F3">
        <w:trPr>
          <w:trHeight w:val="360"/>
        </w:trPr>
        <w:tc>
          <w:tcPr>
            <w:tcW w:w="1710" w:type="dxa"/>
            <w:vAlign w:val="center"/>
          </w:tcPr>
          <w:p w:rsidR="00D50906" w:rsidRDefault="005D4804" w:rsidP="00EF6231">
            <w:pPr>
              <w:pStyle w:val="ThBlank"/>
            </w:pPr>
            <w:r>
              <w:t>2.6</w:t>
            </w:r>
          </w:p>
        </w:tc>
        <w:tc>
          <w:tcPr>
            <w:tcW w:w="5760" w:type="dxa"/>
            <w:vAlign w:val="center"/>
          </w:tcPr>
          <w:p w:rsidR="00D50906" w:rsidRDefault="005D4804" w:rsidP="00EF6231">
            <w:pPr>
              <w:pStyle w:val="ThPara1"/>
              <w:spacing w:line="240" w:lineRule="auto"/>
              <w:jc w:val="left"/>
            </w:pPr>
            <w:r>
              <w:t xml:space="preserve">Why Microcontroller is used </w:t>
            </w:r>
          </w:p>
        </w:tc>
        <w:tc>
          <w:tcPr>
            <w:tcW w:w="792" w:type="dxa"/>
            <w:vAlign w:val="center"/>
          </w:tcPr>
          <w:p w:rsidR="00D50906" w:rsidRDefault="00D50906" w:rsidP="00EF6231">
            <w:pPr>
              <w:pStyle w:val="ThBlank"/>
              <w:jc w:val="center"/>
            </w:pPr>
          </w:p>
        </w:tc>
      </w:tr>
      <w:tr w:rsidR="00D50906" w:rsidTr="006175F3">
        <w:trPr>
          <w:trHeight w:val="360"/>
        </w:trPr>
        <w:tc>
          <w:tcPr>
            <w:tcW w:w="1710" w:type="dxa"/>
            <w:vAlign w:val="center"/>
          </w:tcPr>
          <w:p w:rsidR="00D50906" w:rsidRDefault="005D4804" w:rsidP="00EF6231">
            <w:pPr>
              <w:pStyle w:val="ThBlank"/>
            </w:pPr>
            <w:r>
              <w:t>2.7</w:t>
            </w:r>
          </w:p>
        </w:tc>
        <w:tc>
          <w:tcPr>
            <w:tcW w:w="5760" w:type="dxa"/>
            <w:vAlign w:val="center"/>
          </w:tcPr>
          <w:p w:rsidR="00D50906" w:rsidRDefault="005D4804" w:rsidP="00EF6231">
            <w:pPr>
              <w:pStyle w:val="ThPara1"/>
              <w:spacing w:line="240" w:lineRule="auto"/>
              <w:jc w:val="left"/>
            </w:pPr>
            <w:r>
              <w:t>Soil Moisture Sensor</w:t>
            </w:r>
          </w:p>
        </w:tc>
        <w:tc>
          <w:tcPr>
            <w:tcW w:w="792" w:type="dxa"/>
            <w:vAlign w:val="center"/>
          </w:tcPr>
          <w:p w:rsidR="00D50906" w:rsidRDefault="00D50906" w:rsidP="00EF6231">
            <w:pPr>
              <w:pStyle w:val="ThBlank"/>
              <w:jc w:val="center"/>
            </w:pPr>
          </w:p>
        </w:tc>
      </w:tr>
      <w:tr w:rsidR="00D50906" w:rsidTr="006175F3">
        <w:trPr>
          <w:trHeight w:val="360"/>
        </w:trPr>
        <w:tc>
          <w:tcPr>
            <w:tcW w:w="1710" w:type="dxa"/>
            <w:vAlign w:val="center"/>
          </w:tcPr>
          <w:p w:rsidR="00D50906" w:rsidRDefault="00D50906" w:rsidP="00EF6231">
            <w:pPr>
              <w:pStyle w:val="ThBlank"/>
            </w:pPr>
          </w:p>
        </w:tc>
        <w:tc>
          <w:tcPr>
            <w:tcW w:w="5760" w:type="dxa"/>
            <w:vAlign w:val="center"/>
          </w:tcPr>
          <w:p w:rsidR="00D50906" w:rsidRDefault="00D50906" w:rsidP="00EF6231">
            <w:pPr>
              <w:pStyle w:val="ThPara1"/>
              <w:spacing w:line="240" w:lineRule="auto"/>
              <w:jc w:val="left"/>
            </w:pPr>
          </w:p>
        </w:tc>
        <w:tc>
          <w:tcPr>
            <w:tcW w:w="792" w:type="dxa"/>
            <w:vAlign w:val="center"/>
          </w:tcPr>
          <w:p w:rsidR="00D50906" w:rsidRDefault="00D50906" w:rsidP="00EF6231">
            <w:pPr>
              <w:pStyle w:val="ThBlank"/>
              <w:jc w:val="center"/>
            </w:pPr>
          </w:p>
        </w:tc>
      </w:tr>
      <w:tr w:rsidR="005F6254" w:rsidTr="006175F3">
        <w:trPr>
          <w:trHeight w:val="603"/>
        </w:trPr>
        <w:tc>
          <w:tcPr>
            <w:tcW w:w="1710" w:type="dxa"/>
            <w:vAlign w:val="center"/>
          </w:tcPr>
          <w:p w:rsidR="005F6254" w:rsidRPr="005F6254" w:rsidRDefault="005F6254" w:rsidP="00EF6231">
            <w:pPr>
              <w:pStyle w:val="ThBlank"/>
              <w:rPr>
                <w:b/>
              </w:rPr>
            </w:pPr>
            <w:r w:rsidRPr="005F6254">
              <w:rPr>
                <w:b/>
              </w:rPr>
              <w:t>CHAPTER 3</w:t>
            </w:r>
          </w:p>
        </w:tc>
        <w:tc>
          <w:tcPr>
            <w:tcW w:w="5760" w:type="dxa"/>
            <w:vAlign w:val="center"/>
          </w:tcPr>
          <w:p w:rsidR="005F6254" w:rsidRPr="00572FB1" w:rsidRDefault="005D4804" w:rsidP="00EF6231">
            <w:pPr>
              <w:pStyle w:val="ThBlank"/>
              <w:rPr>
                <w:b/>
              </w:rPr>
            </w:pPr>
            <w:r>
              <w:rPr>
                <w:b/>
              </w:rPr>
              <w:t>THEORETICAL MODEL</w:t>
            </w:r>
          </w:p>
        </w:tc>
        <w:tc>
          <w:tcPr>
            <w:tcW w:w="792" w:type="dxa"/>
            <w:vAlign w:val="center"/>
          </w:tcPr>
          <w:p w:rsidR="005F6254" w:rsidRPr="00EF6231" w:rsidRDefault="005F6254" w:rsidP="00EF6231">
            <w:pPr>
              <w:pStyle w:val="ThBlank"/>
              <w:jc w:val="center"/>
              <w:rPr>
                <w:b/>
              </w:rPr>
            </w:pPr>
          </w:p>
        </w:tc>
      </w:tr>
      <w:tr w:rsidR="005F6254" w:rsidTr="006175F3">
        <w:trPr>
          <w:trHeight w:val="360"/>
        </w:trPr>
        <w:tc>
          <w:tcPr>
            <w:tcW w:w="1710" w:type="dxa"/>
            <w:vAlign w:val="center"/>
          </w:tcPr>
          <w:p w:rsidR="005F6254" w:rsidRDefault="005F6254" w:rsidP="00EF6231">
            <w:pPr>
              <w:pStyle w:val="ThBlank"/>
            </w:pPr>
            <w:r>
              <w:t>3.1</w:t>
            </w:r>
          </w:p>
        </w:tc>
        <w:tc>
          <w:tcPr>
            <w:tcW w:w="5760" w:type="dxa"/>
            <w:vAlign w:val="center"/>
          </w:tcPr>
          <w:p w:rsidR="005F6254" w:rsidRDefault="00572FB1" w:rsidP="00EF6231">
            <w:pPr>
              <w:pStyle w:val="ThPara1"/>
              <w:spacing w:line="240" w:lineRule="auto"/>
              <w:jc w:val="left"/>
            </w:pPr>
            <w:r w:rsidRPr="00572FB1">
              <w:t>Introduction</w:t>
            </w:r>
          </w:p>
        </w:tc>
        <w:tc>
          <w:tcPr>
            <w:tcW w:w="792" w:type="dxa"/>
            <w:vAlign w:val="center"/>
          </w:tcPr>
          <w:p w:rsidR="005F6254" w:rsidRDefault="005F6254" w:rsidP="00EF6231">
            <w:pPr>
              <w:pStyle w:val="ThBlank"/>
              <w:jc w:val="center"/>
            </w:pPr>
          </w:p>
        </w:tc>
      </w:tr>
      <w:tr w:rsidR="005F6254" w:rsidTr="006175F3">
        <w:trPr>
          <w:trHeight w:val="360"/>
        </w:trPr>
        <w:tc>
          <w:tcPr>
            <w:tcW w:w="1710" w:type="dxa"/>
            <w:vAlign w:val="center"/>
          </w:tcPr>
          <w:p w:rsidR="005F6254" w:rsidRDefault="005F6254" w:rsidP="00EF6231">
            <w:pPr>
              <w:pStyle w:val="ThBlank"/>
            </w:pPr>
            <w:r>
              <w:t>3.2</w:t>
            </w:r>
          </w:p>
        </w:tc>
        <w:tc>
          <w:tcPr>
            <w:tcW w:w="5760" w:type="dxa"/>
            <w:vAlign w:val="center"/>
          </w:tcPr>
          <w:p w:rsidR="005F6254" w:rsidRDefault="005D4804" w:rsidP="00EF6231">
            <w:pPr>
              <w:pStyle w:val="ThPara1"/>
              <w:spacing w:line="240" w:lineRule="auto"/>
              <w:jc w:val="left"/>
            </w:pPr>
            <w:r>
              <w:t>Flow Chart</w:t>
            </w:r>
          </w:p>
        </w:tc>
        <w:tc>
          <w:tcPr>
            <w:tcW w:w="792" w:type="dxa"/>
            <w:vAlign w:val="center"/>
          </w:tcPr>
          <w:p w:rsidR="005F6254" w:rsidRDefault="005F6254" w:rsidP="00EF6231">
            <w:pPr>
              <w:pStyle w:val="ThBlank"/>
              <w:jc w:val="center"/>
            </w:pPr>
          </w:p>
        </w:tc>
      </w:tr>
      <w:tr w:rsidR="005F6254" w:rsidTr="006175F3">
        <w:trPr>
          <w:trHeight w:val="360"/>
        </w:trPr>
        <w:tc>
          <w:tcPr>
            <w:tcW w:w="1710" w:type="dxa"/>
            <w:vAlign w:val="center"/>
          </w:tcPr>
          <w:p w:rsidR="005F6254" w:rsidRDefault="005F6254" w:rsidP="00EF6231">
            <w:pPr>
              <w:pStyle w:val="ThBlank"/>
            </w:pPr>
          </w:p>
        </w:tc>
        <w:tc>
          <w:tcPr>
            <w:tcW w:w="5760" w:type="dxa"/>
            <w:vAlign w:val="center"/>
          </w:tcPr>
          <w:p w:rsidR="005F6254" w:rsidRDefault="005F6254" w:rsidP="00EF6231">
            <w:pPr>
              <w:pStyle w:val="ThPara1"/>
              <w:spacing w:line="240" w:lineRule="auto"/>
              <w:jc w:val="left"/>
            </w:pPr>
          </w:p>
        </w:tc>
        <w:tc>
          <w:tcPr>
            <w:tcW w:w="792" w:type="dxa"/>
            <w:vAlign w:val="center"/>
          </w:tcPr>
          <w:p w:rsidR="005F6254" w:rsidRDefault="005F6254" w:rsidP="00EF6231">
            <w:pPr>
              <w:pStyle w:val="ThBlank"/>
              <w:jc w:val="center"/>
            </w:pPr>
          </w:p>
        </w:tc>
      </w:tr>
      <w:tr w:rsidR="005F6254" w:rsidTr="006175F3">
        <w:trPr>
          <w:trHeight w:val="360"/>
        </w:trPr>
        <w:tc>
          <w:tcPr>
            <w:tcW w:w="1710" w:type="dxa"/>
            <w:vAlign w:val="center"/>
          </w:tcPr>
          <w:p w:rsidR="005F6254" w:rsidRDefault="005F6254" w:rsidP="00EF6231">
            <w:pPr>
              <w:pStyle w:val="ThBlank"/>
            </w:pPr>
          </w:p>
        </w:tc>
        <w:tc>
          <w:tcPr>
            <w:tcW w:w="5760" w:type="dxa"/>
            <w:vAlign w:val="center"/>
          </w:tcPr>
          <w:p w:rsidR="005F6254" w:rsidRDefault="005F6254" w:rsidP="00EF6231">
            <w:pPr>
              <w:pStyle w:val="ThPara1"/>
              <w:spacing w:line="240" w:lineRule="auto"/>
              <w:jc w:val="left"/>
            </w:pPr>
          </w:p>
        </w:tc>
        <w:tc>
          <w:tcPr>
            <w:tcW w:w="792" w:type="dxa"/>
            <w:vAlign w:val="center"/>
          </w:tcPr>
          <w:p w:rsidR="005F6254" w:rsidRDefault="005F6254" w:rsidP="00EF6231">
            <w:pPr>
              <w:pStyle w:val="ThBlank"/>
              <w:jc w:val="center"/>
            </w:pPr>
          </w:p>
        </w:tc>
      </w:tr>
      <w:tr w:rsidR="006F2755" w:rsidTr="006175F3">
        <w:trPr>
          <w:trHeight w:val="360"/>
        </w:trPr>
        <w:tc>
          <w:tcPr>
            <w:tcW w:w="1710" w:type="dxa"/>
            <w:vAlign w:val="center"/>
          </w:tcPr>
          <w:p w:rsidR="006F2755" w:rsidRDefault="006F2755" w:rsidP="00EF6231">
            <w:pPr>
              <w:pStyle w:val="ThBlank"/>
            </w:pPr>
          </w:p>
        </w:tc>
        <w:tc>
          <w:tcPr>
            <w:tcW w:w="5760" w:type="dxa"/>
            <w:vAlign w:val="center"/>
          </w:tcPr>
          <w:p w:rsidR="006F2755" w:rsidRDefault="006F2755" w:rsidP="00EF6231">
            <w:pPr>
              <w:pStyle w:val="ThPara1"/>
              <w:spacing w:line="240" w:lineRule="auto"/>
              <w:jc w:val="left"/>
            </w:pPr>
          </w:p>
        </w:tc>
        <w:tc>
          <w:tcPr>
            <w:tcW w:w="792" w:type="dxa"/>
            <w:vAlign w:val="center"/>
          </w:tcPr>
          <w:p w:rsidR="006F2755" w:rsidRDefault="006F2755" w:rsidP="00EF6231">
            <w:pPr>
              <w:pStyle w:val="ThBlank"/>
              <w:jc w:val="center"/>
            </w:pPr>
          </w:p>
        </w:tc>
      </w:tr>
      <w:tr w:rsidR="006F2755" w:rsidTr="006175F3">
        <w:trPr>
          <w:trHeight w:val="360"/>
        </w:trPr>
        <w:tc>
          <w:tcPr>
            <w:tcW w:w="1710" w:type="dxa"/>
            <w:vAlign w:val="center"/>
          </w:tcPr>
          <w:p w:rsidR="006F2755" w:rsidRDefault="006F2755" w:rsidP="00EF6231">
            <w:pPr>
              <w:pStyle w:val="ThBlank"/>
            </w:pPr>
          </w:p>
        </w:tc>
        <w:tc>
          <w:tcPr>
            <w:tcW w:w="5760" w:type="dxa"/>
            <w:vAlign w:val="center"/>
          </w:tcPr>
          <w:p w:rsidR="006F2755" w:rsidRDefault="006F2755" w:rsidP="00EF6231">
            <w:pPr>
              <w:pStyle w:val="ThPara1"/>
              <w:spacing w:line="240" w:lineRule="auto"/>
              <w:jc w:val="left"/>
            </w:pPr>
          </w:p>
        </w:tc>
        <w:tc>
          <w:tcPr>
            <w:tcW w:w="792" w:type="dxa"/>
            <w:vAlign w:val="center"/>
          </w:tcPr>
          <w:p w:rsidR="006F2755" w:rsidRDefault="006F2755" w:rsidP="00EF6231">
            <w:pPr>
              <w:pStyle w:val="ThBlank"/>
              <w:jc w:val="center"/>
            </w:pPr>
          </w:p>
        </w:tc>
      </w:tr>
      <w:tr w:rsidR="006F2755" w:rsidTr="006175F3">
        <w:trPr>
          <w:trHeight w:val="360"/>
        </w:trPr>
        <w:tc>
          <w:tcPr>
            <w:tcW w:w="1710" w:type="dxa"/>
            <w:vAlign w:val="center"/>
          </w:tcPr>
          <w:p w:rsidR="006F2755" w:rsidRDefault="006F2755" w:rsidP="00EF6231">
            <w:pPr>
              <w:pStyle w:val="ThBlank"/>
            </w:pPr>
          </w:p>
        </w:tc>
        <w:tc>
          <w:tcPr>
            <w:tcW w:w="5760" w:type="dxa"/>
            <w:vAlign w:val="center"/>
          </w:tcPr>
          <w:p w:rsidR="006F2755" w:rsidRDefault="006F2755" w:rsidP="00EF6231">
            <w:pPr>
              <w:pStyle w:val="ThPara1"/>
              <w:spacing w:line="240" w:lineRule="auto"/>
              <w:jc w:val="left"/>
            </w:pPr>
          </w:p>
        </w:tc>
        <w:tc>
          <w:tcPr>
            <w:tcW w:w="792" w:type="dxa"/>
            <w:vAlign w:val="center"/>
          </w:tcPr>
          <w:p w:rsidR="006F2755" w:rsidRDefault="006F2755" w:rsidP="00EF6231">
            <w:pPr>
              <w:pStyle w:val="ThBlank"/>
              <w:jc w:val="center"/>
            </w:pPr>
          </w:p>
        </w:tc>
      </w:tr>
      <w:tr w:rsidR="006F2755" w:rsidTr="006175F3">
        <w:trPr>
          <w:trHeight w:val="630"/>
        </w:trPr>
        <w:tc>
          <w:tcPr>
            <w:tcW w:w="1710" w:type="dxa"/>
            <w:vAlign w:val="center"/>
          </w:tcPr>
          <w:p w:rsidR="006F2755" w:rsidRPr="006F2755" w:rsidRDefault="006F2755" w:rsidP="00EF6231">
            <w:pPr>
              <w:pStyle w:val="ThBlank"/>
              <w:rPr>
                <w:b/>
              </w:rPr>
            </w:pPr>
            <w:r w:rsidRPr="006F2755">
              <w:rPr>
                <w:b/>
              </w:rPr>
              <w:t>CHAPTER 4</w:t>
            </w:r>
          </w:p>
        </w:tc>
        <w:tc>
          <w:tcPr>
            <w:tcW w:w="5760" w:type="dxa"/>
            <w:vAlign w:val="center"/>
          </w:tcPr>
          <w:p w:rsidR="006F2755" w:rsidRDefault="005D4804" w:rsidP="00EF6231">
            <w:pPr>
              <w:pStyle w:val="ThBlank"/>
            </w:pPr>
            <w:r>
              <w:rPr>
                <w:b/>
              </w:rPr>
              <w:t>HARDWARE DEVELOPMENT</w:t>
            </w:r>
          </w:p>
        </w:tc>
        <w:tc>
          <w:tcPr>
            <w:tcW w:w="792" w:type="dxa"/>
            <w:vAlign w:val="center"/>
          </w:tcPr>
          <w:p w:rsidR="006F2755" w:rsidRPr="00EF6231" w:rsidRDefault="006F2755" w:rsidP="00EF6231">
            <w:pPr>
              <w:pStyle w:val="ThBlank"/>
              <w:jc w:val="center"/>
              <w:rPr>
                <w:b/>
              </w:rPr>
            </w:pPr>
          </w:p>
        </w:tc>
      </w:tr>
      <w:tr w:rsidR="006F2755" w:rsidTr="006175F3">
        <w:trPr>
          <w:trHeight w:val="360"/>
        </w:trPr>
        <w:tc>
          <w:tcPr>
            <w:tcW w:w="1710" w:type="dxa"/>
            <w:vAlign w:val="center"/>
          </w:tcPr>
          <w:p w:rsidR="006F2755" w:rsidRDefault="006F2755" w:rsidP="00EF6231">
            <w:pPr>
              <w:pStyle w:val="ThBlank"/>
            </w:pPr>
            <w:r>
              <w:t>4.1</w:t>
            </w:r>
          </w:p>
        </w:tc>
        <w:tc>
          <w:tcPr>
            <w:tcW w:w="5760" w:type="dxa"/>
            <w:vAlign w:val="center"/>
          </w:tcPr>
          <w:p w:rsidR="006F2755" w:rsidRDefault="002911C8" w:rsidP="00EF6231">
            <w:pPr>
              <w:pStyle w:val="ThPara1"/>
              <w:spacing w:line="240" w:lineRule="auto"/>
              <w:jc w:val="left"/>
            </w:pPr>
            <w:r w:rsidRPr="002911C8">
              <w:t>Introduction</w:t>
            </w:r>
          </w:p>
        </w:tc>
        <w:tc>
          <w:tcPr>
            <w:tcW w:w="792" w:type="dxa"/>
            <w:vAlign w:val="center"/>
          </w:tcPr>
          <w:p w:rsidR="006F2755" w:rsidRDefault="006F2755" w:rsidP="00EF6231">
            <w:pPr>
              <w:pStyle w:val="ThBlank"/>
              <w:jc w:val="center"/>
            </w:pPr>
          </w:p>
        </w:tc>
      </w:tr>
      <w:tr w:rsidR="006F2755" w:rsidTr="006175F3">
        <w:trPr>
          <w:trHeight w:val="630"/>
        </w:trPr>
        <w:tc>
          <w:tcPr>
            <w:tcW w:w="1710" w:type="dxa"/>
            <w:vAlign w:val="center"/>
          </w:tcPr>
          <w:p w:rsidR="006F2755" w:rsidRDefault="006F2755" w:rsidP="00EF6231">
            <w:pPr>
              <w:pStyle w:val="ThBlank"/>
            </w:pPr>
            <w:r>
              <w:t>4.2</w:t>
            </w:r>
          </w:p>
        </w:tc>
        <w:tc>
          <w:tcPr>
            <w:tcW w:w="5760" w:type="dxa"/>
            <w:vAlign w:val="center"/>
          </w:tcPr>
          <w:p w:rsidR="006F2755" w:rsidRDefault="006175F3" w:rsidP="006175F3">
            <w:pPr>
              <w:pStyle w:val="ThPara1"/>
              <w:spacing w:line="240" w:lineRule="auto"/>
              <w:jc w:val="left"/>
            </w:pPr>
            <w:r>
              <w:t>Components Name and Quantity</w:t>
            </w:r>
          </w:p>
        </w:tc>
        <w:tc>
          <w:tcPr>
            <w:tcW w:w="792" w:type="dxa"/>
            <w:vAlign w:val="center"/>
          </w:tcPr>
          <w:p w:rsidR="006F2755" w:rsidRDefault="006F2755" w:rsidP="00EF6231">
            <w:pPr>
              <w:pStyle w:val="ThBlank"/>
              <w:jc w:val="center"/>
            </w:pPr>
          </w:p>
        </w:tc>
      </w:tr>
      <w:tr w:rsidR="006F2755" w:rsidTr="006175F3">
        <w:trPr>
          <w:trHeight w:val="360"/>
        </w:trPr>
        <w:tc>
          <w:tcPr>
            <w:tcW w:w="1710" w:type="dxa"/>
            <w:vAlign w:val="center"/>
          </w:tcPr>
          <w:p w:rsidR="006F2755" w:rsidRDefault="006F2755" w:rsidP="00EF6231">
            <w:pPr>
              <w:pStyle w:val="ThBlank"/>
            </w:pPr>
          </w:p>
        </w:tc>
        <w:tc>
          <w:tcPr>
            <w:tcW w:w="5760" w:type="dxa"/>
            <w:vAlign w:val="center"/>
          </w:tcPr>
          <w:p w:rsidR="006F2755" w:rsidRDefault="006F2755" w:rsidP="00EF6231">
            <w:pPr>
              <w:pStyle w:val="ThPara1"/>
              <w:spacing w:line="240" w:lineRule="auto"/>
              <w:jc w:val="left"/>
            </w:pPr>
          </w:p>
        </w:tc>
        <w:tc>
          <w:tcPr>
            <w:tcW w:w="792" w:type="dxa"/>
            <w:vAlign w:val="center"/>
          </w:tcPr>
          <w:p w:rsidR="006F2755" w:rsidRDefault="006F2755" w:rsidP="00EF6231">
            <w:pPr>
              <w:pStyle w:val="ThBlank"/>
              <w:jc w:val="center"/>
            </w:pPr>
          </w:p>
        </w:tc>
      </w:tr>
      <w:tr w:rsidR="006F2755" w:rsidTr="006175F3">
        <w:trPr>
          <w:trHeight w:val="360"/>
        </w:trPr>
        <w:tc>
          <w:tcPr>
            <w:tcW w:w="1710" w:type="dxa"/>
            <w:vAlign w:val="center"/>
          </w:tcPr>
          <w:p w:rsidR="006F2755" w:rsidRDefault="006F2755" w:rsidP="00EF6231">
            <w:pPr>
              <w:pStyle w:val="ThBlank"/>
            </w:pPr>
          </w:p>
        </w:tc>
        <w:tc>
          <w:tcPr>
            <w:tcW w:w="5760" w:type="dxa"/>
            <w:vAlign w:val="center"/>
          </w:tcPr>
          <w:p w:rsidR="006F2755" w:rsidRDefault="006F2755" w:rsidP="00EF6231">
            <w:pPr>
              <w:pStyle w:val="ThPara1"/>
              <w:spacing w:line="240" w:lineRule="auto"/>
              <w:jc w:val="left"/>
            </w:pPr>
          </w:p>
        </w:tc>
        <w:tc>
          <w:tcPr>
            <w:tcW w:w="792" w:type="dxa"/>
            <w:vAlign w:val="center"/>
          </w:tcPr>
          <w:p w:rsidR="006F2755" w:rsidRDefault="006F2755" w:rsidP="00EF6231">
            <w:pPr>
              <w:pStyle w:val="ThBlank"/>
              <w:jc w:val="center"/>
            </w:pPr>
          </w:p>
        </w:tc>
      </w:tr>
      <w:tr w:rsidR="006F2755" w:rsidTr="006175F3">
        <w:trPr>
          <w:trHeight w:val="360"/>
        </w:trPr>
        <w:tc>
          <w:tcPr>
            <w:tcW w:w="1710" w:type="dxa"/>
            <w:vAlign w:val="center"/>
          </w:tcPr>
          <w:p w:rsidR="006F2755" w:rsidRDefault="006F2755" w:rsidP="00EF6231">
            <w:pPr>
              <w:pStyle w:val="ThBlank"/>
            </w:pPr>
          </w:p>
        </w:tc>
        <w:tc>
          <w:tcPr>
            <w:tcW w:w="5760" w:type="dxa"/>
            <w:vAlign w:val="center"/>
          </w:tcPr>
          <w:p w:rsidR="006F2755" w:rsidRDefault="006F2755" w:rsidP="00EF6231">
            <w:pPr>
              <w:pStyle w:val="ThPara1"/>
              <w:spacing w:line="240" w:lineRule="auto"/>
              <w:jc w:val="left"/>
            </w:pPr>
          </w:p>
        </w:tc>
        <w:tc>
          <w:tcPr>
            <w:tcW w:w="792" w:type="dxa"/>
            <w:vAlign w:val="center"/>
          </w:tcPr>
          <w:p w:rsidR="006F2755" w:rsidRDefault="006F2755" w:rsidP="00EF6231">
            <w:pPr>
              <w:pStyle w:val="ThBlank"/>
              <w:jc w:val="center"/>
            </w:pPr>
          </w:p>
        </w:tc>
      </w:tr>
      <w:tr w:rsidR="006175F3" w:rsidTr="006175F3">
        <w:trPr>
          <w:trHeight w:val="360"/>
        </w:trPr>
        <w:tc>
          <w:tcPr>
            <w:tcW w:w="1710" w:type="dxa"/>
            <w:vAlign w:val="center"/>
          </w:tcPr>
          <w:p w:rsidR="006175F3" w:rsidRDefault="006175F3" w:rsidP="00EF6231">
            <w:pPr>
              <w:pStyle w:val="ThBlank"/>
            </w:pPr>
          </w:p>
        </w:tc>
        <w:tc>
          <w:tcPr>
            <w:tcW w:w="5760" w:type="dxa"/>
            <w:vAlign w:val="center"/>
          </w:tcPr>
          <w:p w:rsidR="006175F3" w:rsidRDefault="006175F3" w:rsidP="00EF6231">
            <w:pPr>
              <w:pStyle w:val="ThPara1"/>
              <w:spacing w:line="240" w:lineRule="auto"/>
              <w:jc w:val="left"/>
            </w:pPr>
          </w:p>
        </w:tc>
        <w:tc>
          <w:tcPr>
            <w:tcW w:w="792" w:type="dxa"/>
            <w:vAlign w:val="center"/>
          </w:tcPr>
          <w:p w:rsidR="006175F3" w:rsidRDefault="006175F3" w:rsidP="00EF6231">
            <w:pPr>
              <w:pStyle w:val="ThBlank"/>
              <w:jc w:val="center"/>
            </w:pPr>
          </w:p>
        </w:tc>
      </w:tr>
      <w:tr w:rsidR="006175F3" w:rsidTr="006175F3">
        <w:trPr>
          <w:trHeight w:val="360"/>
        </w:trPr>
        <w:tc>
          <w:tcPr>
            <w:tcW w:w="1710" w:type="dxa"/>
            <w:vAlign w:val="center"/>
          </w:tcPr>
          <w:p w:rsidR="006175F3" w:rsidRDefault="006175F3" w:rsidP="00EF6231">
            <w:pPr>
              <w:pStyle w:val="ThBlank"/>
            </w:pPr>
          </w:p>
        </w:tc>
        <w:tc>
          <w:tcPr>
            <w:tcW w:w="5760" w:type="dxa"/>
            <w:vAlign w:val="center"/>
          </w:tcPr>
          <w:p w:rsidR="006175F3" w:rsidRDefault="006175F3" w:rsidP="00EF6231">
            <w:pPr>
              <w:pStyle w:val="ThPara1"/>
              <w:spacing w:line="240" w:lineRule="auto"/>
              <w:jc w:val="left"/>
            </w:pPr>
          </w:p>
        </w:tc>
        <w:tc>
          <w:tcPr>
            <w:tcW w:w="792" w:type="dxa"/>
            <w:vAlign w:val="center"/>
          </w:tcPr>
          <w:p w:rsidR="006175F3" w:rsidRDefault="006175F3" w:rsidP="00EF6231">
            <w:pPr>
              <w:pStyle w:val="ThBlank"/>
              <w:jc w:val="center"/>
            </w:pPr>
          </w:p>
        </w:tc>
      </w:tr>
      <w:tr w:rsidR="006175F3" w:rsidTr="006175F3">
        <w:trPr>
          <w:trHeight w:val="360"/>
        </w:trPr>
        <w:tc>
          <w:tcPr>
            <w:tcW w:w="1710" w:type="dxa"/>
            <w:vAlign w:val="center"/>
          </w:tcPr>
          <w:p w:rsidR="006175F3" w:rsidRDefault="006175F3" w:rsidP="00EF6231">
            <w:pPr>
              <w:pStyle w:val="ThBlank"/>
            </w:pPr>
          </w:p>
        </w:tc>
        <w:tc>
          <w:tcPr>
            <w:tcW w:w="5760" w:type="dxa"/>
            <w:vAlign w:val="center"/>
          </w:tcPr>
          <w:p w:rsidR="006175F3" w:rsidRDefault="006175F3" w:rsidP="00EF6231">
            <w:pPr>
              <w:pStyle w:val="ThPara1"/>
              <w:spacing w:line="240" w:lineRule="auto"/>
              <w:jc w:val="left"/>
            </w:pPr>
          </w:p>
        </w:tc>
        <w:tc>
          <w:tcPr>
            <w:tcW w:w="792" w:type="dxa"/>
            <w:vAlign w:val="center"/>
          </w:tcPr>
          <w:p w:rsidR="006175F3" w:rsidRDefault="006175F3" w:rsidP="00EF6231">
            <w:pPr>
              <w:pStyle w:val="ThBlank"/>
              <w:jc w:val="center"/>
            </w:pPr>
          </w:p>
        </w:tc>
      </w:tr>
      <w:tr w:rsidR="006175F3" w:rsidTr="006175F3">
        <w:trPr>
          <w:trHeight w:val="360"/>
        </w:trPr>
        <w:tc>
          <w:tcPr>
            <w:tcW w:w="1710" w:type="dxa"/>
            <w:vAlign w:val="center"/>
          </w:tcPr>
          <w:p w:rsidR="006175F3" w:rsidRDefault="006175F3" w:rsidP="00EF6231">
            <w:pPr>
              <w:pStyle w:val="ThBlank"/>
            </w:pPr>
          </w:p>
        </w:tc>
        <w:tc>
          <w:tcPr>
            <w:tcW w:w="5760" w:type="dxa"/>
            <w:vAlign w:val="center"/>
          </w:tcPr>
          <w:p w:rsidR="006175F3" w:rsidRDefault="006175F3" w:rsidP="00EF6231">
            <w:pPr>
              <w:pStyle w:val="ThPara1"/>
              <w:spacing w:line="240" w:lineRule="auto"/>
              <w:jc w:val="left"/>
            </w:pPr>
          </w:p>
        </w:tc>
        <w:tc>
          <w:tcPr>
            <w:tcW w:w="792" w:type="dxa"/>
            <w:vAlign w:val="center"/>
          </w:tcPr>
          <w:p w:rsidR="006175F3" w:rsidRDefault="006175F3" w:rsidP="00EF6231">
            <w:pPr>
              <w:pStyle w:val="ThBlank"/>
              <w:jc w:val="center"/>
            </w:pPr>
          </w:p>
        </w:tc>
      </w:tr>
      <w:tr w:rsidR="006175F3" w:rsidTr="006175F3">
        <w:trPr>
          <w:trHeight w:val="360"/>
        </w:trPr>
        <w:tc>
          <w:tcPr>
            <w:tcW w:w="1710" w:type="dxa"/>
            <w:vAlign w:val="center"/>
          </w:tcPr>
          <w:p w:rsidR="006175F3" w:rsidRDefault="006175F3" w:rsidP="00EF6231">
            <w:pPr>
              <w:pStyle w:val="ThBlank"/>
            </w:pPr>
          </w:p>
        </w:tc>
        <w:tc>
          <w:tcPr>
            <w:tcW w:w="5760" w:type="dxa"/>
            <w:vAlign w:val="center"/>
          </w:tcPr>
          <w:p w:rsidR="006175F3" w:rsidRDefault="006175F3" w:rsidP="00EF6231">
            <w:pPr>
              <w:pStyle w:val="ThPara1"/>
              <w:spacing w:line="240" w:lineRule="auto"/>
              <w:jc w:val="left"/>
            </w:pPr>
          </w:p>
        </w:tc>
        <w:tc>
          <w:tcPr>
            <w:tcW w:w="792" w:type="dxa"/>
            <w:vAlign w:val="center"/>
          </w:tcPr>
          <w:p w:rsidR="006175F3" w:rsidRDefault="006175F3" w:rsidP="00EF6231">
            <w:pPr>
              <w:pStyle w:val="ThBlank"/>
              <w:jc w:val="center"/>
            </w:pPr>
          </w:p>
        </w:tc>
      </w:tr>
      <w:tr w:rsidR="006175F3" w:rsidTr="006175F3">
        <w:trPr>
          <w:trHeight w:val="360"/>
        </w:trPr>
        <w:tc>
          <w:tcPr>
            <w:tcW w:w="1710" w:type="dxa"/>
            <w:vAlign w:val="center"/>
          </w:tcPr>
          <w:p w:rsidR="006175F3" w:rsidRDefault="006175F3" w:rsidP="00EF6231">
            <w:pPr>
              <w:pStyle w:val="ThBlank"/>
            </w:pPr>
          </w:p>
        </w:tc>
        <w:tc>
          <w:tcPr>
            <w:tcW w:w="5760" w:type="dxa"/>
            <w:vAlign w:val="center"/>
          </w:tcPr>
          <w:p w:rsidR="006175F3" w:rsidRDefault="006175F3" w:rsidP="00EF6231">
            <w:pPr>
              <w:pStyle w:val="ThPara1"/>
              <w:spacing w:line="240" w:lineRule="auto"/>
              <w:jc w:val="left"/>
            </w:pPr>
          </w:p>
        </w:tc>
        <w:tc>
          <w:tcPr>
            <w:tcW w:w="792" w:type="dxa"/>
            <w:vAlign w:val="center"/>
          </w:tcPr>
          <w:p w:rsidR="006175F3" w:rsidRDefault="006175F3" w:rsidP="00EF6231">
            <w:pPr>
              <w:pStyle w:val="ThBlank"/>
              <w:jc w:val="center"/>
            </w:pPr>
          </w:p>
        </w:tc>
      </w:tr>
      <w:tr w:rsidR="006F0D24" w:rsidTr="006175F3">
        <w:trPr>
          <w:trHeight w:val="360"/>
        </w:trPr>
        <w:tc>
          <w:tcPr>
            <w:tcW w:w="1710" w:type="dxa"/>
            <w:vAlign w:val="center"/>
          </w:tcPr>
          <w:p w:rsidR="006F0D24" w:rsidRDefault="006F0D24" w:rsidP="00EF6231">
            <w:pPr>
              <w:pStyle w:val="ThBlank"/>
            </w:pPr>
          </w:p>
        </w:tc>
        <w:tc>
          <w:tcPr>
            <w:tcW w:w="5760" w:type="dxa"/>
            <w:vAlign w:val="center"/>
          </w:tcPr>
          <w:p w:rsidR="006F0D24" w:rsidRDefault="006F0D24" w:rsidP="00EF6231">
            <w:pPr>
              <w:pStyle w:val="ThPara1"/>
              <w:spacing w:line="240" w:lineRule="auto"/>
              <w:jc w:val="left"/>
            </w:pPr>
          </w:p>
        </w:tc>
        <w:tc>
          <w:tcPr>
            <w:tcW w:w="792" w:type="dxa"/>
            <w:vAlign w:val="center"/>
          </w:tcPr>
          <w:p w:rsidR="006F0D24" w:rsidRDefault="006F0D24" w:rsidP="00EF6231">
            <w:pPr>
              <w:pStyle w:val="ThBlank"/>
              <w:jc w:val="center"/>
            </w:pPr>
          </w:p>
        </w:tc>
      </w:tr>
      <w:tr w:rsidR="006F0D24" w:rsidTr="006175F3">
        <w:trPr>
          <w:trHeight w:val="360"/>
        </w:trPr>
        <w:tc>
          <w:tcPr>
            <w:tcW w:w="1710" w:type="dxa"/>
            <w:vAlign w:val="center"/>
          </w:tcPr>
          <w:p w:rsidR="006F0D24" w:rsidRDefault="006F0D24" w:rsidP="00EF6231">
            <w:pPr>
              <w:pStyle w:val="ThBlank"/>
            </w:pPr>
          </w:p>
        </w:tc>
        <w:tc>
          <w:tcPr>
            <w:tcW w:w="5760" w:type="dxa"/>
            <w:vAlign w:val="center"/>
          </w:tcPr>
          <w:p w:rsidR="006F0D24" w:rsidRDefault="006F0D24" w:rsidP="00EF6231">
            <w:pPr>
              <w:pStyle w:val="ThPara1"/>
              <w:spacing w:line="240" w:lineRule="auto"/>
              <w:jc w:val="left"/>
            </w:pPr>
          </w:p>
        </w:tc>
        <w:tc>
          <w:tcPr>
            <w:tcW w:w="792" w:type="dxa"/>
            <w:vAlign w:val="center"/>
          </w:tcPr>
          <w:p w:rsidR="006F0D24" w:rsidRDefault="006F0D24" w:rsidP="00EF6231">
            <w:pPr>
              <w:pStyle w:val="ThBlank"/>
              <w:jc w:val="center"/>
            </w:pPr>
          </w:p>
        </w:tc>
      </w:tr>
      <w:tr w:rsidR="006F0D24" w:rsidTr="006175F3">
        <w:trPr>
          <w:trHeight w:val="360"/>
        </w:trPr>
        <w:tc>
          <w:tcPr>
            <w:tcW w:w="1710" w:type="dxa"/>
            <w:vAlign w:val="center"/>
          </w:tcPr>
          <w:p w:rsidR="006F0D24" w:rsidRDefault="006F0D24" w:rsidP="00EF6231">
            <w:pPr>
              <w:pStyle w:val="ThBlank"/>
            </w:pPr>
          </w:p>
        </w:tc>
        <w:tc>
          <w:tcPr>
            <w:tcW w:w="5760" w:type="dxa"/>
            <w:vAlign w:val="center"/>
          </w:tcPr>
          <w:p w:rsidR="006F0D24" w:rsidRDefault="006F0D24" w:rsidP="00EF6231">
            <w:pPr>
              <w:pStyle w:val="ThPara1"/>
              <w:spacing w:line="240" w:lineRule="auto"/>
              <w:jc w:val="left"/>
            </w:pPr>
          </w:p>
        </w:tc>
        <w:tc>
          <w:tcPr>
            <w:tcW w:w="792" w:type="dxa"/>
            <w:vAlign w:val="center"/>
          </w:tcPr>
          <w:p w:rsidR="006F0D24" w:rsidRDefault="006F0D24" w:rsidP="00EF6231">
            <w:pPr>
              <w:pStyle w:val="ThBlank"/>
              <w:jc w:val="center"/>
            </w:pPr>
          </w:p>
        </w:tc>
      </w:tr>
      <w:tr w:rsidR="006F0D24" w:rsidTr="006175F3">
        <w:trPr>
          <w:trHeight w:val="360"/>
        </w:trPr>
        <w:tc>
          <w:tcPr>
            <w:tcW w:w="1710" w:type="dxa"/>
            <w:vAlign w:val="center"/>
          </w:tcPr>
          <w:p w:rsidR="006F0D24" w:rsidRDefault="006F0D24" w:rsidP="00EF6231">
            <w:pPr>
              <w:pStyle w:val="ThBlank"/>
            </w:pPr>
          </w:p>
        </w:tc>
        <w:tc>
          <w:tcPr>
            <w:tcW w:w="5760" w:type="dxa"/>
            <w:vAlign w:val="center"/>
          </w:tcPr>
          <w:p w:rsidR="006F0D24" w:rsidRDefault="006F0D24" w:rsidP="00EF6231">
            <w:pPr>
              <w:pStyle w:val="ThPara1"/>
              <w:spacing w:line="240" w:lineRule="auto"/>
              <w:jc w:val="left"/>
            </w:pPr>
          </w:p>
        </w:tc>
        <w:tc>
          <w:tcPr>
            <w:tcW w:w="792" w:type="dxa"/>
            <w:vAlign w:val="center"/>
          </w:tcPr>
          <w:p w:rsidR="006F0D24" w:rsidRDefault="006F0D24" w:rsidP="00EF6231">
            <w:pPr>
              <w:pStyle w:val="ThBlank"/>
              <w:jc w:val="center"/>
            </w:pPr>
          </w:p>
        </w:tc>
      </w:tr>
      <w:tr w:rsidR="006F0D24" w:rsidTr="006175F3">
        <w:trPr>
          <w:trHeight w:val="360"/>
        </w:trPr>
        <w:tc>
          <w:tcPr>
            <w:tcW w:w="1710" w:type="dxa"/>
            <w:vAlign w:val="center"/>
          </w:tcPr>
          <w:p w:rsidR="006F0D24" w:rsidRDefault="006F0D24" w:rsidP="00EF6231">
            <w:pPr>
              <w:pStyle w:val="ThBlank"/>
            </w:pPr>
          </w:p>
        </w:tc>
        <w:tc>
          <w:tcPr>
            <w:tcW w:w="5760" w:type="dxa"/>
            <w:vAlign w:val="center"/>
          </w:tcPr>
          <w:p w:rsidR="006F0D24" w:rsidRDefault="006F0D24" w:rsidP="00EF6231">
            <w:pPr>
              <w:pStyle w:val="ThPara1"/>
              <w:spacing w:line="240" w:lineRule="auto"/>
              <w:jc w:val="left"/>
            </w:pPr>
          </w:p>
        </w:tc>
        <w:tc>
          <w:tcPr>
            <w:tcW w:w="792" w:type="dxa"/>
            <w:vAlign w:val="center"/>
          </w:tcPr>
          <w:p w:rsidR="006F0D24" w:rsidRDefault="006F0D24" w:rsidP="00EF6231">
            <w:pPr>
              <w:pStyle w:val="ThBlank"/>
              <w:jc w:val="center"/>
            </w:pPr>
          </w:p>
        </w:tc>
      </w:tr>
      <w:tr w:rsidR="006F0D24" w:rsidTr="006175F3">
        <w:trPr>
          <w:trHeight w:val="360"/>
        </w:trPr>
        <w:tc>
          <w:tcPr>
            <w:tcW w:w="1710" w:type="dxa"/>
            <w:vAlign w:val="center"/>
          </w:tcPr>
          <w:p w:rsidR="006F0D24" w:rsidRDefault="006F0D24" w:rsidP="00EF6231">
            <w:pPr>
              <w:pStyle w:val="ThBlank"/>
            </w:pPr>
          </w:p>
        </w:tc>
        <w:tc>
          <w:tcPr>
            <w:tcW w:w="5760" w:type="dxa"/>
            <w:vAlign w:val="center"/>
          </w:tcPr>
          <w:p w:rsidR="006F0D24" w:rsidRDefault="006F0D24" w:rsidP="00EF6231">
            <w:pPr>
              <w:pStyle w:val="ThPara1"/>
              <w:spacing w:line="240" w:lineRule="auto"/>
              <w:jc w:val="left"/>
            </w:pPr>
          </w:p>
        </w:tc>
        <w:tc>
          <w:tcPr>
            <w:tcW w:w="792" w:type="dxa"/>
            <w:vAlign w:val="center"/>
          </w:tcPr>
          <w:p w:rsidR="006F0D24" w:rsidRDefault="006F0D24" w:rsidP="00EF6231">
            <w:pPr>
              <w:pStyle w:val="ThBlank"/>
              <w:jc w:val="center"/>
            </w:pPr>
          </w:p>
        </w:tc>
      </w:tr>
      <w:tr w:rsidR="006F0D24" w:rsidTr="006175F3">
        <w:trPr>
          <w:trHeight w:val="360"/>
        </w:trPr>
        <w:tc>
          <w:tcPr>
            <w:tcW w:w="1710" w:type="dxa"/>
            <w:vAlign w:val="center"/>
          </w:tcPr>
          <w:p w:rsidR="006F0D24" w:rsidRDefault="006F0D24" w:rsidP="00EF6231">
            <w:pPr>
              <w:pStyle w:val="ThBlank"/>
            </w:pPr>
          </w:p>
        </w:tc>
        <w:tc>
          <w:tcPr>
            <w:tcW w:w="5760" w:type="dxa"/>
            <w:vAlign w:val="center"/>
          </w:tcPr>
          <w:p w:rsidR="006F0D24" w:rsidRDefault="006F0D24" w:rsidP="00EF6231">
            <w:pPr>
              <w:pStyle w:val="ThPara1"/>
              <w:spacing w:line="240" w:lineRule="auto"/>
              <w:jc w:val="left"/>
            </w:pPr>
          </w:p>
        </w:tc>
        <w:tc>
          <w:tcPr>
            <w:tcW w:w="792" w:type="dxa"/>
            <w:vAlign w:val="center"/>
          </w:tcPr>
          <w:p w:rsidR="006F0D24" w:rsidRDefault="006F0D24" w:rsidP="00EF6231">
            <w:pPr>
              <w:pStyle w:val="ThBlank"/>
              <w:jc w:val="center"/>
            </w:pPr>
          </w:p>
        </w:tc>
      </w:tr>
      <w:tr w:rsidR="006F0D24" w:rsidTr="006175F3">
        <w:trPr>
          <w:trHeight w:val="360"/>
        </w:trPr>
        <w:tc>
          <w:tcPr>
            <w:tcW w:w="1710" w:type="dxa"/>
            <w:vAlign w:val="center"/>
          </w:tcPr>
          <w:p w:rsidR="006F0D24" w:rsidRDefault="006F0D24" w:rsidP="00EF6231">
            <w:pPr>
              <w:pStyle w:val="ThBlank"/>
            </w:pPr>
          </w:p>
        </w:tc>
        <w:tc>
          <w:tcPr>
            <w:tcW w:w="5760" w:type="dxa"/>
            <w:vAlign w:val="center"/>
          </w:tcPr>
          <w:p w:rsidR="006F0D24" w:rsidRDefault="006F0D24" w:rsidP="00EF6231">
            <w:pPr>
              <w:pStyle w:val="ThPara1"/>
              <w:spacing w:line="240" w:lineRule="auto"/>
              <w:jc w:val="left"/>
            </w:pPr>
          </w:p>
        </w:tc>
        <w:tc>
          <w:tcPr>
            <w:tcW w:w="792" w:type="dxa"/>
            <w:vAlign w:val="center"/>
          </w:tcPr>
          <w:p w:rsidR="006F0D24" w:rsidRDefault="006F0D24" w:rsidP="00EF6231">
            <w:pPr>
              <w:pStyle w:val="ThBlank"/>
              <w:jc w:val="center"/>
            </w:pPr>
          </w:p>
        </w:tc>
      </w:tr>
      <w:tr w:rsidR="006F2755" w:rsidTr="006175F3">
        <w:trPr>
          <w:trHeight w:val="720"/>
        </w:trPr>
        <w:tc>
          <w:tcPr>
            <w:tcW w:w="1710" w:type="dxa"/>
            <w:vAlign w:val="center"/>
          </w:tcPr>
          <w:p w:rsidR="006F2755" w:rsidRPr="00170735" w:rsidRDefault="00170735" w:rsidP="00EF6231">
            <w:pPr>
              <w:pStyle w:val="ThBlank"/>
              <w:rPr>
                <w:b/>
              </w:rPr>
            </w:pPr>
            <w:r w:rsidRPr="00170735">
              <w:rPr>
                <w:b/>
              </w:rPr>
              <w:t>CHAPTER 5</w:t>
            </w:r>
          </w:p>
        </w:tc>
        <w:tc>
          <w:tcPr>
            <w:tcW w:w="5760" w:type="dxa"/>
            <w:vAlign w:val="center"/>
          </w:tcPr>
          <w:p w:rsidR="006F2755" w:rsidRPr="00170735" w:rsidRDefault="006F0D24" w:rsidP="00EF6231">
            <w:pPr>
              <w:pStyle w:val="ThBlank"/>
              <w:rPr>
                <w:b/>
              </w:rPr>
            </w:pPr>
            <w:r>
              <w:rPr>
                <w:b/>
              </w:rPr>
              <w:t>RESULTS AND DISCUSSIONS</w:t>
            </w:r>
          </w:p>
        </w:tc>
        <w:tc>
          <w:tcPr>
            <w:tcW w:w="792" w:type="dxa"/>
            <w:vAlign w:val="center"/>
          </w:tcPr>
          <w:p w:rsidR="006F2755" w:rsidRPr="00FB3B62" w:rsidRDefault="00170735" w:rsidP="00EF6231">
            <w:pPr>
              <w:pStyle w:val="ThBlank"/>
              <w:jc w:val="center"/>
              <w:rPr>
                <w:b/>
              </w:rPr>
            </w:pPr>
            <w:r w:rsidRPr="00FB3B62">
              <w:rPr>
                <w:b/>
              </w:rPr>
              <w:t>70-</w:t>
            </w:r>
            <w:r w:rsidR="00FB3B62" w:rsidRPr="00FB3B62">
              <w:rPr>
                <w:b/>
              </w:rPr>
              <w:t>79</w:t>
            </w:r>
          </w:p>
        </w:tc>
      </w:tr>
      <w:tr w:rsidR="006F2755" w:rsidTr="006175F3">
        <w:trPr>
          <w:trHeight w:val="360"/>
        </w:trPr>
        <w:tc>
          <w:tcPr>
            <w:tcW w:w="1710" w:type="dxa"/>
            <w:vAlign w:val="center"/>
          </w:tcPr>
          <w:p w:rsidR="006F2755" w:rsidRDefault="00170735" w:rsidP="00EF6231">
            <w:pPr>
              <w:pStyle w:val="ThPara1"/>
              <w:spacing w:line="240" w:lineRule="auto"/>
              <w:jc w:val="left"/>
            </w:pPr>
            <w:r>
              <w:t>5.1</w:t>
            </w:r>
          </w:p>
        </w:tc>
        <w:tc>
          <w:tcPr>
            <w:tcW w:w="5760" w:type="dxa"/>
            <w:vAlign w:val="center"/>
          </w:tcPr>
          <w:p w:rsidR="006F2755" w:rsidRDefault="00FB3B62" w:rsidP="00EF6231">
            <w:pPr>
              <w:pStyle w:val="ThPara1"/>
              <w:spacing w:line="240" w:lineRule="auto"/>
              <w:jc w:val="left"/>
            </w:pPr>
            <w:r w:rsidRPr="00FB3B62">
              <w:t>Introduction</w:t>
            </w:r>
          </w:p>
        </w:tc>
        <w:tc>
          <w:tcPr>
            <w:tcW w:w="792" w:type="dxa"/>
            <w:vAlign w:val="center"/>
          </w:tcPr>
          <w:p w:rsidR="006F2755" w:rsidRPr="00FB3B62" w:rsidRDefault="00FB3B62" w:rsidP="00EF6231">
            <w:pPr>
              <w:pStyle w:val="ThPara1"/>
              <w:spacing w:line="240" w:lineRule="auto"/>
              <w:jc w:val="center"/>
            </w:pPr>
            <w:r w:rsidRPr="00FB3B62">
              <w:t>70</w:t>
            </w:r>
          </w:p>
        </w:tc>
      </w:tr>
      <w:tr w:rsidR="006F2755" w:rsidTr="006175F3">
        <w:trPr>
          <w:trHeight w:val="360"/>
        </w:trPr>
        <w:tc>
          <w:tcPr>
            <w:tcW w:w="1710" w:type="dxa"/>
            <w:vAlign w:val="center"/>
          </w:tcPr>
          <w:p w:rsidR="006F2755" w:rsidRDefault="00170735" w:rsidP="00EF6231">
            <w:pPr>
              <w:pStyle w:val="ThPara1"/>
              <w:spacing w:line="240" w:lineRule="auto"/>
              <w:jc w:val="left"/>
            </w:pPr>
            <w:r>
              <w:t>5.2</w:t>
            </w:r>
          </w:p>
        </w:tc>
        <w:tc>
          <w:tcPr>
            <w:tcW w:w="5760" w:type="dxa"/>
            <w:vAlign w:val="center"/>
          </w:tcPr>
          <w:p w:rsidR="006F2755" w:rsidRDefault="006F0D24" w:rsidP="00EF6231">
            <w:pPr>
              <w:pStyle w:val="ThPara1"/>
              <w:spacing w:line="240" w:lineRule="auto"/>
              <w:jc w:val="left"/>
            </w:pPr>
            <w:r>
              <w:t>Results</w:t>
            </w:r>
          </w:p>
        </w:tc>
        <w:tc>
          <w:tcPr>
            <w:tcW w:w="792" w:type="dxa"/>
            <w:vAlign w:val="center"/>
          </w:tcPr>
          <w:p w:rsidR="006F2755" w:rsidRPr="00FB3B62" w:rsidRDefault="00FB3B62" w:rsidP="00EF6231">
            <w:pPr>
              <w:pStyle w:val="ThPara1"/>
              <w:spacing w:line="240" w:lineRule="auto"/>
              <w:jc w:val="center"/>
            </w:pPr>
            <w:r w:rsidRPr="00FB3B62">
              <w:t>70</w:t>
            </w:r>
          </w:p>
        </w:tc>
      </w:tr>
      <w:tr w:rsidR="00170735" w:rsidTr="006175F3">
        <w:trPr>
          <w:trHeight w:val="360"/>
        </w:trPr>
        <w:tc>
          <w:tcPr>
            <w:tcW w:w="1710" w:type="dxa"/>
            <w:vAlign w:val="center"/>
          </w:tcPr>
          <w:p w:rsidR="00170735" w:rsidRDefault="006F0D24" w:rsidP="00EF6231">
            <w:pPr>
              <w:pStyle w:val="ThPara1"/>
              <w:spacing w:line="240" w:lineRule="auto"/>
              <w:jc w:val="left"/>
            </w:pPr>
            <w:r>
              <w:t>5.3</w:t>
            </w:r>
          </w:p>
        </w:tc>
        <w:tc>
          <w:tcPr>
            <w:tcW w:w="5760" w:type="dxa"/>
            <w:vAlign w:val="center"/>
          </w:tcPr>
          <w:p w:rsidR="00170735" w:rsidRDefault="006F0D24" w:rsidP="00EF6231">
            <w:pPr>
              <w:pStyle w:val="ThPara1"/>
              <w:spacing w:line="240" w:lineRule="auto"/>
              <w:jc w:val="left"/>
            </w:pPr>
            <w:r>
              <w:t>Project Physical View</w:t>
            </w:r>
          </w:p>
        </w:tc>
        <w:tc>
          <w:tcPr>
            <w:tcW w:w="792" w:type="dxa"/>
            <w:vAlign w:val="center"/>
          </w:tcPr>
          <w:p w:rsidR="00170735" w:rsidRPr="00FB3B62" w:rsidRDefault="00170735" w:rsidP="00EF6231">
            <w:pPr>
              <w:pStyle w:val="ThPara1"/>
              <w:spacing w:line="240" w:lineRule="auto"/>
              <w:jc w:val="center"/>
            </w:pPr>
            <w:r w:rsidRPr="00FB3B62">
              <w:t>77</w:t>
            </w:r>
          </w:p>
        </w:tc>
      </w:tr>
      <w:tr w:rsidR="00170735" w:rsidTr="006175F3">
        <w:trPr>
          <w:trHeight w:val="360"/>
        </w:trPr>
        <w:tc>
          <w:tcPr>
            <w:tcW w:w="1710" w:type="dxa"/>
            <w:vAlign w:val="center"/>
          </w:tcPr>
          <w:p w:rsidR="00170735" w:rsidRDefault="006F0D24" w:rsidP="00EF6231">
            <w:pPr>
              <w:pStyle w:val="ThPara1"/>
              <w:spacing w:line="240" w:lineRule="auto"/>
              <w:jc w:val="left"/>
            </w:pPr>
            <w:r>
              <w:t>5.4</w:t>
            </w:r>
          </w:p>
        </w:tc>
        <w:tc>
          <w:tcPr>
            <w:tcW w:w="5760" w:type="dxa"/>
            <w:vAlign w:val="center"/>
          </w:tcPr>
          <w:p w:rsidR="00170735" w:rsidRDefault="00170735" w:rsidP="00EF6231">
            <w:pPr>
              <w:pStyle w:val="ThPara1"/>
              <w:spacing w:line="240" w:lineRule="auto"/>
              <w:jc w:val="left"/>
            </w:pPr>
          </w:p>
        </w:tc>
        <w:tc>
          <w:tcPr>
            <w:tcW w:w="792" w:type="dxa"/>
            <w:vAlign w:val="center"/>
          </w:tcPr>
          <w:p w:rsidR="00170735" w:rsidRPr="00FB3B62" w:rsidRDefault="00170735" w:rsidP="00EF6231">
            <w:pPr>
              <w:pStyle w:val="ThPara1"/>
              <w:spacing w:line="240" w:lineRule="auto"/>
              <w:jc w:val="center"/>
            </w:pPr>
            <w:r w:rsidRPr="00FB3B62">
              <w:t>78</w:t>
            </w:r>
          </w:p>
        </w:tc>
      </w:tr>
      <w:tr w:rsidR="006F0D24" w:rsidTr="006175F3">
        <w:trPr>
          <w:trHeight w:val="360"/>
        </w:trPr>
        <w:tc>
          <w:tcPr>
            <w:tcW w:w="1710" w:type="dxa"/>
            <w:vAlign w:val="center"/>
          </w:tcPr>
          <w:p w:rsidR="006F0D24" w:rsidRDefault="006F0D24" w:rsidP="00EF6231">
            <w:pPr>
              <w:pStyle w:val="ThPara1"/>
              <w:spacing w:line="240" w:lineRule="auto"/>
              <w:jc w:val="left"/>
            </w:pPr>
          </w:p>
        </w:tc>
        <w:tc>
          <w:tcPr>
            <w:tcW w:w="5760" w:type="dxa"/>
            <w:vAlign w:val="center"/>
          </w:tcPr>
          <w:p w:rsidR="006F0D24" w:rsidRDefault="006F0D24" w:rsidP="00EF6231">
            <w:pPr>
              <w:pStyle w:val="ThPara1"/>
              <w:spacing w:line="240" w:lineRule="auto"/>
              <w:jc w:val="left"/>
            </w:pPr>
          </w:p>
        </w:tc>
        <w:tc>
          <w:tcPr>
            <w:tcW w:w="792" w:type="dxa"/>
            <w:vAlign w:val="center"/>
          </w:tcPr>
          <w:p w:rsidR="006F0D24" w:rsidRPr="00FB3B62" w:rsidRDefault="006F0D24" w:rsidP="00EF6231">
            <w:pPr>
              <w:pStyle w:val="ThPara1"/>
              <w:spacing w:line="240" w:lineRule="auto"/>
              <w:jc w:val="center"/>
            </w:pPr>
          </w:p>
        </w:tc>
      </w:tr>
      <w:tr w:rsidR="006F0D24" w:rsidTr="006175F3">
        <w:trPr>
          <w:trHeight w:val="360"/>
        </w:trPr>
        <w:tc>
          <w:tcPr>
            <w:tcW w:w="1710" w:type="dxa"/>
            <w:vAlign w:val="center"/>
          </w:tcPr>
          <w:p w:rsidR="006F0D24" w:rsidRDefault="006F0D24" w:rsidP="00EF6231">
            <w:pPr>
              <w:pStyle w:val="ThPara1"/>
              <w:spacing w:line="240" w:lineRule="auto"/>
              <w:jc w:val="left"/>
            </w:pPr>
          </w:p>
        </w:tc>
        <w:tc>
          <w:tcPr>
            <w:tcW w:w="5760" w:type="dxa"/>
            <w:vAlign w:val="center"/>
          </w:tcPr>
          <w:p w:rsidR="006F0D24" w:rsidRDefault="006F0D24" w:rsidP="00EF6231">
            <w:pPr>
              <w:pStyle w:val="ThPara1"/>
              <w:spacing w:line="240" w:lineRule="auto"/>
              <w:jc w:val="left"/>
            </w:pPr>
          </w:p>
        </w:tc>
        <w:tc>
          <w:tcPr>
            <w:tcW w:w="792" w:type="dxa"/>
            <w:vAlign w:val="center"/>
          </w:tcPr>
          <w:p w:rsidR="006F0D24" w:rsidRPr="00FB3B62" w:rsidRDefault="006F0D24" w:rsidP="00EF6231">
            <w:pPr>
              <w:pStyle w:val="ThPara1"/>
              <w:spacing w:line="240" w:lineRule="auto"/>
              <w:jc w:val="center"/>
            </w:pPr>
          </w:p>
        </w:tc>
      </w:tr>
      <w:tr w:rsidR="006F0D24" w:rsidTr="006175F3">
        <w:trPr>
          <w:trHeight w:val="360"/>
        </w:trPr>
        <w:tc>
          <w:tcPr>
            <w:tcW w:w="1710" w:type="dxa"/>
            <w:vAlign w:val="center"/>
          </w:tcPr>
          <w:p w:rsidR="006F0D24" w:rsidRDefault="006F0D24" w:rsidP="00EF6231">
            <w:pPr>
              <w:pStyle w:val="ThPara1"/>
              <w:spacing w:line="240" w:lineRule="auto"/>
              <w:jc w:val="left"/>
            </w:pPr>
          </w:p>
        </w:tc>
        <w:tc>
          <w:tcPr>
            <w:tcW w:w="5760" w:type="dxa"/>
            <w:vAlign w:val="center"/>
          </w:tcPr>
          <w:p w:rsidR="006F0D24" w:rsidRDefault="006F0D24" w:rsidP="00EF6231">
            <w:pPr>
              <w:pStyle w:val="ThPara1"/>
              <w:spacing w:line="240" w:lineRule="auto"/>
              <w:jc w:val="left"/>
            </w:pPr>
          </w:p>
        </w:tc>
        <w:tc>
          <w:tcPr>
            <w:tcW w:w="792" w:type="dxa"/>
            <w:vAlign w:val="center"/>
          </w:tcPr>
          <w:p w:rsidR="006F0D24" w:rsidRPr="00FB3B62" w:rsidRDefault="006F0D24" w:rsidP="00EF6231">
            <w:pPr>
              <w:pStyle w:val="ThPara1"/>
              <w:spacing w:line="240" w:lineRule="auto"/>
              <w:jc w:val="center"/>
            </w:pPr>
          </w:p>
        </w:tc>
      </w:tr>
      <w:tr w:rsidR="006F0D24" w:rsidTr="006175F3">
        <w:trPr>
          <w:trHeight w:val="360"/>
        </w:trPr>
        <w:tc>
          <w:tcPr>
            <w:tcW w:w="1710" w:type="dxa"/>
            <w:vAlign w:val="center"/>
          </w:tcPr>
          <w:p w:rsidR="006F0D24" w:rsidRDefault="006F0D24" w:rsidP="00EF6231">
            <w:pPr>
              <w:pStyle w:val="ThPara1"/>
              <w:spacing w:line="240" w:lineRule="auto"/>
              <w:jc w:val="left"/>
            </w:pPr>
          </w:p>
        </w:tc>
        <w:tc>
          <w:tcPr>
            <w:tcW w:w="5760" w:type="dxa"/>
            <w:vAlign w:val="center"/>
          </w:tcPr>
          <w:p w:rsidR="006F0D24" w:rsidRDefault="006F0D24" w:rsidP="00EF6231">
            <w:pPr>
              <w:pStyle w:val="ThPara1"/>
              <w:spacing w:line="240" w:lineRule="auto"/>
              <w:jc w:val="left"/>
            </w:pPr>
          </w:p>
        </w:tc>
        <w:tc>
          <w:tcPr>
            <w:tcW w:w="792" w:type="dxa"/>
            <w:vAlign w:val="center"/>
          </w:tcPr>
          <w:p w:rsidR="006F0D24" w:rsidRPr="00FB3B62" w:rsidRDefault="006F0D24" w:rsidP="00EF6231">
            <w:pPr>
              <w:pStyle w:val="ThPara1"/>
              <w:spacing w:line="240" w:lineRule="auto"/>
              <w:jc w:val="center"/>
            </w:pPr>
          </w:p>
        </w:tc>
      </w:tr>
      <w:tr w:rsidR="006F0D24" w:rsidTr="006175F3">
        <w:trPr>
          <w:trHeight w:val="360"/>
        </w:trPr>
        <w:tc>
          <w:tcPr>
            <w:tcW w:w="1710" w:type="dxa"/>
            <w:vAlign w:val="center"/>
          </w:tcPr>
          <w:p w:rsidR="006F0D24" w:rsidRDefault="006F0D24" w:rsidP="00EF6231">
            <w:pPr>
              <w:pStyle w:val="ThPara1"/>
              <w:spacing w:line="240" w:lineRule="auto"/>
              <w:jc w:val="left"/>
            </w:pPr>
          </w:p>
        </w:tc>
        <w:tc>
          <w:tcPr>
            <w:tcW w:w="5760" w:type="dxa"/>
            <w:vAlign w:val="center"/>
          </w:tcPr>
          <w:p w:rsidR="006F0D24" w:rsidRDefault="006F0D24" w:rsidP="00EF6231">
            <w:pPr>
              <w:pStyle w:val="ThPara1"/>
              <w:spacing w:line="240" w:lineRule="auto"/>
              <w:jc w:val="left"/>
            </w:pPr>
          </w:p>
        </w:tc>
        <w:tc>
          <w:tcPr>
            <w:tcW w:w="792" w:type="dxa"/>
            <w:vAlign w:val="center"/>
          </w:tcPr>
          <w:p w:rsidR="006F0D24" w:rsidRPr="00FB3B62" w:rsidRDefault="006F0D24" w:rsidP="00EF6231">
            <w:pPr>
              <w:pStyle w:val="ThPara1"/>
              <w:spacing w:line="240" w:lineRule="auto"/>
              <w:jc w:val="center"/>
            </w:pPr>
          </w:p>
        </w:tc>
      </w:tr>
      <w:tr w:rsidR="00170735" w:rsidTr="006175F3">
        <w:trPr>
          <w:trHeight w:val="540"/>
        </w:trPr>
        <w:tc>
          <w:tcPr>
            <w:tcW w:w="1710" w:type="dxa"/>
            <w:vAlign w:val="center"/>
          </w:tcPr>
          <w:p w:rsidR="00170735" w:rsidRPr="00FB3B62" w:rsidRDefault="00FB3B62" w:rsidP="00EF6231">
            <w:pPr>
              <w:pStyle w:val="ThBlank"/>
              <w:rPr>
                <w:b/>
              </w:rPr>
            </w:pPr>
            <w:r w:rsidRPr="00FB3B62">
              <w:rPr>
                <w:b/>
              </w:rPr>
              <w:t>CHAPTER 6</w:t>
            </w:r>
          </w:p>
        </w:tc>
        <w:tc>
          <w:tcPr>
            <w:tcW w:w="5760" w:type="dxa"/>
            <w:vAlign w:val="center"/>
          </w:tcPr>
          <w:p w:rsidR="00170735" w:rsidRPr="00FB3B62" w:rsidRDefault="00FB3B62" w:rsidP="006F0D24">
            <w:pPr>
              <w:pStyle w:val="ThPara1"/>
              <w:spacing w:line="240" w:lineRule="auto"/>
              <w:jc w:val="left"/>
              <w:rPr>
                <w:b/>
              </w:rPr>
            </w:pPr>
            <w:r w:rsidRPr="00FB3B62">
              <w:rPr>
                <w:b/>
              </w:rPr>
              <w:t>CONCLUSIONSION</w:t>
            </w:r>
          </w:p>
        </w:tc>
        <w:tc>
          <w:tcPr>
            <w:tcW w:w="792" w:type="dxa"/>
            <w:vAlign w:val="center"/>
          </w:tcPr>
          <w:p w:rsidR="00170735" w:rsidRPr="00EF6231" w:rsidRDefault="00FB3B62" w:rsidP="00EF6231">
            <w:pPr>
              <w:pStyle w:val="ThPara1"/>
              <w:spacing w:line="240" w:lineRule="auto"/>
              <w:jc w:val="center"/>
              <w:rPr>
                <w:b/>
              </w:rPr>
            </w:pPr>
            <w:r w:rsidRPr="00EF6231">
              <w:rPr>
                <w:b/>
              </w:rPr>
              <w:t>80-81</w:t>
            </w:r>
          </w:p>
        </w:tc>
      </w:tr>
      <w:tr w:rsidR="00FB3B62" w:rsidTr="006175F3">
        <w:trPr>
          <w:trHeight w:val="360"/>
        </w:trPr>
        <w:tc>
          <w:tcPr>
            <w:tcW w:w="1710" w:type="dxa"/>
            <w:vAlign w:val="center"/>
          </w:tcPr>
          <w:p w:rsidR="00FB3B62" w:rsidRPr="00FB3B62" w:rsidRDefault="00FB3B62" w:rsidP="00EF6231">
            <w:pPr>
              <w:pStyle w:val="ThPara1"/>
              <w:spacing w:line="240" w:lineRule="auto"/>
              <w:jc w:val="left"/>
            </w:pPr>
            <w:r>
              <w:t>6.1</w:t>
            </w:r>
          </w:p>
        </w:tc>
        <w:tc>
          <w:tcPr>
            <w:tcW w:w="5760" w:type="dxa"/>
            <w:vAlign w:val="center"/>
          </w:tcPr>
          <w:p w:rsidR="00FB3B62" w:rsidRPr="00FB3B62" w:rsidRDefault="006F0D24" w:rsidP="006F0D24">
            <w:pPr>
              <w:pStyle w:val="ThPara1"/>
              <w:spacing w:line="240" w:lineRule="auto"/>
              <w:jc w:val="left"/>
            </w:pPr>
            <w:r w:rsidRPr="004222E8">
              <w:t xml:space="preserve">Conclusion </w:t>
            </w:r>
          </w:p>
        </w:tc>
        <w:tc>
          <w:tcPr>
            <w:tcW w:w="792" w:type="dxa"/>
            <w:vAlign w:val="center"/>
          </w:tcPr>
          <w:p w:rsidR="00FB3B62" w:rsidRDefault="004222E8" w:rsidP="00EF6231">
            <w:pPr>
              <w:pStyle w:val="ThPara1"/>
              <w:spacing w:line="240" w:lineRule="auto"/>
              <w:jc w:val="center"/>
            </w:pPr>
            <w:r>
              <w:t>80</w:t>
            </w:r>
          </w:p>
        </w:tc>
      </w:tr>
      <w:tr w:rsidR="00FB3B62" w:rsidTr="006175F3">
        <w:trPr>
          <w:trHeight w:val="360"/>
        </w:trPr>
        <w:tc>
          <w:tcPr>
            <w:tcW w:w="1710" w:type="dxa"/>
            <w:vAlign w:val="center"/>
          </w:tcPr>
          <w:p w:rsidR="00FB3B62" w:rsidRPr="00FB3B62" w:rsidRDefault="00FB3B62" w:rsidP="00EF6231">
            <w:pPr>
              <w:pStyle w:val="ThPara1"/>
              <w:spacing w:line="240" w:lineRule="auto"/>
              <w:jc w:val="left"/>
            </w:pPr>
            <w:r>
              <w:t>6.2</w:t>
            </w:r>
          </w:p>
        </w:tc>
        <w:tc>
          <w:tcPr>
            <w:tcW w:w="5760" w:type="dxa"/>
            <w:vAlign w:val="center"/>
          </w:tcPr>
          <w:p w:rsidR="00FB3B62" w:rsidRPr="00FB3B62" w:rsidRDefault="006F0D24" w:rsidP="00EF6231">
            <w:pPr>
              <w:pStyle w:val="ThPara1"/>
              <w:spacing w:line="240" w:lineRule="auto"/>
              <w:jc w:val="left"/>
            </w:pPr>
            <w:r w:rsidRPr="004222E8">
              <w:t xml:space="preserve">Limitations of </w:t>
            </w:r>
            <w:r>
              <w:t xml:space="preserve">the </w:t>
            </w:r>
            <w:r w:rsidRPr="004222E8">
              <w:t>Work</w:t>
            </w:r>
          </w:p>
        </w:tc>
        <w:tc>
          <w:tcPr>
            <w:tcW w:w="792" w:type="dxa"/>
            <w:vAlign w:val="center"/>
          </w:tcPr>
          <w:p w:rsidR="00FB3B62" w:rsidRDefault="004222E8" w:rsidP="00EF6231">
            <w:pPr>
              <w:pStyle w:val="ThPara1"/>
              <w:spacing w:line="240" w:lineRule="auto"/>
              <w:jc w:val="center"/>
            </w:pPr>
            <w:r>
              <w:t>80</w:t>
            </w:r>
          </w:p>
        </w:tc>
      </w:tr>
      <w:tr w:rsidR="006F0D24" w:rsidTr="006175F3">
        <w:trPr>
          <w:trHeight w:val="360"/>
        </w:trPr>
        <w:tc>
          <w:tcPr>
            <w:tcW w:w="1710" w:type="dxa"/>
            <w:vAlign w:val="center"/>
          </w:tcPr>
          <w:p w:rsidR="006F0D24" w:rsidRPr="00FB3B62" w:rsidRDefault="006F0D24" w:rsidP="006F0D24">
            <w:pPr>
              <w:pStyle w:val="ThPara1"/>
              <w:spacing w:line="240" w:lineRule="auto"/>
              <w:jc w:val="left"/>
            </w:pPr>
            <w:r>
              <w:t>6.3</w:t>
            </w:r>
          </w:p>
        </w:tc>
        <w:tc>
          <w:tcPr>
            <w:tcW w:w="5760" w:type="dxa"/>
            <w:vAlign w:val="center"/>
          </w:tcPr>
          <w:p w:rsidR="006F0D24" w:rsidRPr="00FB3B62" w:rsidRDefault="006F0D24" w:rsidP="006F0D24">
            <w:pPr>
              <w:pStyle w:val="ThPara1"/>
              <w:spacing w:line="240" w:lineRule="auto"/>
              <w:jc w:val="left"/>
            </w:pPr>
            <w:r>
              <w:t>Future Scope</w:t>
            </w:r>
          </w:p>
        </w:tc>
        <w:tc>
          <w:tcPr>
            <w:tcW w:w="792" w:type="dxa"/>
            <w:vAlign w:val="center"/>
          </w:tcPr>
          <w:p w:rsidR="006F0D24" w:rsidRDefault="006F0D24" w:rsidP="006F0D24">
            <w:pPr>
              <w:pStyle w:val="ThPara1"/>
              <w:spacing w:line="240" w:lineRule="auto"/>
              <w:jc w:val="center"/>
            </w:pPr>
            <w:r>
              <w:t>80</w:t>
            </w:r>
          </w:p>
        </w:tc>
      </w:tr>
      <w:tr w:rsidR="0046553D" w:rsidTr="006175F3">
        <w:trPr>
          <w:trHeight w:val="360"/>
        </w:trPr>
        <w:tc>
          <w:tcPr>
            <w:tcW w:w="1710" w:type="dxa"/>
            <w:vAlign w:val="center"/>
          </w:tcPr>
          <w:p w:rsidR="0046553D" w:rsidRDefault="0046553D" w:rsidP="006F0D24">
            <w:pPr>
              <w:pStyle w:val="ThPara1"/>
              <w:spacing w:line="240" w:lineRule="auto"/>
              <w:jc w:val="left"/>
            </w:pPr>
          </w:p>
        </w:tc>
        <w:tc>
          <w:tcPr>
            <w:tcW w:w="5760" w:type="dxa"/>
            <w:vAlign w:val="center"/>
          </w:tcPr>
          <w:p w:rsidR="0046553D" w:rsidRDefault="0046553D" w:rsidP="006F0D24">
            <w:pPr>
              <w:pStyle w:val="ThPara1"/>
              <w:spacing w:line="240" w:lineRule="auto"/>
              <w:jc w:val="left"/>
            </w:pPr>
          </w:p>
        </w:tc>
        <w:tc>
          <w:tcPr>
            <w:tcW w:w="792" w:type="dxa"/>
            <w:vAlign w:val="center"/>
          </w:tcPr>
          <w:p w:rsidR="0046553D" w:rsidRDefault="0046553D" w:rsidP="006F0D24">
            <w:pPr>
              <w:pStyle w:val="ThPara1"/>
              <w:spacing w:line="240" w:lineRule="auto"/>
              <w:jc w:val="center"/>
            </w:pPr>
          </w:p>
        </w:tc>
      </w:tr>
      <w:tr w:rsidR="006F0D24" w:rsidTr="0046553D">
        <w:trPr>
          <w:trHeight w:val="540"/>
        </w:trPr>
        <w:tc>
          <w:tcPr>
            <w:tcW w:w="7470" w:type="dxa"/>
            <w:gridSpan w:val="2"/>
            <w:vAlign w:val="center"/>
          </w:tcPr>
          <w:p w:rsidR="006F0D24" w:rsidRPr="00EF6231" w:rsidRDefault="006F0D24" w:rsidP="006F0D24">
            <w:pPr>
              <w:pStyle w:val="ThPara1"/>
              <w:spacing w:line="240" w:lineRule="auto"/>
              <w:jc w:val="left"/>
              <w:rPr>
                <w:b/>
              </w:rPr>
            </w:pPr>
            <w:r w:rsidRPr="00EF6231">
              <w:rPr>
                <w:b/>
              </w:rPr>
              <w:t>REFERENCES</w:t>
            </w:r>
          </w:p>
        </w:tc>
        <w:tc>
          <w:tcPr>
            <w:tcW w:w="792" w:type="dxa"/>
            <w:vAlign w:val="center"/>
          </w:tcPr>
          <w:p w:rsidR="006F0D24" w:rsidRPr="00EF6231" w:rsidRDefault="006F0D24" w:rsidP="006F0D24">
            <w:pPr>
              <w:pStyle w:val="ThBlank"/>
              <w:jc w:val="center"/>
              <w:rPr>
                <w:b/>
              </w:rPr>
            </w:pPr>
            <w:r w:rsidRPr="00EF6231">
              <w:rPr>
                <w:b/>
              </w:rPr>
              <w:t>82</w:t>
            </w:r>
          </w:p>
        </w:tc>
      </w:tr>
    </w:tbl>
    <w:p w:rsidR="004222E8" w:rsidRPr="004222E8" w:rsidRDefault="004222E8" w:rsidP="004222E8">
      <w:pPr>
        <w:pStyle w:val="ThBlank"/>
      </w:pPr>
    </w:p>
    <w:p w:rsidR="001C0461" w:rsidRPr="00CF375B" w:rsidRDefault="001C0461" w:rsidP="00D73B52">
      <w:pPr>
        <w:spacing w:before="240" w:line="240" w:lineRule="auto"/>
        <w:ind w:right="-241"/>
        <w:rPr>
          <w:rFonts w:ascii="Times New Roman" w:hAnsi="Times New Roman" w:cs="Times New Roman"/>
          <w:color w:val="000000" w:themeColor="text1"/>
          <w:sz w:val="24"/>
          <w:szCs w:val="24"/>
        </w:rPr>
      </w:pPr>
    </w:p>
    <w:p w:rsidR="00744EFB" w:rsidRDefault="00744EFB" w:rsidP="001C0461">
      <w:pPr>
        <w:spacing w:after="0" w:line="360" w:lineRule="auto"/>
        <w:jc w:val="both"/>
        <w:rPr>
          <w:rFonts w:ascii="Times New Roman" w:hAnsi="Times New Roman" w:cs="Times New Roman"/>
          <w:b/>
          <w:bCs/>
          <w:sz w:val="40"/>
          <w:szCs w:val="40"/>
        </w:rPr>
        <w:sectPr w:rsidR="00744EFB" w:rsidSect="0024245F">
          <w:pgSz w:w="11909" w:h="16834" w:code="9"/>
          <w:pgMar w:top="1440" w:right="1440" w:bottom="1440" w:left="2160" w:header="0" w:footer="432" w:gutter="0"/>
          <w:pgNumType w:fmt="lowerRoman"/>
          <w:cols w:space="720"/>
          <w:docGrid w:linePitch="360"/>
        </w:sectPr>
      </w:pPr>
    </w:p>
    <w:p w:rsidR="001C0461" w:rsidRPr="000673C7" w:rsidRDefault="001C0461" w:rsidP="00744EFB">
      <w:pPr>
        <w:pStyle w:val="ThHeading1"/>
        <w:rPr>
          <w:sz w:val="24"/>
          <w:szCs w:val="24"/>
        </w:rPr>
      </w:pPr>
      <w:r w:rsidRPr="00E46118">
        <w:lastRenderedPageBreak/>
        <w:t>LIST OF FIGURES</w:t>
      </w:r>
    </w:p>
    <w:p w:rsidR="001C0461" w:rsidRPr="00D231E2" w:rsidRDefault="001C0461" w:rsidP="001C0461">
      <w:pPr>
        <w:spacing w:after="0" w:line="360" w:lineRule="auto"/>
        <w:jc w:val="both"/>
        <w:rPr>
          <w:rFonts w:ascii="Times New Roman" w:hAnsi="Times New Roman" w:cs="Times New Roman"/>
          <w:sz w:val="12"/>
          <w:szCs w:val="24"/>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
        <w:gridCol w:w="6698"/>
        <w:gridCol w:w="490"/>
      </w:tblGrid>
      <w:tr w:rsidR="00C60DB8" w:rsidTr="004A1EED">
        <w:trPr>
          <w:trHeight w:val="360"/>
        </w:trPr>
        <w:tc>
          <w:tcPr>
            <w:tcW w:w="1013" w:type="dxa"/>
            <w:vAlign w:val="center"/>
          </w:tcPr>
          <w:p w:rsidR="00C60DB8" w:rsidRDefault="00C60DB8" w:rsidP="00D231E2">
            <w:pPr>
              <w:pStyle w:val="ThBlank"/>
            </w:pPr>
            <w:r>
              <w:t>Fig.1.1</w:t>
            </w:r>
          </w:p>
        </w:tc>
        <w:tc>
          <w:tcPr>
            <w:tcW w:w="6698" w:type="dxa"/>
            <w:vAlign w:val="center"/>
          </w:tcPr>
          <w:p w:rsidR="00C60DB8" w:rsidRPr="00FB6F29" w:rsidRDefault="005F2E32" w:rsidP="00E66A48">
            <w:pPr>
              <w:pStyle w:val="ThPara1"/>
              <w:spacing w:line="240" w:lineRule="auto"/>
            </w:pPr>
            <w:r>
              <w:t>Microcontroller</w:t>
            </w:r>
          </w:p>
        </w:tc>
        <w:tc>
          <w:tcPr>
            <w:tcW w:w="490" w:type="dxa"/>
            <w:vAlign w:val="center"/>
          </w:tcPr>
          <w:p w:rsidR="00C60DB8" w:rsidRDefault="00C60DB8" w:rsidP="00D231E2">
            <w:pPr>
              <w:pStyle w:val="ThBlank"/>
              <w:jc w:val="center"/>
            </w:pPr>
          </w:p>
        </w:tc>
      </w:tr>
      <w:tr w:rsidR="00F01976" w:rsidTr="004A1EED">
        <w:trPr>
          <w:trHeight w:val="360"/>
        </w:trPr>
        <w:tc>
          <w:tcPr>
            <w:tcW w:w="1013" w:type="dxa"/>
            <w:vAlign w:val="center"/>
          </w:tcPr>
          <w:p w:rsidR="00F01976" w:rsidRDefault="002D7E11" w:rsidP="00D231E2">
            <w:pPr>
              <w:pStyle w:val="ThBlank"/>
            </w:pPr>
            <w:r>
              <w:t>Fig.1.2</w:t>
            </w:r>
          </w:p>
        </w:tc>
        <w:tc>
          <w:tcPr>
            <w:tcW w:w="6698" w:type="dxa"/>
            <w:vAlign w:val="center"/>
          </w:tcPr>
          <w:p w:rsidR="00F01976" w:rsidRPr="00FB6F29" w:rsidRDefault="005F2E32" w:rsidP="00E66A48">
            <w:pPr>
              <w:pStyle w:val="ThPara1"/>
              <w:spacing w:line="240" w:lineRule="auto"/>
            </w:pPr>
            <w:r>
              <w:t>Relay Pin Configurations</w:t>
            </w:r>
          </w:p>
        </w:tc>
        <w:tc>
          <w:tcPr>
            <w:tcW w:w="490" w:type="dxa"/>
            <w:vAlign w:val="center"/>
          </w:tcPr>
          <w:p w:rsidR="00F01976" w:rsidRDefault="00F01976" w:rsidP="00D231E2">
            <w:pPr>
              <w:pStyle w:val="ThBlank"/>
              <w:jc w:val="center"/>
            </w:pPr>
          </w:p>
        </w:tc>
      </w:tr>
      <w:tr w:rsidR="00F01976" w:rsidTr="004A1EED">
        <w:trPr>
          <w:trHeight w:val="360"/>
        </w:trPr>
        <w:tc>
          <w:tcPr>
            <w:tcW w:w="1013" w:type="dxa"/>
            <w:vAlign w:val="center"/>
          </w:tcPr>
          <w:p w:rsidR="00F01976" w:rsidRDefault="00F01976" w:rsidP="00D231E2">
            <w:pPr>
              <w:pStyle w:val="ThBlank"/>
            </w:pPr>
          </w:p>
        </w:tc>
        <w:tc>
          <w:tcPr>
            <w:tcW w:w="6698" w:type="dxa"/>
            <w:vAlign w:val="center"/>
          </w:tcPr>
          <w:p w:rsidR="00F01976" w:rsidRPr="00FB6F29" w:rsidRDefault="00F01976" w:rsidP="00E66A48">
            <w:pPr>
              <w:pStyle w:val="ThPara1"/>
              <w:spacing w:line="240" w:lineRule="auto"/>
            </w:pPr>
          </w:p>
        </w:tc>
        <w:tc>
          <w:tcPr>
            <w:tcW w:w="490" w:type="dxa"/>
            <w:vAlign w:val="center"/>
          </w:tcPr>
          <w:p w:rsidR="00F01976" w:rsidRDefault="00F01976" w:rsidP="00D231E2">
            <w:pPr>
              <w:pStyle w:val="ThBlank"/>
              <w:jc w:val="center"/>
            </w:pPr>
          </w:p>
        </w:tc>
      </w:tr>
      <w:tr w:rsidR="00F01976" w:rsidTr="004A1EED">
        <w:trPr>
          <w:trHeight w:val="360"/>
        </w:trPr>
        <w:tc>
          <w:tcPr>
            <w:tcW w:w="1013" w:type="dxa"/>
            <w:vAlign w:val="center"/>
          </w:tcPr>
          <w:p w:rsidR="00F01976" w:rsidRDefault="00F01976" w:rsidP="00D231E2">
            <w:pPr>
              <w:pStyle w:val="ThBlank"/>
            </w:pPr>
          </w:p>
        </w:tc>
        <w:tc>
          <w:tcPr>
            <w:tcW w:w="6698" w:type="dxa"/>
            <w:vAlign w:val="center"/>
          </w:tcPr>
          <w:p w:rsidR="00F01976" w:rsidRPr="00FB6F29" w:rsidRDefault="00F01976" w:rsidP="00E66A48">
            <w:pPr>
              <w:pStyle w:val="ThPara1"/>
              <w:spacing w:line="240" w:lineRule="auto"/>
            </w:pPr>
          </w:p>
        </w:tc>
        <w:tc>
          <w:tcPr>
            <w:tcW w:w="490" w:type="dxa"/>
            <w:vAlign w:val="center"/>
          </w:tcPr>
          <w:p w:rsidR="00F01976" w:rsidRDefault="00F01976" w:rsidP="00D231E2">
            <w:pPr>
              <w:pStyle w:val="ThBlank"/>
              <w:jc w:val="center"/>
            </w:pPr>
          </w:p>
        </w:tc>
      </w:tr>
      <w:tr w:rsidR="00F01976" w:rsidTr="004A1EED">
        <w:trPr>
          <w:trHeight w:val="360"/>
        </w:trPr>
        <w:tc>
          <w:tcPr>
            <w:tcW w:w="1013" w:type="dxa"/>
            <w:vAlign w:val="center"/>
          </w:tcPr>
          <w:p w:rsidR="00035076" w:rsidRDefault="00035076" w:rsidP="00D231E2">
            <w:pPr>
              <w:pStyle w:val="ThBlank"/>
            </w:pPr>
          </w:p>
        </w:tc>
        <w:tc>
          <w:tcPr>
            <w:tcW w:w="6698" w:type="dxa"/>
            <w:vAlign w:val="center"/>
          </w:tcPr>
          <w:p w:rsidR="00F01976" w:rsidRPr="00FB6F29" w:rsidRDefault="00F01976" w:rsidP="00E66A48">
            <w:pPr>
              <w:pStyle w:val="ThPara1"/>
              <w:spacing w:line="240" w:lineRule="auto"/>
            </w:pPr>
          </w:p>
        </w:tc>
        <w:tc>
          <w:tcPr>
            <w:tcW w:w="490" w:type="dxa"/>
            <w:vAlign w:val="center"/>
          </w:tcPr>
          <w:p w:rsidR="00F01976" w:rsidRDefault="00F01976"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4F4923" w:rsidTr="004A1EED">
        <w:trPr>
          <w:trHeight w:val="360"/>
        </w:trPr>
        <w:tc>
          <w:tcPr>
            <w:tcW w:w="1013" w:type="dxa"/>
            <w:vAlign w:val="center"/>
          </w:tcPr>
          <w:p w:rsidR="004F4923" w:rsidRDefault="004F4923" w:rsidP="00D231E2">
            <w:pPr>
              <w:pStyle w:val="ThBlank"/>
            </w:pPr>
          </w:p>
        </w:tc>
        <w:tc>
          <w:tcPr>
            <w:tcW w:w="6698" w:type="dxa"/>
            <w:vAlign w:val="center"/>
          </w:tcPr>
          <w:p w:rsidR="004F4923" w:rsidRPr="00FB6F29" w:rsidRDefault="004F4923" w:rsidP="00E66A48">
            <w:pPr>
              <w:pStyle w:val="ThPara1"/>
              <w:spacing w:line="240" w:lineRule="auto"/>
            </w:pPr>
          </w:p>
        </w:tc>
        <w:tc>
          <w:tcPr>
            <w:tcW w:w="490" w:type="dxa"/>
            <w:vAlign w:val="center"/>
          </w:tcPr>
          <w:p w:rsidR="004F4923" w:rsidRDefault="004F4923"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F570C9" w:rsidTr="004A1EED">
        <w:trPr>
          <w:trHeight w:val="360"/>
        </w:trPr>
        <w:tc>
          <w:tcPr>
            <w:tcW w:w="1013" w:type="dxa"/>
            <w:vAlign w:val="center"/>
          </w:tcPr>
          <w:p w:rsidR="00F570C9" w:rsidRDefault="00F570C9" w:rsidP="00D231E2">
            <w:pPr>
              <w:pStyle w:val="ThBlank"/>
            </w:pPr>
          </w:p>
        </w:tc>
        <w:tc>
          <w:tcPr>
            <w:tcW w:w="6698" w:type="dxa"/>
            <w:vAlign w:val="center"/>
          </w:tcPr>
          <w:p w:rsidR="00F570C9" w:rsidRPr="00FB6F29" w:rsidRDefault="00F570C9" w:rsidP="00E66A48">
            <w:pPr>
              <w:pStyle w:val="ThPara1"/>
              <w:spacing w:line="240" w:lineRule="auto"/>
            </w:pPr>
          </w:p>
        </w:tc>
        <w:tc>
          <w:tcPr>
            <w:tcW w:w="490" w:type="dxa"/>
            <w:vAlign w:val="center"/>
          </w:tcPr>
          <w:p w:rsidR="00F570C9" w:rsidRDefault="00F570C9" w:rsidP="00D231E2">
            <w:pPr>
              <w:pStyle w:val="ThBlank"/>
              <w:jc w:val="center"/>
            </w:pPr>
          </w:p>
        </w:tc>
      </w:tr>
      <w:tr w:rsidR="000E113B" w:rsidTr="004A1EED">
        <w:trPr>
          <w:trHeight w:val="360"/>
        </w:trPr>
        <w:tc>
          <w:tcPr>
            <w:tcW w:w="1013" w:type="dxa"/>
            <w:vAlign w:val="center"/>
          </w:tcPr>
          <w:p w:rsidR="000E113B" w:rsidRDefault="000E113B" w:rsidP="00D231E2">
            <w:pPr>
              <w:pStyle w:val="ThBlank"/>
            </w:pPr>
          </w:p>
        </w:tc>
        <w:tc>
          <w:tcPr>
            <w:tcW w:w="6698" w:type="dxa"/>
            <w:vAlign w:val="center"/>
          </w:tcPr>
          <w:p w:rsidR="000E113B" w:rsidRPr="00FB6F29" w:rsidRDefault="000E113B" w:rsidP="00E66A48">
            <w:pPr>
              <w:pStyle w:val="ThPara1"/>
              <w:spacing w:line="240" w:lineRule="auto"/>
              <w:rPr>
                <w:rStyle w:val="a"/>
              </w:rPr>
            </w:pPr>
          </w:p>
        </w:tc>
        <w:tc>
          <w:tcPr>
            <w:tcW w:w="490" w:type="dxa"/>
            <w:vAlign w:val="center"/>
          </w:tcPr>
          <w:p w:rsidR="000E113B" w:rsidRDefault="000E113B" w:rsidP="00D231E2">
            <w:pPr>
              <w:pStyle w:val="ThBlank"/>
              <w:jc w:val="center"/>
            </w:pPr>
          </w:p>
        </w:tc>
      </w:tr>
    </w:tbl>
    <w:p w:rsidR="00883AE9" w:rsidRPr="00D231E2" w:rsidRDefault="00883AE9">
      <w:pPr>
        <w:rPr>
          <w:sz w:val="8"/>
        </w:rPr>
      </w:pPr>
      <w:r w:rsidRPr="00D231E2">
        <w:rPr>
          <w:sz w:val="8"/>
        </w:rPr>
        <w:br w:type="page"/>
      </w:r>
    </w:p>
    <w:p w:rsidR="00EA2FBB" w:rsidRPr="00D231E2" w:rsidRDefault="00EA2FBB" w:rsidP="00883AE9">
      <w:pPr>
        <w:pStyle w:val="ThBlank"/>
        <w:rPr>
          <w:sz w:val="10"/>
        </w:rPr>
        <w:sectPr w:rsidR="00EA2FBB" w:rsidRPr="00D231E2" w:rsidSect="00C22EE6">
          <w:pgSz w:w="11909" w:h="16834" w:code="9"/>
          <w:pgMar w:top="1440" w:right="1440" w:bottom="1440" w:left="2160" w:header="0" w:footer="432" w:gutter="0"/>
          <w:pgNumType w:fmt="lowerRoman"/>
          <w:cols w:space="720"/>
          <w:docGrid w:linePitch="360"/>
        </w:sectPr>
      </w:pPr>
    </w:p>
    <w:p w:rsidR="001C0461" w:rsidRDefault="001C0461" w:rsidP="00EA2FBB">
      <w:pPr>
        <w:pStyle w:val="ThHeading1"/>
      </w:pPr>
      <w:r w:rsidRPr="00065BE4">
        <w:lastRenderedPageBreak/>
        <w:t>LIST OF TABLES</w:t>
      </w:r>
    </w:p>
    <w:p w:rsidR="00F01976" w:rsidRPr="00F9263A" w:rsidRDefault="00F01976" w:rsidP="00F9263A">
      <w:pPr>
        <w:pStyle w:val="ThBlank"/>
      </w:pPr>
    </w:p>
    <w:tbl>
      <w:tblPr>
        <w:tblStyle w:val="TableGrid"/>
        <w:tblW w:w="83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3"/>
        <w:gridCol w:w="6564"/>
        <w:gridCol w:w="456"/>
      </w:tblGrid>
      <w:tr w:rsidR="00F01976" w:rsidTr="004A1EED">
        <w:trPr>
          <w:trHeight w:val="360"/>
        </w:trPr>
        <w:tc>
          <w:tcPr>
            <w:tcW w:w="1363" w:type="dxa"/>
            <w:vAlign w:val="center"/>
          </w:tcPr>
          <w:p w:rsidR="00F01976" w:rsidRDefault="00F01976" w:rsidP="00D231E2">
            <w:pPr>
              <w:pStyle w:val="ThPara1"/>
              <w:spacing w:line="240" w:lineRule="auto"/>
              <w:jc w:val="left"/>
            </w:pPr>
            <w:r>
              <w:t>Table</w:t>
            </w:r>
            <w:r w:rsidR="00E7318C">
              <w:t>.3.1</w:t>
            </w:r>
          </w:p>
        </w:tc>
        <w:tc>
          <w:tcPr>
            <w:tcW w:w="6564" w:type="dxa"/>
            <w:vAlign w:val="center"/>
          </w:tcPr>
          <w:p w:rsidR="00F01976" w:rsidRDefault="00F01976" w:rsidP="00D231E2">
            <w:pPr>
              <w:pStyle w:val="ThPara1"/>
              <w:spacing w:line="240" w:lineRule="auto"/>
              <w:jc w:val="left"/>
            </w:pPr>
          </w:p>
        </w:tc>
        <w:tc>
          <w:tcPr>
            <w:tcW w:w="456" w:type="dxa"/>
            <w:vAlign w:val="center"/>
          </w:tcPr>
          <w:p w:rsidR="00F01976" w:rsidRDefault="00F01976" w:rsidP="00D231E2">
            <w:pPr>
              <w:pStyle w:val="ThPara1"/>
              <w:spacing w:line="240" w:lineRule="auto"/>
              <w:jc w:val="center"/>
            </w:pPr>
          </w:p>
        </w:tc>
      </w:tr>
      <w:tr w:rsidR="00661775" w:rsidTr="004A1EED">
        <w:trPr>
          <w:trHeight w:val="360"/>
        </w:trPr>
        <w:tc>
          <w:tcPr>
            <w:tcW w:w="1363" w:type="dxa"/>
            <w:vAlign w:val="center"/>
          </w:tcPr>
          <w:p w:rsidR="00661775" w:rsidRDefault="00661775" w:rsidP="00D231E2">
            <w:pPr>
              <w:pStyle w:val="ThPara1"/>
              <w:spacing w:line="240" w:lineRule="auto"/>
              <w:jc w:val="left"/>
            </w:pPr>
            <w:r>
              <w:t>Table</w:t>
            </w:r>
            <w:r w:rsidR="00E7318C">
              <w:t>.3.2</w:t>
            </w:r>
          </w:p>
        </w:tc>
        <w:tc>
          <w:tcPr>
            <w:tcW w:w="6564" w:type="dxa"/>
            <w:vAlign w:val="center"/>
          </w:tcPr>
          <w:p w:rsidR="00661775" w:rsidRPr="0032646B" w:rsidRDefault="00661775" w:rsidP="00D231E2">
            <w:pPr>
              <w:pStyle w:val="ThPara1"/>
              <w:spacing w:line="240" w:lineRule="auto"/>
              <w:jc w:val="left"/>
              <w:rPr>
                <w:bCs/>
              </w:rPr>
            </w:pPr>
          </w:p>
        </w:tc>
        <w:tc>
          <w:tcPr>
            <w:tcW w:w="456" w:type="dxa"/>
            <w:vAlign w:val="center"/>
          </w:tcPr>
          <w:p w:rsidR="00661775" w:rsidRDefault="00661775" w:rsidP="00D231E2">
            <w:pPr>
              <w:pStyle w:val="ThPara1"/>
              <w:spacing w:line="240" w:lineRule="auto"/>
              <w:jc w:val="center"/>
            </w:pPr>
          </w:p>
        </w:tc>
      </w:tr>
      <w:tr w:rsidR="00661775" w:rsidTr="004A1EED">
        <w:trPr>
          <w:trHeight w:val="360"/>
        </w:trPr>
        <w:tc>
          <w:tcPr>
            <w:tcW w:w="1363" w:type="dxa"/>
            <w:vAlign w:val="center"/>
          </w:tcPr>
          <w:p w:rsidR="00661775" w:rsidRDefault="00661775" w:rsidP="00D231E2">
            <w:pPr>
              <w:pStyle w:val="ThPara1"/>
              <w:spacing w:line="240" w:lineRule="auto"/>
              <w:jc w:val="left"/>
            </w:pPr>
          </w:p>
        </w:tc>
        <w:tc>
          <w:tcPr>
            <w:tcW w:w="6564" w:type="dxa"/>
            <w:vAlign w:val="center"/>
          </w:tcPr>
          <w:p w:rsidR="00661775" w:rsidRPr="0032646B" w:rsidRDefault="00661775" w:rsidP="00D231E2">
            <w:pPr>
              <w:pStyle w:val="ThPara1"/>
              <w:spacing w:line="240" w:lineRule="auto"/>
              <w:jc w:val="left"/>
              <w:rPr>
                <w:bCs/>
              </w:rPr>
            </w:pPr>
          </w:p>
        </w:tc>
        <w:tc>
          <w:tcPr>
            <w:tcW w:w="456" w:type="dxa"/>
            <w:vAlign w:val="center"/>
          </w:tcPr>
          <w:p w:rsidR="00661775" w:rsidRDefault="00661775" w:rsidP="00D231E2">
            <w:pPr>
              <w:pStyle w:val="ThPara1"/>
              <w:spacing w:line="240" w:lineRule="auto"/>
              <w:jc w:val="center"/>
            </w:pPr>
          </w:p>
        </w:tc>
      </w:tr>
      <w:tr w:rsidR="00661775" w:rsidTr="004A1EED">
        <w:trPr>
          <w:trHeight w:val="360"/>
        </w:trPr>
        <w:tc>
          <w:tcPr>
            <w:tcW w:w="1363" w:type="dxa"/>
            <w:vAlign w:val="center"/>
          </w:tcPr>
          <w:p w:rsidR="00661775" w:rsidRDefault="00661775" w:rsidP="00D231E2">
            <w:pPr>
              <w:pStyle w:val="ThPara1"/>
              <w:spacing w:line="240" w:lineRule="auto"/>
              <w:jc w:val="left"/>
            </w:pPr>
          </w:p>
        </w:tc>
        <w:tc>
          <w:tcPr>
            <w:tcW w:w="6564" w:type="dxa"/>
            <w:vAlign w:val="center"/>
          </w:tcPr>
          <w:p w:rsidR="00661775" w:rsidRPr="0032646B" w:rsidRDefault="00661775" w:rsidP="00D231E2">
            <w:pPr>
              <w:pStyle w:val="ThPara1"/>
              <w:spacing w:line="240" w:lineRule="auto"/>
              <w:jc w:val="left"/>
              <w:rPr>
                <w:bCs/>
              </w:rPr>
            </w:pPr>
          </w:p>
        </w:tc>
        <w:tc>
          <w:tcPr>
            <w:tcW w:w="456" w:type="dxa"/>
            <w:vAlign w:val="center"/>
          </w:tcPr>
          <w:p w:rsidR="00661775" w:rsidRDefault="00661775" w:rsidP="00D231E2">
            <w:pPr>
              <w:pStyle w:val="ThPara1"/>
              <w:spacing w:line="240" w:lineRule="auto"/>
              <w:jc w:val="center"/>
            </w:pPr>
          </w:p>
        </w:tc>
      </w:tr>
      <w:tr w:rsidR="00661775" w:rsidTr="004A1EED">
        <w:trPr>
          <w:trHeight w:val="360"/>
        </w:trPr>
        <w:tc>
          <w:tcPr>
            <w:tcW w:w="1363" w:type="dxa"/>
            <w:vAlign w:val="center"/>
          </w:tcPr>
          <w:p w:rsidR="00661775" w:rsidRDefault="00661775" w:rsidP="00D231E2">
            <w:pPr>
              <w:pStyle w:val="ThPara1"/>
              <w:spacing w:line="240" w:lineRule="auto"/>
              <w:jc w:val="left"/>
            </w:pPr>
          </w:p>
        </w:tc>
        <w:tc>
          <w:tcPr>
            <w:tcW w:w="6564" w:type="dxa"/>
            <w:vAlign w:val="center"/>
          </w:tcPr>
          <w:p w:rsidR="00661775" w:rsidRPr="0032646B" w:rsidRDefault="00661775" w:rsidP="00D231E2">
            <w:pPr>
              <w:pStyle w:val="ThPara1"/>
              <w:spacing w:line="240" w:lineRule="auto"/>
              <w:jc w:val="left"/>
              <w:rPr>
                <w:bCs/>
              </w:rPr>
            </w:pPr>
          </w:p>
        </w:tc>
        <w:tc>
          <w:tcPr>
            <w:tcW w:w="456" w:type="dxa"/>
            <w:vAlign w:val="center"/>
          </w:tcPr>
          <w:p w:rsidR="00661775" w:rsidRDefault="00661775" w:rsidP="00D231E2">
            <w:pPr>
              <w:pStyle w:val="ThPara1"/>
              <w:spacing w:line="240" w:lineRule="auto"/>
              <w:jc w:val="center"/>
            </w:pPr>
          </w:p>
        </w:tc>
      </w:tr>
      <w:tr w:rsidR="00661775" w:rsidTr="004A1EED">
        <w:trPr>
          <w:trHeight w:val="360"/>
        </w:trPr>
        <w:tc>
          <w:tcPr>
            <w:tcW w:w="1363" w:type="dxa"/>
            <w:vAlign w:val="center"/>
          </w:tcPr>
          <w:p w:rsidR="00661775" w:rsidRDefault="00661775" w:rsidP="00D231E2">
            <w:pPr>
              <w:pStyle w:val="ThPara1"/>
              <w:spacing w:line="240" w:lineRule="auto"/>
              <w:jc w:val="left"/>
            </w:pPr>
          </w:p>
        </w:tc>
        <w:tc>
          <w:tcPr>
            <w:tcW w:w="6564" w:type="dxa"/>
            <w:vAlign w:val="center"/>
          </w:tcPr>
          <w:p w:rsidR="00661775" w:rsidRPr="0032646B" w:rsidRDefault="00661775" w:rsidP="00D231E2">
            <w:pPr>
              <w:pStyle w:val="ThPara1"/>
              <w:spacing w:line="240" w:lineRule="auto"/>
              <w:jc w:val="left"/>
              <w:rPr>
                <w:bCs/>
              </w:rPr>
            </w:pPr>
          </w:p>
        </w:tc>
        <w:tc>
          <w:tcPr>
            <w:tcW w:w="456" w:type="dxa"/>
            <w:vAlign w:val="center"/>
          </w:tcPr>
          <w:p w:rsidR="00661775" w:rsidRDefault="00661775" w:rsidP="00D231E2">
            <w:pPr>
              <w:pStyle w:val="ThPara1"/>
              <w:spacing w:line="240" w:lineRule="auto"/>
              <w:jc w:val="center"/>
            </w:pPr>
          </w:p>
        </w:tc>
      </w:tr>
      <w:tr w:rsidR="00661775" w:rsidTr="004A1EED">
        <w:trPr>
          <w:trHeight w:val="360"/>
        </w:trPr>
        <w:tc>
          <w:tcPr>
            <w:tcW w:w="1363" w:type="dxa"/>
            <w:vAlign w:val="center"/>
          </w:tcPr>
          <w:p w:rsidR="00661775" w:rsidRDefault="00661775" w:rsidP="00D231E2">
            <w:pPr>
              <w:pStyle w:val="ThPara1"/>
              <w:spacing w:line="240" w:lineRule="auto"/>
              <w:jc w:val="left"/>
            </w:pPr>
          </w:p>
        </w:tc>
        <w:tc>
          <w:tcPr>
            <w:tcW w:w="6564" w:type="dxa"/>
            <w:vAlign w:val="center"/>
          </w:tcPr>
          <w:p w:rsidR="00661775" w:rsidRPr="0032646B" w:rsidRDefault="00661775" w:rsidP="00D231E2">
            <w:pPr>
              <w:pStyle w:val="ThPara1"/>
              <w:spacing w:line="240" w:lineRule="auto"/>
              <w:jc w:val="left"/>
              <w:rPr>
                <w:bCs/>
              </w:rPr>
            </w:pPr>
          </w:p>
        </w:tc>
        <w:tc>
          <w:tcPr>
            <w:tcW w:w="456" w:type="dxa"/>
            <w:vAlign w:val="center"/>
          </w:tcPr>
          <w:p w:rsidR="00661775" w:rsidRDefault="00661775" w:rsidP="00D231E2">
            <w:pPr>
              <w:pStyle w:val="ThPara1"/>
              <w:spacing w:line="240" w:lineRule="auto"/>
              <w:jc w:val="center"/>
            </w:pPr>
          </w:p>
        </w:tc>
      </w:tr>
      <w:tr w:rsidR="00661775" w:rsidTr="004A1EED">
        <w:trPr>
          <w:trHeight w:val="360"/>
        </w:trPr>
        <w:tc>
          <w:tcPr>
            <w:tcW w:w="1363" w:type="dxa"/>
            <w:vAlign w:val="center"/>
          </w:tcPr>
          <w:p w:rsidR="00661775" w:rsidRDefault="00661775" w:rsidP="00D231E2">
            <w:pPr>
              <w:pStyle w:val="ThPara1"/>
              <w:spacing w:line="240" w:lineRule="auto"/>
              <w:jc w:val="left"/>
            </w:pPr>
          </w:p>
        </w:tc>
        <w:tc>
          <w:tcPr>
            <w:tcW w:w="6564" w:type="dxa"/>
            <w:vAlign w:val="center"/>
          </w:tcPr>
          <w:p w:rsidR="00661775" w:rsidRPr="0032646B" w:rsidRDefault="00661775" w:rsidP="00D231E2">
            <w:pPr>
              <w:pStyle w:val="ThPara1"/>
              <w:spacing w:line="240" w:lineRule="auto"/>
              <w:jc w:val="left"/>
              <w:rPr>
                <w:bCs/>
              </w:rPr>
            </w:pPr>
          </w:p>
        </w:tc>
        <w:tc>
          <w:tcPr>
            <w:tcW w:w="456" w:type="dxa"/>
            <w:vAlign w:val="center"/>
          </w:tcPr>
          <w:p w:rsidR="00661775" w:rsidRDefault="00661775" w:rsidP="00D231E2">
            <w:pPr>
              <w:pStyle w:val="ThPara1"/>
              <w:spacing w:line="240" w:lineRule="auto"/>
              <w:jc w:val="center"/>
            </w:pPr>
          </w:p>
        </w:tc>
      </w:tr>
      <w:tr w:rsidR="00F01976" w:rsidTr="004A1EED">
        <w:trPr>
          <w:trHeight w:val="360"/>
        </w:trPr>
        <w:tc>
          <w:tcPr>
            <w:tcW w:w="1363" w:type="dxa"/>
            <w:vAlign w:val="center"/>
          </w:tcPr>
          <w:p w:rsidR="00F01976" w:rsidRDefault="00F01976" w:rsidP="00D231E2">
            <w:pPr>
              <w:pStyle w:val="ThPara1"/>
              <w:spacing w:line="240" w:lineRule="auto"/>
              <w:jc w:val="left"/>
            </w:pPr>
          </w:p>
        </w:tc>
        <w:tc>
          <w:tcPr>
            <w:tcW w:w="6564" w:type="dxa"/>
            <w:vAlign w:val="center"/>
          </w:tcPr>
          <w:p w:rsidR="00F01976" w:rsidRDefault="00F01976" w:rsidP="00D231E2">
            <w:pPr>
              <w:pStyle w:val="ThPara1"/>
              <w:spacing w:line="240" w:lineRule="auto"/>
              <w:jc w:val="left"/>
            </w:pPr>
          </w:p>
        </w:tc>
        <w:tc>
          <w:tcPr>
            <w:tcW w:w="456" w:type="dxa"/>
            <w:vAlign w:val="center"/>
          </w:tcPr>
          <w:p w:rsidR="00F01976" w:rsidRDefault="00F01976" w:rsidP="00D231E2">
            <w:pPr>
              <w:pStyle w:val="ThPara1"/>
              <w:spacing w:line="240" w:lineRule="auto"/>
              <w:jc w:val="center"/>
            </w:pPr>
          </w:p>
        </w:tc>
      </w:tr>
      <w:tr w:rsidR="00E7318C" w:rsidTr="004A1EED">
        <w:trPr>
          <w:trHeight w:val="360"/>
        </w:trPr>
        <w:tc>
          <w:tcPr>
            <w:tcW w:w="1363" w:type="dxa"/>
            <w:vAlign w:val="center"/>
          </w:tcPr>
          <w:p w:rsidR="00E7318C" w:rsidRDefault="00E7318C" w:rsidP="00D231E2">
            <w:pPr>
              <w:pStyle w:val="ThPara1"/>
              <w:spacing w:line="240" w:lineRule="auto"/>
              <w:jc w:val="left"/>
            </w:pPr>
          </w:p>
        </w:tc>
        <w:tc>
          <w:tcPr>
            <w:tcW w:w="6564" w:type="dxa"/>
            <w:vAlign w:val="center"/>
          </w:tcPr>
          <w:p w:rsidR="00E7318C" w:rsidRDefault="00E7318C" w:rsidP="00D231E2">
            <w:pPr>
              <w:pStyle w:val="ThPara1"/>
              <w:spacing w:line="240" w:lineRule="auto"/>
              <w:jc w:val="left"/>
            </w:pPr>
          </w:p>
        </w:tc>
        <w:tc>
          <w:tcPr>
            <w:tcW w:w="456" w:type="dxa"/>
            <w:vAlign w:val="center"/>
          </w:tcPr>
          <w:p w:rsidR="00E7318C" w:rsidRDefault="00E7318C" w:rsidP="00D231E2">
            <w:pPr>
              <w:pStyle w:val="ThPara1"/>
              <w:spacing w:line="240" w:lineRule="auto"/>
              <w:jc w:val="center"/>
            </w:pPr>
          </w:p>
        </w:tc>
      </w:tr>
      <w:tr w:rsidR="00E7318C" w:rsidTr="004A1EED">
        <w:trPr>
          <w:trHeight w:val="360"/>
        </w:trPr>
        <w:tc>
          <w:tcPr>
            <w:tcW w:w="1363" w:type="dxa"/>
            <w:vAlign w:val="center"/>
          </w:tcPr>
          <w:p w:rsidR="00E7318C" w:rsidRDefault="00E7318C" w:rsidP="00D231E2">
            <w:pPr>
              <w:pStyle w:val="ThPara1"/>
              <w:spacing w:line="240" w:lineRule="auto"/>
              <w:jc w:val="left"/>
            </w:pPr>
          </w:p>
        </w:tc>
        <w:tc>
          <w:tcPr>
            <w:tcW w:w="6564" w:type="dxa"/>
            <w:vAlign w:val="center"/>
          </w:tcPr>
          <w:p w:rsidR="00E7318C" w:rsidRDefault="00E7318C" w:rsidP="00D231E2">
            <w:pPr>
              <w:pStyle w:val="ThPara1"/>
              <w:spacing w:line="240" w:lineRule="auto"/>
              <w:jc w:val="left"/>
            </w:pPr>
          </w:p>
        </w:tc>
        <w:tc>
          <w:tcPr>
            <w:tcW w:w="456" w:type="dxa"/>
            <w:vAlign w:val="center"/>
          </w:tcPr>
          <w:p w:rsidR="00E7318C" w:rsidRDefault="00E7318C" w:rsidP="00D231E2">
            <w:pPr>
              <w:pStyle w:val="ThPara1"/>
              <w:spacing w:line="240" w:lineRule="auto"/>
              <w:jc w:val="center"/>
            </w:pPr>
          </w:p>
        </w:tc>
      </w:tr>
      <w:tr w:rsidR="00E7318C" w:rsidTr="004A1EED">
        <w:trPr>
          <w:trHeight w:val="360"/>
        </w:trPr>
        <w:tc>
          <w:tcPr>
            <w:tcW w:w="1363" w:type="dxa"/>
            <w:vAlign w:val="center"/>
          </w:tcPr>
          <w:p w:rsidR="00E7318C" w:rsidRDefault="00E7318C" w:rsidP="00D231E2">
            <w:pPr>
              <w:pStyle w:val="ThPara1"/>
              <w:spacing w:line="240" w:lineRule="auto"/>
              <w:jc w:val="left"/>
            </w:pPr>
          </w:p>
        </w:tc>
        <w:tc>
          <w:tcPr>
            <w:tcW w:w="6564" w:type="dxa"/>
            <w:vAlign w:val="center"/>
          </w:tcPr>
          <w:p w:rsidR="00E7318C" w:rsidRDefault="00E7318C" w:rsidP="00D231E2">
            <w:pPr>
              <w:pStyle w:val="ThPara1"/>
              <w:spacing w:line="240" w:lineRule="auto"/>
              <w:jc w:val="left"/>
            </w:pPr>
          </w:p>
        </w:tc>
        <w:tc>
          <w:tcPr>
            <w:tcW w:w="456" w:type="dxa"/>
            <w:vAlign w:val="center"/>
          </w:tcPr>
          <w:p w:rsidR="00E7318C" w:rsidRDefault="00E7318C" w:rsidP="00D231E2">
            <w:pPr>
              <w:pStyle w:val="ThPara1"/>
              <w:spacing w:line="240" w:lineRule="auto"/>
              <w:jc w:val="center"/>
            </w:pPr>
          </w:p>
        </w:tc>
      </w:tr>
      <w:tr w:rsidR="00E7318C" w:rsidTr="004A1EED">
        <w:trPr>
          <w:trHeight w:val="360"/>
        </w:trPr>
        <w:tc>
          <w:tcPr>
            <w:tcW w:w="1363" w:type="dxa"/>
            <w:vAlign w:val="center"/>
          </w:tcPr>
          <w:p w:rsidR="00E7318C" w:rsidRDefault="00E7318C" w:rsidP="00D231E2">
            <w:pPr>
              <w:pStyle w:val="ThPara1"/>
              <w:spacing w:line="240" w:lineRule="auto"/>
              <w:jc w:val="left"/>
            </w:pPr>
          </w:p>
        </w:tc>
        <w:tc>
          <w:tcPr>
            <w:tcW w:w="6564" w:type="dxa"/>
            <w:vAlign w:val="center"/>
          </w:tcPr>
          <w:p w:rsidR="00E7318C" w:rsidRDefault="00E7318C" w:rsidP="00D231E2">
            <w:pPr>
              <w:pStyle w:val="ThPara1"/>
              <w:spacing w:line="240" w:lineRule="auto"/>
              <w:jc w:val="left"/>
            </w:pPr>
          </w:p>
        </w:tc>
        <w:tc>
          <w:tcPr>
            <w:tcW w:w="456" w:type="dxa"/>
            <w:vAlign w:val="center"/>
          </w:tcPr>
          <w:p w:rsidR="00E7318C" w:rsidRDefault="00E7318C" w:rsidP="00D231E2">
            <w:pPr>
              <w:pStyle w:val="ThPara1"/>
              <w:spacing w:line="240" w:lineRule="auto"/>
              <w:jc w:val="center"/>
            </w:pPr>
          </w:p>
        </w:tc>
      </w:tr>
      <w:tr w:rsidR="00E7318C" w:rsidTr="004A1EED">
        <w:trPr>
          <w:trHeight w:val="360"/>
        </w:trPr>
        <w:tc>
          <w:tcPr>
            <w:tcW w:w="1363" w:type="dxa"/>
            <w:vAlign w:val="center"/>
          </w:tcPr>
          <w:p w:rsidR="00E7318C" w:rsidRDefault="00E7318C" w:rsidP="00D231E2">
            <w:pPr>
              <w:pStyle w:val="ThPara1"/>
              <w:spacing w:line="240" w:lineRule="auto"/>
              <w:jc w:val="left"/>
            </w:pPr>
          </w:p>
        </w:tc>
        <w:tc>
          <w:tcPr>
            <w:tcW w:w="6564" w:type="dxa"/>
            <w:vAlign w:val="center"/>
          </w:tcPr>
          <w:p w:rsidR="00E7318C" w:rsidRDefault="00E7318C" w:rsidP="00D231E2">
            <w:pPr>
              <w:pStyle w:val="ThPara1"/>
              <w:spacing w:line="240" w:lineRule="auto"/>
              <w:jc w:val="left"/>
            </w:pPr>
          </w:p>
        </w:tc>
        <w:tc>
          <w:tcPr>
            <w:tcW w:w="456" w:type="dxa"/>
            <w:vAlign w:val="center"/>
          </w:tcPr>
          <w:p w:rsidR="00E7318C" w:rsidRDefault="00E7318C" w:rsidP="00D231E2">
            <w:pPr>
              <w:pStyle w:val="ThPara1"/>
              <w:spacing w:line="240" w:lineRule="auto"/>
              <w:jc w:val="center"/>
            </w:pPr>
          </w:p>
        </w:tc>
      </w:tr>
      <w:tr w:rsidR="00E7318C" w:rsidTr="004A1EED">
        <w:trPr>
          <w:trHeight w:val="360"/>
        </w:trPr>
        <w:tc>
          <w:tcPr>
            <w:tcW w:w="1363" w:type="dxa"/>
            <w:vAlign w:val="center"/>
          </w:tcPr>
          <w:p w:rsidR="00E7318C" w:rsidRDefault="00E7318C" w:rsidP="00D231E2">
            <w:pPr>
              <w:pStyle w:val="ThPara1"/>
              <w:spacing w:line="240" w:lineRule="auto"/>
              <w:jc w:val="left"/>
            </w:pPr>
          </w:p>
        </w:tc>
        <w:tc>
          <w:tcPr>
            <w:tcW w:w="6564" w:type="dxa"/>
            <w:vAlign w:val="center"/>
          </w:tcPr>
          <w:p w:rsidR="00E7318C" w:rsidRDefault="00E7318C" w:rsidP="00D231E2">
            <w:pPr>
              <w:pStyle w:val="ThPara1"/>
              <w:spacing w:line="240" w:lineRule="auto"/>
              <w:jc w:val="left"/>
            </w:pPr>
          </w:p>
        </w:tc>
        <w:tc>
          <w:tcPr>
            <w:tcW w:w="456" w:type="dxa"/>
            <w:vAlign w:val="center"/>
          </w:tcPr>
          <w:p w:rsidR="00E7318C" w:rsidRDefault="00E7318C" w:rsidP="00D231E2">
            <w:pPr>
              <w:pStyle w:val="ThPara1"/>
              <w:spacing w:line="240" w:lineRule="auto"/>
              <w:jc w:val="center"/>
            </w:pPr>
          </w:p>
        </w:tc>
      </w:tr>
      <w:tr w:rsidR="00E7318C" w:rsidTr="004A1EED">
        <w:trPr>
          <w:trHeight w:val="360"/>
        </w:trPr>
        <w:tc>
          <w:tcPr>
            <w:tcW w:w="1363" w:type="dxa"/>
            <w:vAlign w:val="center"/>
          </w:tcPr>
          <w:p w:rsidR="00E7318C" w:rsidRDefault="00E7318C" w:rsidP="00D231E2">
            <w:pPr>
              <w:pStyle w:val="ThPara1"/>
              <w:spacing w:line="240" w:lineRule="auto"/>
              <w:jc w:val="left"/>
            </w:pPr>
          </w:p>
        </w:tc>
        <w:tc>
          <w:tcPr>
            <w:tcW w:w="6564" w:type="dxa"/>
            <w:vAlign w:val="center"/>
          </w:tcPr>
          <w:p w:rsidR="00E7318C" w:rsidRDefault="00E7318C" w:rsidP="00D231E2">
            <w:pPr>
              <w:pStyle w:val="ThPara1"/>
              <w:spacing w:line="240" w:lineRule="auto"/>
              <w:jc w:val="left"/>
            </w:pPr>
          </w:p>
        </w:tc>
        <w:tc>
          <w:tcPr>
            <w:tcW w:w="456" w:type="dxa"/>
            <w:vAlign w:val="center"/>
          </w:tcPr>
          <w:p w:rsidR="00E7318C" w:rsidRDefault="00E7318C" w:rsidP="00D231E2">
            <w:pPr>
              <w:pStyle w:val="ThPara1"/>
              <w:spacing w:line="240" w:lineRule="auto"/>
              <w:jc w:val="center"/>
            </w:pPr>
          </w:p>
        </w:tc>
      </w:tr>
      <w:tr w:rsidR="00E7318C" w:rsidTr="004A1EED">
        <w:trPr>
          <w:trHeight w:val="360"/>
        </w:trPr>
        <w:tc>
          <w:tcPr>
            <w:tcW w:w="1363" w:type="dxa"/>
            <w:vAlign w:val="center"/>
          </w:tcPr>
          <w:p w:rsidR="00E7318C" w:rsidRDefault="00E7318C" w:rsidP="00D231E2">
            <w:pPr>
              <w:pStyle w:val="ThPara1"/>
              <w:spacing w:line="240" w:lineRule="auto"/>
              <w:jc w:val="left"/>
            </w:pPr>
          </w:p>
        </w:tc>
        <w:tc>
          <w:tcPr>
            <w:tcW w:w="6564" w:type="dxa"/>
            <w:vAlign w:val="center"/>
          </w:tcPr>
          <w:p w:rsidR="00E7318C" w:rsidRDefault="00E7318C" w:rsidP="00D231E2">
            <w:pPr>
              <w:pStyle w:val="ThPara1"/>
              <w:spacing w:line="240" w:lineRule="auto"/>
              <w:jc w:val="left"/>
            </w:pPr>
          </w:p>
        </w:tc>
        <w:tc>
          <w:tcPr>
            <w:tcW w:w="456" w:type="dxa"/>
            <w:vAlign w:val="center"/>
          </w:tcPr>
          <w:p w:rsidR="00E7318C" w:rsidRDefault="00E7318C" w:rsidP="00D231E2">
            <w:pPr>
              <w:pStyle w:val="ThPara1"/>
              <w:spacing w:line="240" w:lineRule="auto"/>
              <w:jc w:val="center"/>
            </w:pPr>
          </w:p>
        </w:tc>
      </w:tr>
      <w:tr w:rsidR="00E7318C" w:rsidTr="004A1EED">
        <w:trPr>
          <w:trHeight w:val="360"/>
        </w:trPr>
        <w:tc>
          <w:tcPr>
            <w:tcW w:w="1363" w:type="dxa"/>
            <w:vAlign w:val="center"/>
          </w:tcPr>
          <w:p w:rsidR="00E7318C" w:rsidRDefault="00E7318C" w:rsidP="00D231E2">
            <w:pPr>
              <w:pStyle w:val="ThPara1"/>
              <w:spacing w:line="240" w:lineRule="auto"/>
              <w:jc w:val="left"/>
            </w:pPr>
          </w:p>
        </w:tc>
        <w:tc>
          <w:tcPr>
            <w:tcW w:w="6564" w:type="dxa"/>
            <w:vAlign w:val="center"/>
          </w:tcPr>
          <w:p w:rsidR="00E7318C" w:rsidRDefault="00E7318C" w:rsidP="00D231E2">
            <w:pPr>
              <w:pStyle w:val="ThPara1"/>
              <w:spacing w:line="240" w:lineRule="auto"/>
              <w:jc w:val="left"/>
            </w:pPr>
          </w:p>
        </w:tc>
        <w:tc>
          <w:tcPr>
            <w:tcW w:w="456" w:type="dxa"/>
            <w:vAlign w:val="center"/>
          </w:tcPr>
          <w:p w:rsidR="00E7318C" w:rsidRDefault="00E7318C" w:rsidP="00D231E2">
            <w:pPr>
              <w:pStyle w:val="ThPara1"/>
              <w:spacing w:line="240" w:lineRule="auto"/>
              <w:jc w:val="center"/>
            </w:pPr>
          </w:p>
        </w:tc>
      </w:tr>
    </w:tbl>
    <w:p w:rsidR="001C0461" w:rsidRDefault="001C0461" w:rsidP="00766CD3">
      <w:pPr>
        <w:pStyle w:val="ThBlank"/>
      </w:pPr>
    </w:p>
    <w:p w:rsidR="00766CD3" w:rsidRPr="006F347B" w:rsidRDefault="00766CD3" w:rsidP="00766CD3">
      <w:pPr>
        <w:pStyle w:val="ThBlank"/>
      </w:pPr>
    </w:p>
    <w:p w:rsidR="00EA2FBB" w:rsidRDefault="00EA2FBB" w:rsidP="001C0461">
      <w:pPr>
        <w:pStyle w:val="Heading1"/>
        <w:rPr>
          <w:rFonts w:ascii="Times New Roman" w:hAnsi="Times New Roman" w:cs="Times New Roman"/>
          <w:color w:val="000000" w:themeColor="text1"/>
          <w:sz w:val="40"/>
          <w:szCs w:val="40"/>
        </w:rPr>
        <w:sectPr w:rsidR="00EA2FBB" w:rsidSect="0024245F">
          <w:pgSz w:w="11909" w:h="16834" w:code="9"/>
          <w:pgMar w:top="1440" w:right="1440" w:bottom="1440" w:left="2160" w:header="0" w:footer="432" w:gutter="0"/>
          <w:pgNumType w:fmt="lowerRoman"/>
          <w:cols w:space="720"/>
          <w:docGrid w:linePitch="360"/>
        </w:sectPr>
      </w:pPr>
    </w:p>
    <w:p w:rsidR="001C0461" w:rsidRDefault="00F9263A" w:rsidP="00545845">
      <w:pPr>
        <w:pStyle w:val="ThBlank"/>
        <w:ind w:left="720" w:firstLine="720"/>
        <w:rPr>
          <w:b/>
          <w:sz w:val="40"/>
          <w:szCs w:val="40"/>
        </w:rPr>
      </w:pPr>
      <w:r w:rsidRPr="00F9263A">
        <w:rPr>
          <w:b/>
          <w:sz w:val="40"/>
          <w:szCs w:val="40"/>
        </w:rPr>
        <w:lastRenderedPageBreak/>
        <w:t>LIST OF ABBREVIATIONS</w:t>
      </w:r>
    </w:p>
    <w:p w:rsidR="00F9263A" w:rsidRPr="00F9263A" w:rsidRDefault="00F9263A" w:rsidP="00F9263A">
      <w:pPr>
        <w:pStyle w:val="ThBlank"/>
      </w:pPr>
    </w:p>
    <w:p w:rsidR="001C0461" w:rsidRPr="00224BF4" w:rsidRDefault="00CE6CF6" w:rsidP="001C0461">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GSM</w:t>
      </w:r>
      <w:r w:rsidR="00F01976">
        <w:rPr>
          <w:rFonts w:ascii="Times New Roman" w:hAnsi="Times New Roman" w:cs="Times New Roman"/>
          <w:bCs/>
          <w:sz w:val="24"/>
          <w:szCs w:val="24"/>
        </w:rPr>
        <w:tab/>
      </w:r>
      <w:r w:rsidR="00F01976">
        <w:rPr>
          <w:rFonts w:ascii="Times New Roman" w:hAnsi="Times New Roman" w:cs="Times New Roman"/>
          <w:bCs/>
          <w:sz w:val="24"/>
          <w:szCs w:val="24"/>
        </w:rPr>
        <w:tab/>
      </w:r>
      <w:r>
        <w:rPr>
          <w:rFonts w:ascii="Times New Roman" w:hAnsi="Times New Roman" w:cs="Times New Roman"/>
          <w:bCs/>
          <w:sz w:val="24"/>
          <w:szCs w:val="24"/>
        </w:rPr>
        <w:t>Global System for Mobile</w:t>
      </w:r>
    </w:p>
    <w:p w:rsidR="001C0461" w:rsidRDefault="00CE6CF6" w:rsidP="001C0461">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PCB</w:t>
      </w:r>
      <w:r w:rsidR="00F01976">
        <w:rPr>
          <w:rFonts w:ascii="Times New Roman" w:hAnsi="Times New Roman" w:cs="Times New Roman"/>
          <w:bCs/>
          <w:sz w:val="24"/>
          <w:szCs w:val="24"/>
        </w:rPr>
        <w:tab/>
      </w:r>
      <w:r w:rsidR="00F01976">
        <w:rPr>
          <w:rFonts w:ascii="Times New Roman" w:hAnsi="Times New Roman" w:cs="Times New Roman"/>
          <w:bCs/>
          <w:sz w:val="24"/>
          <w:szCs w:val="24"/>
        </w:rPr>
        <w:tab/>
      </w:r>
      <w:r>
        <w:rPr>
          <w:rFonts w:ascii="Times New Roman" w:hAnsi="Times New Roman" w:cs="Times New Roman"/>
          <w:bCs/>
          <w:sz w:val="24"/>
          <w:szCs w:val="24"/>
        </w:rPr>
        <w:t>Printed Circuit Board</w:t>
      </w:r>
    </w:p>
    <w:p w:rsidR="00CE6CF6" w:rsidRDefault="00CE6CF6" w:rsidP="001C0461">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LCD</w:t>
      </w:r>
      <w:r>
        <w:rPr>
          <w:rFonts w:ascii="Times New Roman" w:hAnsi="Times New Roman" w:cs="Times New Roman"/>
          <w:bCs/>
          <w:sz w:val="24"/>
          <w:szCs w:val="24"/>
        </w:rPr>
        <w:tab/>
      </w:r>
      <w:r>
        <w:rPr>
          <w:rFonts w:ascii="Times New Roman" w:hAnsi="Times New Roman" w:cs="Times New Roman"/>
          <w:bCs/>
          <w:sz w:val="24"/>
          <w:szCs w:val="24"/>
        </w:rPr>
        <w:tab/>
        <w:t>Liquid Crystal Display</w:t>
      </w:r>
    </w:p>
    <w:p w:rsidR="00CE6CF6" w:rsidRDefault="00CE6CF6" w:rsidP="001C0461">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FDR</w:t>
      </w:r>
      <w:r>
        <w:rPr>
          <w:rFonts w:ascii="Times New Roman" w:hAnsi="Times New Roman" w:cs="Times New Roman"/>
          <w:bCs/>
          <w:sz w:val="24"/>
          <w:szCs w:val="24"/>
        </w:rPr>
        <w:tab/>
      </w:r>
      <w:r>
        <w:rPr>
          <w:rFonts w:ascii="Times New Roman" w:hAnsi="Times New Roman" w:cs="Times New Roman"/>
          <w:bCs/>
          <w:sz w:val="24"/>
          <w:szCs w:val="24"/>
        </w:rPr>
        <w:tab/>
        <w:t>Frequency Domain Reflectometry</w:t>
      </w:r>
    </w:p>
    <w:p w:rsidR="00CE6CF6" w:rsidRPr="00224BF4" w:rsidRDefault="00CE6CF6" w:rsidP="001C0461">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TDT</w:t>
      </w:r>
      <w:r>
        <w:rPr>
          <w:rFonts w:ascii="Times New Roman" w:hAnsi="Times New Roman" w:cs="Times New Roman"/>
          <w:bCs/>
          <w:sz w:val="24"/>
          <w:szCs w:val="24"/>
        </w:rPr>
        <w:tab/>
      </w:r>
      <w:r>
        <w:rPr>
          <w:rFonts w:ascii="Times New Roman" w:hAnsi="Times New Roman" w:cs="Times New Roman"/>
          <w:bCs/>
          <w:sz w:val="24"/>
          <w:szCs w:val="24"/>
        </w:rPr>
        <w:tab/>
        <w:t>Time Domain Transmission</w:t>
      </w:r>
    </w:p>
    <w:p w:rsidR="00B7607E" w:rsidRDefault="00B7607E" w:rsidP="00F9263A">
      <w:pPr>
        <w:spacing w:line="360" w:lineRule="auto"/>
        <w:rPr>
          <w:rFonts w:ascii="Times New Roman" w:hAnsi="Times New Roman" w:cs="Times New Roman"/>
          <w:b/>
          <w:color w:val="000000" w:themeColor="text1"/>
          <w:sz w:val="44"/>
          <w:szCs w:val="44"/>
        </w:rPr>
      </w:pPr>
    </w:p>
    <w:p w:rsidR="00F9263A" w:rsidRDefault="00F9263A" w:rsidP="00CC6789">
      <w:pPr>
        <w:spacing w:line="360" w:lineRule="auto"/>
        <w:jc w:val="center"/>
        <w:rPr>
          <w:rFonts w:ascii="Times New Roman" w:hAnsi="Times New Roman" w:cs="Times New Roman"/>
          <w:b/>
          <w:color w:val="000000" w:themeColor="text1"/>
          <w:sz w:val="44"/>
          <w:szCs w:val="44"/>
        </w:rPr>
        <w:sectPr w:rsidR="00F9263A" w:rsidSect="0024245F">
          <w:pgSz w:w="11909" w:h="16834" w:code="9"/>
          <w:pgMar w:top="1440" w:right="1440" w:bottom="1440" w:left="2160" w:header="0" w:footer="432" w:gutter="0"/>
          <w:pgNumType w:fmt="lowerRoman"/>
          <w:cols w:space="720"/>
          <w:docGrid w:linePitch="360"/>
        </w:sectPr>
      </w:pPr>
    </w:p>
    <w:p w:rsidR="001C0461" w:rsidRPr="007D27D6" w:rsidRDefault="001C0461" w:rsidP="00B7607E">
      <w:pPr>
        <w:pStyle w:val="ThHeading1"/>
      </w:pPr>
      <w:r w:rsidRPr="007D27D6">
        <w:lastRenderedPageBreak/>
        <w:t>ACKNOWLEDGEMENT</w:t>
      </w:r>
    </w:p>
    <w:p w:rsidR="00FA4522" w:rsidRPr="00240CA2" w:rsidRDefault="00FA4522" w:rsidP="00FA4522">
      <w:pPr>
        <w:spacing w:after="0" w:line="360" w:lineRule="auto"/>
        <w:jc w:val="both"/>
        <w:rPr>
          <w:rFonts w:ascii="Times New Roman" w:hAnsi="Times New Roman" w:cs="Times New Roman"/>
          <w:sz w:val="24"/>
          <w:szCs w:val="24"/>
          <w:lang w:bidi="bn-BD"/>
        </w:rPr>
      </w:pPr>
      <w:r w:rsidRPr="00240CA2">
        <w:rPr>
          <w:rFonts w:ascii="Times New Roman" w:hAnsi="Times New Roman" w:cs="Times New Roman"/>
          <w:color w:val="000000"/>
          <w:sz w:val="24"/>
          <w:szCs w:val="24"/>
          <w:lang w:bidi="bn-BD"/>
        </w:rPr>
        <w:t xml:space="preserve">Firstly give thanks to almighty Allah from the core of our hearts. We would like to express our sincere gratitude to our honorable supervisor </w:t>
      </w:r>
      <w:r w:rsidRPr="00240CA2">
        <w:rPr>
          <w:rFonts w:ascii="Times New Roman" w:hAnsi="Times New Roman" w:cs="Times New Roman"/>
          <w:b/>
          <w:bCs/>
          <w:color w:val="000000"/>
          <w:sz w:val="24"/>
          <w:szCs w:val="24"/>
          <w:lang w:bidi="bn-BD"/>
        </w:rPr>
        <w:t xml:space="preserve">Mr. </w:t>
      </w:r>
      <w:r w:rsidRPr="00240CA2">
        <w:rPr>
          <w:rStyle w:val="Heading3Char"/>
          <w:rFonts w:eastAsiaTheme="minorHAnsi"/>
        </w:rPr>
        <w:t xml:space="preserve">Dr. Md. Rezwanul Ahsan </w:t>
      </w:r>
      <w:r w:rsidRPr="00240CA2">
        <w:rPr>
          <w:rFonts w:ascii="Times New Roman" w:hAnsi="Times New Roman" w:cs="Times New Roman"/>
          <w:color w:val="000000"/>
          <w:sz w:val="24"/>
          <w:szCs w:val="24"/>
          <w:lang w:bidi="bn-BD"/>
        </w:rPr>
        <w:t>Assistant Professor of</w:t>
      </w:r>
      <w:r w:rsidRPr="00240CA2">
        <w:rPr>
          <w:rFonts w:ascii="Times New Roman" w:hAnsi="Times New Roman" w:cs="Times New Roman"/>
          <w:b/>
          <w:bCs/>
          <w:color w:val="000000"/>
          <w:sz w:val="24"/>
          <w:szCs w:val="24"/>
          <w:lang w:bidi="bn-BD"/>
        </w:rPr>
        <w:t xml:space="preserve"> Department of EEE</w:t>
      </w:r>
      <w:r w:rsidRPr="00240CA2">
        <w:rPr>
          <w:rFonts w:ascii="Times New Roman" w:hAnsi="Times New Roman" w:cs="Times New Roman"/>
          <w:color w:val="000000"/>
          <w:sz w:val="24"/>
          <w:szCs w:val="24"/>
          <w:lang w:bidi="bn-BD"/>
        </w:rPr>
        <w:t xml:space="preserve"> for being dedicated in supporting, motivating and guiding us through this project. This project can’t be done without his useful advice and helps. Also thank you very much for giving us opportunity to choose this project. </w:t>
      </w:r>
    </w:p>
    <w:p w:rsidR="00FA4522" w:rsidRPr="00240CA2" w:rsidRDefault="00FA4522" w:rsidP="00FA4522">
      <w:pPr>
        <w:spacing w:after="0" w:line="360" w:lineRule="auto"/>
        <w:jc w:val="both"/>
        <w:rPr>
          <w:rFonts w:ascii="Times New Roman" w:hAnsi="Times New Roman" w:cs="Times New Roman"/>
          <w:sz w:val="24"/>
          <w:szCs w:val="24"/>
          <w:lang w:bidi="bn-BD"/>
        </w:rPr>
      </w:pPr>
    </w:p>
    <w:p w:rsidR="00FA4522" w:rsidRPr="00240CA2" w:rsidRDefault="00FA4522" w:rsidP="00FA4522">
      <w:pPr>
        <w:spacing w:after="0" w:line="360" w:lineRule="auto"/>
        <w:jc w:val="both"/>
        <w:rPr>
          <w:rFonts w:ascii="Times New Roman" w:hAnsi="Times New Roman" w:cs="Times New Roman"/>
          <w:color w:val="000000"/>
          <w:sz w:val="24"/>
          <w:szCs w:val="24"/>
          <w:lang w:bidi="bn-BD"/>
        </w:rPr>
      </w:pPr>
      <w:r w:rsidRPr="00240CA2">
        <w:rPr>
          <w:rFonts w:ascii="Times New Roman" w:hAnsi="Times New Roman" w:cs="Times New Roman"/>
          <w:color w:val="000000"/>
          <w:sz w:val="24"/>
          <w:szCs w:val="24"/>
          <w:lang w:bidi="bn-BD"/>
        </w:rPr>
        <w:t xml:space="preserve">We also want to convey our thankfulness to </w:t>
      </w:r>
      <w:r w:rsidRPr="00240CA2">
        <w:rPr>
          <w:rFonts w:ascii="Times New Roman" w:hAnsi="Times New Roman" w:cs="Times New Roman"/>
          <w:b/>
          <w:bCs/>
          <w:color w:val="000000"/>
          <w:sz w:val="24"/>
          <w:szCs w:val="24"/>
          <w:lang w:bidi="bn-BD"/>
        </w:rPr>
        <w:t xml:space="preserve">Dr. M </w:t>
      </w:r>
      <w:proofErr w:type="spellStart"/>
      <w:r w:rsidRPr="00240CA2">
        <w:rPr>
          <w:rFonts w:ascii="Times New Roman" w:hAnsi="Times New Roman" w:cs="Times New Roman"/>
          <w:b/>
          <w:bCs/>
          <w:color w:val="000000"/>
          <w:sz w:val="24"/>
          <w:szCs w:val="24"/>
          <w:lang w:bidi="bn-BD"/>
        </w:rPr>
        <w:t>Shamsul</w:t>
      </w:r>
      <w:proofErr w:type="spellEnd"/>
      <w:r w:rsidRPr="00240CA2">
        <w:rPr>
          <w:rFonts w:ascii="Times New Roman" w:hAnsi="Times New Roman" w:cs="Times New Roman"/>
          <w:b/>
          <w:bCs/>
          <w:color w:val="000000"/>
          <w:sz w:val="24"/>
          <w:szCs w:val="24"/>
          <w:lang w:bidi="bn-BD"/>
        </w:rPr>
        <w:t xml:space="preserve"> </w:t>
      </w:r>
      <w:proofErr w:type="spellStart"/>
      <w:r w:rsidRPr="00240CA2">
        <w:rPr>
          <w:rFonts w:ascii="Times New Roman" w:hAnsi="Times New Roman" w:cs="Times New Roman"/>
          <w:b/>
          <w:bCs/>
          <w:color w:val="000000"/>
          <w:sz w:val="24"/>
          <w:szCs w:val="24"/>
          <w:lang w:bidi="bn-BD"/>
        </w:rPr>
        <w:t>Alam</w:t>
      </w:r>
      <w:proofErr w:type="spellEnd"/>
      <w:r w:rsidRPr="00240CA2">
        <w:rPr>
          <w:rFonts w:ascii="Times New Roman" w:hAnsi="Times New Roman" w:cs="Times New Roman"/>
          <w:b/>
          <w:bCs/>
          <w:color w:val="000000"/>
          <w:sz w:val="24"/>
          <w:szCs w:val="24"/>
          <w:lang w:bidi="bn-BD"/>
        </w:rPr>
        <w:t>, Dean, and Department of EEE</w:t>
      </w:r>
      <w:r w:rsidRPr="00240CA2">
        <w:rPr>
          <w:rFonts w:ascii="Times New Roman" w:hAnsi="Times New Roman" w:cs="Times New Roman"/>
          <w:color w:val="000000"/>
          <w:sz w:val="24"/>
          <w:szCs w:val="24"/>
          <w:lang w:bidi="bn-BD"/>
        </w:rPr>
        <w:t xml:space="preserve"> for his help, support and constant encouragement.</w:t>
      </w:r>
    </w:p>
    <w:p w:rsidR="00FA4522" w:rsidRPr="00240CA2" w:rsidRDefault="00FA4522" w:rsidP="00FA4522">
      <w:pPr>
        <w:spacing w:after="0" w:line="360" w:lineRule="auto"/>
        <w:jc w:val="both"/>
        <w:rPr>
          <w:rFonts w:ascii="Times New Roman" w:hAnsi="Times New Roman" w:cs="Times New Roman"/>
          <w:color w:val="000000"/>
          <w:sz w:val="24"/>
          <w:szCs w:val="24"/>
          <w:lang w:bidi="bn-BD"/>
        </w:rPr>
      </w:pPr>
    </w:p>
    <w:p w:rsidR="00FA4522" w:rsidRPr="00240CA2" w:rsidRDefault="00FA4522" w:rsidP="00FA4522">
      <w:pPr>
        <w:spacing w:after="0" w:line="360" w:lineRule="auto"/>
        <w:jc w:val="both"/>
        <w:rPr>
          <w:rFonts w:ascii="Times New Roman" w:hAnsi="Times New Roman" w:cs="Times New Roman"/>
          <w:sz w:val="24"/>
          <w:szCs w:val="24"/>
          <w:lang w:bidi="bn-BD"/>
        </w:rPr>
      </w:pPr>
      <w:r w:rsidRPr="00240CA2">
        <w:rPr>
          <w:rFonts w:ascii="Times New Roman" w:hAnsi="Times New Roman" w:cs="Times New Roman"/>
          <w:color w:val="000000"/>
          <w:sz w:val="24"/>
          <w:szCs w:val="24"/>
          <w:lang w:bidi="bn-BD"/>
        </w:rPr>
        <w:t xml:space="preserve"> We express our humble gratitude to all teachers of department of Electrical and Electronic Engineering for their support in numerous ways throughout this project work. We are also grateful to the authors whose valuable research papers and books we have considered as reference in this project paper. </w:t>
      </w:r>
    </w:p>
    <w:p w:rsidR="00FA4522" w:rsidRPr="00240CA2" w:rsidRDefault="00FA4522" w:rsidP="00FA4522">
      <w:pPr>
        <w:spacing w:after="0" w:line="360" w:lineRule="auto"/>
        <w:jc w:val="both"/>
        <w:rPr>
          <w:rFonts w:ascii="Times New Roman" w:hAnsi="Times New Roman" w:cs="Times New Roman"/>
          <w:sz w:val="24"/>
          <w:szCs w:val="24"/>
          <w:lang w:bidi="bn-BD"/>
        </w:rPr>
      </w:pPr>
    </w:p>
    <w:p w:rsidR="00FA4522" w:rsidRPr="00240CA2" w:rsidRDefault="00FA4522" w:rsidP="00FA4522">
      <w:pPr>
        <w:spacing w:after="0" w:line="360" w:lineRule="auto"/>
        <w:jc w:val="both"/>
        <w:rPr>
          <w:rFonts w:ascii="Times New Roman" w:hAnsi="Times New Roman" w:cs="Times New Roman"/>
          <w:sz w:val="24"/>
          <w:szCs w:val="24"/>
          <w:lang w:bidi="bn-BD"/>
        </w:rPr>
      </w:pPr>
      <w:r w:rsidRPr="00240CA2">
        <w:rPr>
          <w:rFonts w:ascii="Times New Roman" w:hAnsi="Times New Roman" w:cs="Times New Roman"/>
          <w:color w:val="000000"/>
          <w:sz w:val="24"/>
          <w:szCs w:val="24"/>
          <w:lang w:bidi="bn-BD"/>
        </w:rPr>
        <w:t xml:space="preserve">Apart from that, we would like to thank our entire friends for sharing knowledge; information and helping us in making this project a success. Also thanks for lending us some tools and equipment. </w:t>
      </w:r>
    </w:p>
    <w:p w:rsidR="00FA4522" w:rsidRPr="00240CA2" w:rsidRDefault="00FA4522" w:rsidP="00FA4522">
      <w:pPr>
        <w:spacing w:after="0" w:line="360" w:lineRule="auto"/>
        <w:jc w:val="both"/>
        <w:rPr>
          <w:rFonts w:ascii="Times New Roman" w:hAnsi="Times New Roman" w:cs="Times New Roman"/>
          <w:sz w:val="24"/>
          <w:szCs w:val="24"/>
          <w:lang w:bidi="bn-BD"/>
        </w:rPr>
      </w:pPr>
    </w:p>
    <w:p w:rsidR="001C0461" w:rsidRPr="008447DD" w:rsidRDefault="00FA4522" w:rsidP="00FA4522">
      <w:pPr>
        <w:pStyle w:val="ThPara1"/>
      </w:pPr>
      <w:r w:rsidRPr="00240CA2">
        <w:rPr>
          <w:lang w:bidi="bn-BD"/>
        </w:rPr>
        <w:t>Finally we would like to thank our parents who have given us tremendous inspirations and supports. Without mental and financial supports, we would not able to complete our project.</w:t>
      </w:r>
    </w:p>
    <w:p w:rsidR="00B7607E" w:rsidRDefault="00B7607E" w:rsidP="00F7679F">
      <w:pPr>
        <w:spacing w:line="360" w:lineRule="auto"/>
        <w:jc w:val="center"/>
        <w:rPr>
          <w:rFonts w:ascii="Times New Roman" w:hAnsi="Times New Roman" w:cs="Times New Roman"/>
          <w:b/>
          <w:bCs/>
          <w:color w:val="000000" w:themeColor="text1"/>
          <w:sz w:val="48"/>
          <w:szCs w:val="44"/>
        </w:rPr>
        <w:sectPr w:rsidR="00B7607E" w:rsidSect="0024245F">
          <w:pgSz w:w="11909" w:h="16834" w:code="9"/>
          <w:pgMar w:top="1440" w:right="1440" w:bottom="1440" w:left="2160" w:header="0" w:footer="432" w:gutter="0"/>
          <w:pgNumType w:fmt="lowerRoman"/>
          <w:cols w:space="720"/>
          <w:docGrid w:linePitch="360"/>
        </w:sectPr>
      </w:pPr>
    </w:p>
    <w:p w:rsidR="001C0461" w:rsidRPr="007D27D6" w:rsidRDefault="001C0461" w:rsidP="00B7607E">
      <w:pPr>
        <w:pStyle w:val="ThHeading1"/>
      </w:pPr>
      <w:r w:rsidRPr="007D27D6">
        <w:lastRenderedPageBreak/>
        <w:t>ABSTRACT</w:t>
      </w:r>
    </w:p>
    <w:p w:rsidR="00CE76FD" w:rsidRDefault="00CE76FD" w:rsidP="00CE76FD">
      <w:pPr>
        <w:pStyle w:val="ThPara1"/>
      </w:pPr>
    </w:p>
    <w:p w:rsidR="001C0461" w:rsidRDefault="00F367B0" w:rsidP="00CE76FD">
      <w:pPr>
        <w:pStyle w:val="ThPara1"/>
        <w:rPr>
          <w:rFonts w:eastAsia="Times New Roman"/>
        </w:rPr>
      </w:pPr>
      <w:r w:rsidRPr="00F367B0">
        <w:t>The project is designed to develop an automatic irrigation system which switches the pump motor ON/OFF on sensing the moisture content of the soil. In the field of agriculture, use of proper method of irrigation is important. The advantage of using this method is to reduce human intervention and still ensure proper irrigation. The project uses a microcontroller with AT Mega 328 Series microcontroller which is programmed to receive the input signal of varying moisture condition of the soil through the sensing arrangement. Once the controller receives this signal, it generates an output that drives are lay for operating the water pump. An automation of irrigation systems has several positive effects. Once installed, the water distribution on fields or small-scale gardens is easier and does not have to be permanently controlled by an operator. There are several solutions to design automated irrigation systems.</w:t>
      </w:r>
    </w:p>
    <w:p w:rsidR="00CE76FD" w:rsidRDefault="00CE76FD" w:rsidP="00CE76FD">
      <w:pPr>
        <w:pStyle w:val="ThPara1"/>
        <w:rPr>
          <w:bCs/>
        </w:rPr>
        <w:sectPr w:rsidR="00CE76FD" w:rsidSect="0024245F">
          <w:pgSz w:w="11909" w:h="16834" w:code="9"/>
          <w:pgMar w:top="1440" w:right="1440" w:bottom="1440" w:left="2160" w:header="0" w:footer="432" w:gutter="0"/>
          <w:pgNumType w:fmt="lowerRoman"/>
          <w:cols w:space="720"/>
          <w:docGrid w:linePitch="360"/>
        </w:sectPr>
      </w:pPr>
    </w:p>
    <w:p w:rsidR="00DA5D7B" w:rsidRPr="00CE76FD" w:rsidRDefault="002E2A96" w:rsidP="002E2A96">
      <w:pPr>
        <w:pStyle w:val="ThHeading1"/>
      </w:pPr>
      <w:r>
        <w:lastRenderedPageBreak/>
        <w:t>Chapter 1</w:t>
      </w:r>
    </w:p>
    <w:p w:rsidR="00DA5D7B" w:rsidRPr="00CE76FD" w:rsidRDefault="00DA5D7B" w:rsidP="00CE76FD">
      <w:pPr>
        <w:pStyle w:val="ThHeading1"/>
      </w:pPr>
      <w:r w:rsidRPr="00CE76FD">
        <w:t>INTRODUCTION</w:t>
      </w:r>
    </w:p>
    <w:p w:rsidR="00415E2F" w:rsidRDefault="00415E2F" w:rsidP="00CE76FD">
      <w:pPr>
        <w:pStyle w:val="ThBlank"/>
      </w:pPr>
    </w:p>
    <w:p w:rsidR="00883AE9" w:rsidRPr="00415E2F" w:rsidRDefault="00883AE9" w:rsidP="00CE76FD">
      <w:pPr>
        <w:pStyle w:val="ThBlank"/>
      </w:pPr>
    </w:p>
    <w:p w:rsidR="00DA5D7B" w:rsidRPr="00415E2F" w:rsidRDefault="00CE76FD" w:rsidP="00CE76FD">
      <w:pPr>
        <w:pStyle w:val="ThHeading2"/>
      </w:pPr>
      <w:r>
        <w:t xml:space="preserve">1.1 </w:t>
      </w:r>
      <w:r w:rsidR="00DA5D7B" w:rsidRPr="00E253EC">
        <w:t>Introduction</w:t>
      </w:r>
    </w:p>
    <w:p w:rsidR="00DA5D7B" w:rsidRPr="00C10259" w:rsidRDefault="009364F3" w:rsidP="00415E2F">
      <w:pPr>
        <w:pStyle w:val="ThPara1"/>
      </w:pPr>
      <w:r w:rsidRPr="009364F3">
        <w:t>By using the concept microcontroller based automatic irrigation system a gardener or farmer can save water up to 50% and power. This concept depends on two irrigation methods those are conventional irrigation methods like overhead plant sprinklers, flood type feeding system i.e. wet the lower leaves and stem of the plants. The area between the crop rows become dry as the large amounts of water is consumed by the flood type methods, in which case the farmer depends only on the incidental rainfalls. The crops are  been infected by the leaf mold fungi as the soil surface often stays wet and is saturated after irrigation is completed. Overcoming these drawbacks new techniques are been adopted in the irrigation techniques, through which small amounts of water applies to the parts of root zone of the plant. The plant soil moisture stress is prevented by providing required amount of water resources frequently or often daily by which the moisture condition of the soil will retain well. The diagram below shows the entire concept of the modern irrigation system. The traditional techniques like sprinkler or surface irrigation requires nearly half of water sources. Even more precise amounts of water can be supplied for plants. As far as the foliage is dry the plant damage due to disease and insects will be reduced, which further reduces the operating cost. The dry rows between plants will leads to continuous federations during the irrigation process. Fertilizers can be applied through this type of system, and the cost required for will also</w:t>
      </w:r>
      <w:r>
        <w:t xml:space="preserve"> </w:t>
      </w:r>
      <w:r w:rsidRPr="009364F3">
        <w:t>reduce. The erosion of soil and wind is much reduced by the recent techniques when compared with overhead sprinkler system. The soil characteristics will define the form of the dripping nature in the root zone of a plant which receives moisture. AS the method of dripping will reduce huge water losses it became a popular method by reducing the labor cost and increasing the yields. When the components are activated, all the components will read and gives the output signal to the controller, and the information will be displayed to the farmer. The sensor readings are analog in the nature so the ADC pin in the controller will convert the analog signals into digital format. Then the controller will access information and when the motors are turned on/off it will be displayed on the LCD panel.</w:t>
      </w:r>
      <w:r w:rsidR="00DA5D7B" w:rsidRPr="00C10259">
        <w:t xml:space="preserve"> </w:t>
      </w:r>
      <w:bookmarkStart w:id="0" w:name="_GoBack"/>
      <w:bookmarkEnd w:id="0"/>
    </w:p>
    <w:p w:rsidR="00DA5D7B" w:rsidRDefault="009364F3" w:rsidP="009364F3">
      <w:pPr>
        <w:pStyle w:val="ThHeading2"/>
      </w:pPr>
      <w:r>
        <w:lastRenderedPageBreak/>
        <w:t>1.2 Problem Statement</w:t>
      </w:r>
    </w:p>
    <w:p w:rsidR="009364F3" w:rsidRDefault="009364F3" w:rsidP="009364F3">
      <w:pPr>
        <w:pStyle w:val="ThPara1"/>
      </w:pPr>
      <w:r>
        <w:t>Irrigation of plants is usually a very nice time- consuming activity, so to be done in a reasonable amount of time, it requires a large amount of human resources. Traditionally all the steps were executed by humans. Nowadays some systems use technology to reduce the number or workers or the time required to water the plants. With such a system, the control is very limited, and many resources are still wasted. Water is one of these resources that are used excessively. Many irrigation is one method used to water plant. This method represents massive losses since the amount of water given is in excess of the plant’s needs. The excess water is evacuated by the holes of the pots in greenhouses, or it percolates through the soil in the fields. The contemporary perception of water is that of a free renewable resource that can be used in abundance. It is therefore reasonable to assume that it will soon become a very expensive resource everywhere. In addition to the excess cost of water labor is becoming more and more expensive. As a result, if no effort is invested in optimizing these resources, there will be more money involved in the same process. Technology is probably a solution to reduce costs and prevent loss of resource; this project can be a strong way to tackle such a situation.</w:t>
      </w:r>
    </w:p>
    <w:p w:rsidR="009364F3" w:rsidRDefault="009364F3" w:rsidP="0038219C">
      <w:pPr>
        <w:pStyle w:val="ThBlank"/>
      </w:pPr>
    </w:p>
    <w:p w:rsidR="009364F3" w:rsidRPr="00240CA2" w:rsidRDefault="009364F3" w:rsidP="009364F3">
      <w:pPr>
        <w:pStyle w:val="ThHeading2"/>
      </w:pPr>
      <w:r w:rsidRPr="00240CA2">
        <w:t>1.3 Aim of project    </w:t>
      </w:r>
    </w:p>
    <w:p w:rsidR="009364F3" w:rsidRPr="00240CA2" w:rsidRDefault="009364F3" w:rsidP="0038219C">
      <w:pPr>
        <w:pStyle w:val="ThBullets"/>
        <w:rPr>
          <w:lang w:bidi="bn-BD"/>
        </w:rPr>
      </w:pPr>
      <w:r w:rsidRPr="00240CA2">
        <w:rPr>
          <w:lang w:bidi="bn-BD"/>
        </w:rPr>
        <w:t xml:space="preserve">The main objective of this project is to design a low cost device in order to control the water pump automatically. . </w:t>
      </w:r>
    </w:p>
    <w:p w:rsidR="009364F3" w:rsidRPr="00240CA2" w:rsidRDefault="009364F3" w:rsidP="0038219C">
      <w:pPr>
        <w:pStyle w:val="ThBullets"/>
        <w:rPr>
          <w:lang w:bidi="bn-BD"/>
        </w:rPr>
      </w:pPr>
      <w:r w:rsidRPr="00240CA2">
        <w:rPr>
          <w:lang w:bidi="bn-BD"/>
        </w:rPr>
        <w:t xml:space="preserve">To save farmers effort, water and time. </w:t>
      </w:r>
      <w:r w:rsidR="0038219C" w:rsidRPr="00240CA2">
        <w:rPr>
          <w:lang w:bidi="bn-BD"/>
        </w:rPr>
        <w:t>Irrigation management</w:t>
      </w:r>
      <w:r w:rsidRPr="00240CA2">
        <w:rPr>
          <w:lang w:bidi="bn-BD"/>
        </w:rPr>
        <w:t xml:space="preserve"> is a complex decision.</w:t>
      </w:r>
    </w:p>
    <w:p w:rsidR="009364F3" w:rsidRPr="00240CA2" w:rsidRDefault="009364F3" w:rsidP="0038219C">
      <w:pPr>
        <w:pStyle w:val="ThBullets"/>
        <w:rPr>
          <w:lang w:bidi="bn-BD"/>
        </w:rPr>
      </w:pPr>
      <w:r w:rsidRPr="00240CA2">
        <w:rPr>
          <w:lang w:bidi="bn-BD"/>
        </w:rPr>
        <w:t>The ability to conserve the natural resources as w  ell as giving a splendid boost to the production of the crops is one of the main aims of</w:t>
      </w:r>
      <w:r w:rsidR="0038219C">
        <w:rPr>
          <w:lang w:bidi="bn-BD"/>
        </w:rPr>
        <w:t xml:space="preserve"> </w:t>
      </w:r>
      <w:r w:rsidRPr="00240CA2">
        <w:rPr>
          <w:lang w:bidi="bn-BD"/>
        </w:rPr>
        <w:t>incorporating such technology into the agricultural domain of the country.</w:t>
      </w:r>
    </w:p>
    <w:p w:rsidR="009364F3" w:rsidRPr="00240CA2" w:rsidRDefault="009364F3" w:rsidP="0038219C">
      <w:pPr>
        <w:pStyle w:val="ThBlank"/>
      </w:pPr>
    </w:p>
    <w:p w:rsidR="009364F3" w:rsidRPr="00240CA2" w:rsidRDefault="009364F3" w:rsidP="0038219C">
      <w:pPr>
        <w:pStyle w:val="ThHeading2"/>
      </w:pPr>
      <w:r w:rsidRPr="00240CA2">
        <w:t>1.4 Scopes of Project</w:t>
      </w:r>
    </w:p>
    <w:p w:rsidR="009364F3" w:rsidRPr="00240CA2" w:rsidRDefault="009364F3" w:rsidP="0038219C">
      <w:pPr>
        <w:pStyle w:val="ThPara1"/>
      </w:pPr>
      <w:r w:rsidRPr="00240CA2">
        <w:t>A critical consideration is the installation costs, since costs generally determine the feasibility and viability of a project. The installation must be simple enough for a domestic user. The water saving was also an important aspect, since there is a demand to minimize water loss and to minimize the efficiency of water used. Finally, the possibility for implementing the system at a larger scale should be investigated. </w:t>
      </w:r>
    </w:p>
    <w:p w:rsidR="009364F3" w:rsidRPr="00240CA2" w:rsidRDefault="009364F3" w:rsidP="009364F3">
      <w:pPr>
        <w:spacing w:after="0" w:line="360" w:lineRule="auto"/>
        <w:jc w:val="both"/>
        <w:rPr>
          <w:rFonts w:ascii="Times New Roman" w:hAnsi="Times New Roman" w:cs="Times New Roman"/>
          <w:color w:val="000000"/>
          <w:sz w:val="24"/>
          <w:szCs w:val="24"/>
        </w:rPr>
      </w:pPr>
    </w:p>
    <w:p w:rsidR="009364F3" w:rsidRPr="008E4905" w:rsidRDefault="009364F3" w:rsidP="009364F3">
      <w:pPr>
        <w:spacing w:after="0" w:line="36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2</w:t>
      </w:r>
    </w:p>
    <w:p w:rsidR="009364F3" w:rsidRPr="00240CA2" w:rsidRDefault="009364F3" w:rsidP="009364F3">
      <w:pPr>
        <w:pStyle w:val="Heading4"/>
        <w:spacing w:before="0" w:beforeAutospacing="0" w:after="0" w:afterAutospacing="0" w:line="360" w:lineRule="auto"/>
        <w:rPr>
          <w:color w:val="000000"/>
        </w:rPr>
      </w:pPr>
    </w:p>
    <w:p w:rsidR="009364F3" w:rsidRPr="00240CA2" w:rsidRDefault="009364F3" w:rsidP="0038219C">
      <w:pPr>
        <w:pStyle w:val="ThHeading2"/>
      </w:pPr>
      <w:r w:rsidRPr="00240CA2">
        <w:rPr>
          <w:color w:val="000000"/>
        </w:rPr>
        <w:t> </w:t>
      </w:r>
      <w:r w:rsidRPr="00240CA2">
        <w:t xml:space="preserve">1.5 Outline </w:t>
      </w:r>
      <w:r w:rsidR="00CD40DA">
        <w:t>of the Project Report</w:t>
      </w:r>
    </w:p>
    <w:p w:rsidR="009364F3" w:rsidRPr="00240CA2" w:rsidRDefault="009364F3" w:rsidP="003B6C4A">
      <w:pPr>
        <w:pStyle w:val="ThPara1"/>
      </w:pPr>
      <w:r w:rsidRPr="00240CA2">
        <w:t xml:space="preserve">This project </w:t>
      </w:r>
      <w:r w:rsidR="0038219C">
        <w:t xml:space="preserve">report is </w:t>
      </w:r>
      <w:r w:rsidRPr="00240CA2">
        <w:t>organized as follows</w:t>
      </w:r>
      <w:r w:rsidR="0038219C">
        <w:t>:</w:t>
      </w:r>
    </w:p>
    <w:p w:rsidR="009364F3" w:rsidRPr="00240CA2" w:rsidRDefault="009364F3" w:rsidP="003B6C4A">
      <w:pPr>
        <w:pStyle w:val="ThPara1"/>
      </w:pPr>
      <w:r w:rsidRPr="00240CA2">
        <w:t xml:space="preserve"> Chapter -1 Introduction of the project</w:t>
      </w:r>
    </w:p>
    <w:p w:rsidR="009364F3" w:rsidRPr="00240CA2" w:rsidRDefault="009364F3" w:rsidP="003B6C4A">
      <w:pPr>
        <w:pStyle w:val="ThPara1"/>
      </w:pPr>
      <w:r w:rsidRPr="00240CA2">
        <w:t xml:space="preserve"> Chapter-2 System reviews</w:t>
      </w:r>
    </w:p>
    <w:p w:rsidR="009364F3" w:rsidRPr="00240CA2" w:rsidRDefault="009364F3" w:rsidP="003B6C4A">
      <w:pPr>
        <w:pStyle w:val="ThPara1"/>
      </w:pPr>
      <w:r w:rsidRPr="00240CA2">
        <w:t xml:space="preserve"> Chapter-3 Theoretical model</w:t>
      </w:r>
    </w:p>
    <w:p w:rsidR="009364F3" w:rsidRPr="00240CA2" w:rsidRDefault="009364F3" w:rsidP="003B6C4A">
      <w:pPr>
        <w:pStyle w:val="ThPara1"/>
      </w:pPr>
      <w:r w:rsidRPr="00240CA2">
        <w:t xml:space="preserve"> Chapter-4 Hardware development</w:t>
      </w:r>
    </w:p>
    <w:p w:rsidR="009364F3" w:rsidRPr="00240CA2" w:rsidRDefault="009364F3" w:rsidP="003B6C4A">
      <w:pPr>
        <w:pStyle w:val="ThPara1"/>
      </w:pPr>
      <w:r w:rsidRPr="00240CA2">
        <w:t xml:space="preserve"> Chapter-5 Result and discussion</w:t>
      </w:r>
    </w:p>
    <w:p w:rsidR="009364F3" w:rsidRPr="00240CA2" w:rsidRDefault="009364F3" w:rsidP="003B6C4A">
      <w:pPr>
        <w:pStyle w:val="ThPara1"/>
      </w:pPr>
      <w:r w:rsidRPr="00240CA2">
        <w:t xml:space="preserve"> Chapter-6 Conclusion</w:t>
      </w:r>
    </w:p>
    <w:p w:rsidR="00C211B5" w:rsidRPr="00A128C9" w:rsidRDefault="00C211B5" w:rsidP="00022FBC">
      <w:pPr>
        <w:pStyle w:val="ListParagraph"/>
        <w:spacing w:after="0" w:line="360" w:lineRule="auto"/>
        <w:rPr>
          <w:rFonts w:ascii="Times New Roman" w:eastAsia="Times New Roman" w:hAnsi="Times New Roman" w:cs="Times New Roman"/>
          <w:color w:val="000000" w:themeColor="text1"/>
          <w:sz w:val="24"/>
          <w:szCs w:val="24"/>
        </w:rPr>
      </w:pPr>
    </w:p>
    <w:p w:rsidR="00854C58" w:rsidRPr="00646EED" w:rsidRDefault="00854C58" w:rsidP="00646EED">
      <w:pPr>
        <w:rPr>
          <w:rFonts w:ascii="Times New Roman" w:hAnsi="Times New Roman" w:cs="Times New Roman"/>
          <w:color w:val="000000"/>
          <w:sz w:val="24"/>
          <w:szCs w:val="24"/>
        </w:rPr>
        <w:sectPr w:rsidR="00854C58" w:rsidRPr="00646EED" w:rsidSect="00521530">
          <w:footerReference w:type="default" r:id="rId10"/>
          <w:pgSz w:w="11909" w:h="16834" w:code="9"/>
          <w:pgMar w:top="1440" w:right="1440" w:bottom="1440" w:left="2160" w:header="0" w:footer="432" w:gutter="0"/>
          <w:pgNumType w:start="1"/>
          <w:cols w:space="720"/>
          <w:docGrid w:linePitch="360"/>
        </w:sectPr>
      </w:pPr>
    </w:p>
    <w:p w:rsidR="008B6DFE" w:rsidRPr="00763C8A" w:rsidRDefault="008B6DFE" w:rsidP="00763C8A">
      <w:pPr>
        <w:pStyle w:val="ThHeading1"/>
      </w:pPr>
      <w:r w:rsidRPr="00763C8A">
        <w:lastRenderedPageBreak/>
        <w:t>CHAPTER</w:t>
      </w:r>
      <w:r w:rsidR="00482B93">
        <w:t xml:space="preserve"> </w:t>
      </w:r>
      <w:r w:rsidR="005E1326">
        <w:t>2</w:t>
      </w:r>
    </w:p>
    <w:p w:rsidR="00DB7B4D" w:rsidRPr="00763C8A" w:rsidRDefault="00B00888" w:rsidP="00763C8A">
      <w:pPr>
        <w:pStyle w:val="ThHeading1"/>
      </w:pPr>
      <w:r w:rsidRPr="00B00888">
        <w:t>SYSTEM REVIEWS</w:t>
      </w:r>
    </w:p>
    <w:p w:rsidR="00DB7B4D" w:rsidRDefault="00DB7B4D" w:rsidP="00646EED">
      <w:pPr>
        <w:pStyle w:val="ThBlank"/>
      </w:pPr>
    </w:p>
    <w:p w:rsidR="00646EED" w:rsidRDefault="00646EED" w:rsidP="00646EED">
      <w:pPr>
        <w:pStyle w:val="ThBlank"/>
      </w:pPr>
    </w:p>
    <w:p w:rsidR="00DB7B4D" w:rsidRPr="00840DCC" w:rsidRDefault="00CA68A4" w:rsidP="00763C8A">
      <w:pPr>
        <w:pStyle w:val="ThHeading2"/>
      </w:pPr>
      <w:r>
        <w:t>2</w:t>
      </w:r>
      <w:r w:rsidR="00DB7B4D" w:rsidRPr="00840DCC">
        <w:t>.1</w:t>
      </w:r>
      <w:r w:rsidR="004A1EED">
        <w:t xml:space="preserve"> </w:t>
      </w:r>
      <w:r w:rsidR="00DB7B4D" w:rsidRPr="00840DCC">
        <w:t>Introduction</w:t>
      </w:r>
    </w:p>
    <w:p w:rsidR="00DB7B4D" w:rsidRDefault="00B00888" w:rsidP="00763C8A">
      <w:pPr>
        <w:pStyle w:val="ThPara1"/>
      </w:pPr>
      <w:r w:rsidRPr="00B00888">
        <w:t>This chapter will contain information about automatic irrigation. Here we will also discuss microcontroller and choosing reason. Also, contains moister sensor and its history.</w:t>
      </w:r>
    </w:p>
    <w:p w:rsidR="00B00888" w:rsidRPr="00763C8A" w:rsidRDefault="00B00888" w:rsidP="00B00888">
      <w:pPr>
        <w:pStyle w:val="ThBlank"/>
      </w:pPr>
    </w:p>
    <w:p w:rsidR="00B00888" w:rsidRPr="00240CA2" w:rsidRDefault="00B00888" w:rsidP="00B00888">
      <w:pPr>
        <w:pStyle w:val="ThHeading2"/>
      </w:pPr>
      <w:r w:rsidRPr="00240CA2">
        <w:t>2.2 History of Automatic Irrigation system  </w:t>
      </w:r>
    </w:p>
    <w:p w:rsidR="00B00888" w:rsidRPr="00240CA2" w:rsidRDefault="00B00888" w:rsidP="00B00888">
      <w:pPr>
        <w:pStyle w:val="ThPara1"/>
        <w:rPr>
          <w:rFonts w:eastAsia="Times New Roman"/>
        </w:rPr>
      </w:pPr>
      <w:r w:rsidRPr="00240CA2">
        <w:t>Irrigation system uses valves to turn irrigation ON and OFF. These valves may be easily automated by using controllers and solenoids. Automating farm or nursery irrigation allows farmers to apply the right amount of water at the right time, regardless of the availability of labor to turn valves on and off. In addition, farmers using automation equipment are able to reduce runoff from over watering saturated soils, avoid irrigating at the wrong time of day, which will improve crop performance by ensuring adequate water and nutrients when needed. Automatic Drip Irrigation is a valuable tool for accurate soil moisture control in highly specialized greenhouse vegetable production and it is a simple, precise method for irrigation. It also helps in time saving, removal of human error in adjusting available soil moisture levels and to maximize their net profits. Irrigation is the artificial application of water to the soil usually for assisting in growing crops. In crop production it is mainly used in dry areas and in periods of rainfall shortfalls, but also to protect plants against frost.</w:t>
      </w:r>
    </w:p>
    <w:p w:rsidR="00B00888" w:rsidRPr="00240CA2" w:rsidRDefault="00B00888" w:rsidP="00B00888">
      <w:pPr>
        <w:pStyle w:val="ThPara1"/>
      </w:pPr>
      <w:r w:rsidRPr="00240CA2">
        <w:t xml:space="preserve">Types of Irrigation Surface irrigation </w:t>
      </w:r>
    </w:p>
    <w:p w:rsidR="00B00888" w:rsidRPr="00240CA2" w:rsidRDefault="00B00888" w:rsidP="00B00888">
      <w:pPr>
        <w:pStyle w:val="ThPara1"/>
        <w:numPr>
          <w:ilvl w:val="0"/>
          <w:numId w:val="31"/>
        </w:numPr>
      </w:pPr>
      <w:r w:rsidRPr="00240CA2">
        <w:t>Localized irrigate ion</w:t>
      </w:r>
    </w:p>
    <w:p w:rsidR="00B00888" w:rsidRPr="00240CA2" w:rsidRDefault="00B00888" w:rsidP="00B00888">
      <w:pPr>
        <w:pStyle w:val="ThPara1"/>
        <w:numPr>
          <w:ilvl w:val="0"/>
          <w:numId w:val="31"/>
        </w:numPr>
      </w:pPr>
      <w:r w:rsidRPr="00240CA2">
        <w:t>Drip Irrigation</w:t>
      </w:r>
    </w:p>
    <w:p w:rsidR="00B00888" w:rsidRPr="00240CA2" w:rsidRDefault="00B00888" w:rsidP="00B00888">
      <w:pPr>
        <w:pStyle w:val="ThPara1"/>
        <w:numPr>
          <w:ilvl w:val="0"/>
          <w:numId w:val="31"/>
        </w:numPr>
      </w:pPr>
      <w:r w:rsidRPr="00240CA2">
        <w:t>Sprinkler irrigation</w:t>
      </w:r>
    </w:p>
    <w:p w:rsidR="00B00888" w:rsidRPr="00240CA2" w:rsidRDefault="00B00888" w:rsidP="004258B9">
      <w:pPr>
        <w:pStyle w:val="ThPara2"/>
        <w:rPr>
          <w:rFonts w:eastAsia="Times New Roman"/>
          <w:lang w:bidi="bn-BD"/>
        </w:rPr>
      </w:pPr>
      <w:r w:rsidRPr="00240CA2">
        <w:t>Conventional irrigation methods like overhead sprinklers, flood type feeding systems usually wet the</w:t>
      </w:r>
      <w:r>
        <w:t xml:space="preserve"> l</w:t>
      </w:r>
      <w:r w:rsidRPr="00240CA2">
        <w:t>ower leaves and stem of the plants. The entire soil surface is saturated and often stays</w:t>
      </w:r>
      <w:r w:rsidRPr="00240CA2">
        <w:rPr>
          <w:rFonts w:eastAsia="Times New Roman"/>
          <w:lang w:bidi="bn-BD"/>
        </w:rPr>
        <w:t>   </w:t>
      </w:r>
      <w:r w:rsidRPr="00240CA2">
        <w:t xml:space="preserve">wet long after irrigation is completed. Such condition promotes infections by leaf mold fungi. On the contrary the drip or trickle irrigation is a type of modern irrigation technique that slowly applies small amounts of water to part of plant root zone. Water is supplied frequently, often daily to maintain favorable soil </w:t>
      </w:r>
      <w:r w:rsidRPr="00240CA2">
        <w:lastRenderedPageBreak/>
        <w:t>moisture condition and prevent moisture stress in the plant with proper use of water resources. Drip irrigation saves water because only the plant’s root zone receives moisture. Little water is lost to deep percolation if the proper amount is applied. Drip irrigation is popular because it can increase yields and decrease both water requirements and labor. Drip irrigation requires about half of the water needed by sprinkler or surface irrigation. Lower operating pressures and flow rates result in reduced energy costs. A higher degree of water control is attainable. Plants can be supplied with more precise amounts of water. Disease and insect damage is reduced because plant foliage stays dry. Operating cost is usually reduced. Federations may continue during the irrigation process because rows between plants remain dry.</w:t>
      </w:r>
      <w:r w:rsidRPr="00240CA2">
        <w:rPr>
          <w:rFonts w:eastAsia="Times New Roman"/>
          <w:lang w:bidi="bn-BD"/>
        </w:rPr>
        <w:t> </w:t>
      </w:r>
    </w:p>
    <w:p w:rsidR="00B00888" w:rsidRPr="00240CA2" w:rsidRDefault="00B00888" w:rsidP="004258B9">
      <w:pPr>
        <w:pStyle w:val="ThBlank"/>
        <w:rPr>
          <w:lang w:bidi="bn-BD"/>
        </w:rPr>
      </w:pPr>
      <w:r w:rsidRPr="00240CA2">
        <w:rPr>
          <w:lang w:bidi="bn-BD"/>
        </w:rPr>
        <w:t>                              </w:t>
      </w:r>
    </w:p>
    <w:p w:rsidR="004258B9" w:rsidRDefault="00B00888" w:rsidP="004258B9">
      <w:pPr>
        <w:pStyle w:val="ThHeading2"/>
      </w:pPr>
      <w:r w:rsidRPr="00240CA2">
        <w:t xml:space="preserve">2.3 Microcontroller </w:t>
      </w:r>
    </w:p>
    <w:p w:rsidR="00CD1311" w:rsidRDefault="00B00888" w:rsidP="004258B9">
      <w:pPr>
        <w:pStyle w:val="ThPara1"/>
        <w:rPr>
          <w:shd w:val="clear" w:color="auto" w:fill="FFFFFF"/>
        </w:rPr>
      </w:pPr>
      <w:r w:rsidRPr="00240CA2">
        <w:rPr>
          <w:shd w:val="clear" w:color="auto" w:fill="FFFFFF"/>
        </w:rPr>
        <w:t>A microcontroller (or MCU for microcontroller unit) is a small computer on a single </w:t>
      </w:r>
      <w:r>
        <w:rPr>
          <w:shd w:val="clear" w:color="auto" w:fill="FFFFFF"/>
        </w:rPr>
        <w:t>integrated c</w:t>
      </w:r>
      <w:r w:rsidRPr="00240CA2">
        <w:rPr>
          <w:shd w:val="clear" w:color="auto" w:fill="FFFFFF"/>
        </w:rPr>
        <w:t xml:space="preserve">ircuit. In modern terminology, it is similar to, but less sophisticated than, a system on a chip may include a microcontroller as one of its components. A microcontroller contains one or more CPUs (processor cores) along with memory and programmable input/output peripherals. Program memory in the form of Ferroelectric RAM, NOR flash or OTP ROM is also often included on chip, as well as a small amount of RAM. </w:t>
      </w:r>
    </w:p>
    <w:p w:rsidR="00CD1311" w:rsidRDefault="00CD1311" w:rsidP="00CD1311">
      <w:pPr>
        <w:pStyle w:val="ThFig"/>
        <w:rPr>
          <w:shd w:val="clear" w:color="auto" w:fill="FFFFFF"/>
        </w:rPr>
      </w:pPr>
      <w:r w:rsidRPr="00240CA2">
        <w:drawing>
          <wp:inline distT="0" distB="0" distL="0" distR="0" wp14:anchorId="0E421E06" wp14:editId="1986923E">
            <wp:extent cx="3931920" cy="340738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controllers_Atmega32_Atmega8.jpg"/>
                    <pic:cNvPicPr/>
                  </pic:nvPicPr>
                  <pic:blipFill rotWithShape="1">
                    <a:blip r:embed="rId11" cstate="print">
                      <a:extLst>
                        <a:ext uri="{28A0092B-C50C-407E-A947-70E740481C1C}">
                          <a14:useLocalDpi xmlns:a14="http://schemas.microsoft.com/office/drawing/2010/main" val="0"/>
                        </a:ext>
                      </a:extLst>
                    </a:blip>
                    <a:srcRect t="5670"/>
                    <a:stretch/>
                  </pic:blipFill>
                  <pic:spPr bwMode="auto">
                    <a:xfrm>
                      <a:off x="0" y="0"/>
                      <a:ext cx="3931920" cy="3407387"/>
                    </a:xfrm>
                    <a:prstGeom prst="rect">
                      <a:avLst/>
                    </a:prstGeom>
                    <a:ln>
                      <a:noFill/>
                    </a:ln>
                    <a:extLst>
                      <a:ext uri="{53640926-AAD7-44D8-BBD7-CCE9431645EC}">
                        <a14:shadowObscured xmlns:a14="http://schemas.microsoft.com/office/drawing/2010/main"/>
                      </a:ext>
                    </a:extLst>
                  </pic:spPr>
                </pic:pic>
              </a:graphicData>
            </a:graphic>
          </wp:inline>
        </w:drawing>
      </w:r>
    </w:p>
    <w:p w:rsidR="00CD1311" w:rsidRDefault="00CD1311" w:rsidP="002E2A96">
      <w:pPr>
        <w:pStyle w:val="ThFigcaption"/>
        <w:rPr>
          <w:shd w:val="clear" w:color="auto" w:fill="FFFFFF"/>
        </w:rPr>
      </w:pPr>
      <w:r w:rsidRPr="00240CA2">
        <w:t>Fig</w:t>
      </w:r>
      <w:r w:rsidR="005576E3">
        <w:t>.</w:t>
      </w:r>
      <w:r w:rsidRPr="00240CA2">
        <w:t xml:space="preserve"> 2.1: Microcontroller</w:t>
      </w:r>
    </w:p>
    <w:p w:rsidR="00CD1311" w:rsidRDefault="00B00888" w:rsidP="00CD1311">
      <w:pPr>
        <w:pStyle w:val="ThPara1"/>
      </w:pPr>
      <w:r w:rsidRPr="00240CA2">
        <w:rPr>
          <w:shd w:val="clear" w:color="auto" w:fill="FFFFFF"/>
        </w:rPr>
        <w:lastRenderedPageBreak/>
        <w:t>Microcontrollers are designed for embedded applications, in contrast to the microprocessors used in personal computers or other general purpose applications consisting of various discrete chips.</w:t>
      </w:r>
      <w:r w:rsidRPr="00240CA2">
        <w:t> </w:t>
      </w:r>
    </w:p>
    <w:p w:rsidR="00B00888" w:rsidRPr="00240CA2" w:rsidRDefault="00B00888" w:rsidP="00CD1311">
      <w:pPr>
        <w:pStyle w:val="ThBlank"/>
      </w:pPr>
      <w:r w:rsidRPr="00240CA2">
        <w:t xml:space="preserve">                                                      </w:t>
      </w:r>
    </w:p>
    <w:p w:rsidR="00B00888" w:rsidRPr="00240CA2" w:rsidRDefault="00B00888" w:rsidP="00CD1311">
      <w:pPr>
        <w:pStyle w:val="ThHeading2"/>
      </w:pPr>
      <w:r w:rsidRPr="00240CA2">
        <w:t>2.4 Why using Microcontroller</w:t>
      </w:r>
    </w:p>
    <w:p w:rsidR="00B00888" w:rsidRPr="00240CA2" w:rsidRDefault="00B00888" w:rsidP="00CD1311">
      <w:pPr>
        <w:pStyle w:val="ThPara1"/>
        <w:rPr>
          <w:b/>
          <w:shd w:val="clear" w:color="auto" w:fill="FFFFFF"/>
        </w:rPr>
      </w:pPr>
      <w:r w:rsidRPr="00240CA2">
        <w:rPr>
          <w:shd w:val="clear" w:color="auto" w:fill="FFFFFF"/>
        </w:rPr>
        <w:t>Microcontrollers are used in automatically controlled products and devices, such as automobile engine control systems, implantable medical devices, remote controls, office machines, appliances, power tools, toys and other embedded systems. By reducing the size and cost compared to a design that uses a separate microprocessor, memory, and input/output devices, microcontrollers make it economical</w:t>
      </w:r>
      <w:r w:rsidR="00CD1311">
        <w:rPr>
          <w:shd w:val="clear" w:color="auto" w:fill="FFFFFF"/>
        </w:rPr>
        <w:t xml:space="preserve"> d</w:t>
      </w:r>
      <w:r w:rsidRPr="00240CA2">
        <w:rPr>
          <w:shd w:val="clear" w:color="auto" w:fill="FFFFFF"/>
        </w:rPr>
        <w:t>igitally control even more devices and processes. Mixed signal microcontrollers are common, integrating analog components needed to control non-digital electronic systems.</w:t>
      </w:r>
    </w:p>
    <w:p w:rsidR="00B00888" w:rsidRPr="00240CA2" w:rsidRDefault="00B00888" w:rsidP="00CD1311">
      <w:pPr>
        <w:pStyle w:val="ThBlank"/>
        <w:rPr>
          <w:shd w:val="clear" w:color="auto" w:fill="FFFFFF"/>
        </w:rPr>
      </w:pPr>
    </w:p>
    <w:p w:rsidR="00B00888" w:rsidRPr="00240CA2" w:rsidRDefault="00CD40DA" w:rsidP="00CD1311">
      <w:pPr>
        <w:pStyle w:val="ThHeading2"/>
      </w:pPr>
      <w:r>
        <w:t>2.5 Soil Moistu</w:t>
      </w:r>
      <w:r w:rsidR="00B00888" w:rsidRPr="00240CA2">
        <w:t>r</w:t>
      </w:r>
      <w:r>
        <w:t>e</w:t>
      </w:r>
      <w:r w:rsidR="00B00888" w:rsidRPr="00240CA2">
        <w:t xml:space="preserve"> Sensor </w:t>
      </w:r>
    </w:p>
    <w:p w:rsidR="00B00888" w:rsidRPr="00240CA2" w:rsidRDefault="00B00888" w:rsidP="00CD1311">
      <w:pPr>
        <w:pStyle w:val="ThPara1"/>
      </w:pPr>
      <w:r w:rsidRPr="00240CA2">
        <w:t xml:space="preserve">Two types of soil moisture sensors are available in the market—contact and non-contact sensors. A contact soil sensor is used in this project because it has to check soil moisture to measure the electrical conductivity. The moisture sensor provides an analogue output, which can easily be interfaced with microcontroller. In this project, two sensors can be connected to analogue pins, A0 and A1, of the microcontroller. Each sensor has four pins (VCC, </w:t>
      </w:r>
      <w:proofErr w:type="spellStart"/>
      <w:r w:rsidRPr="00240CA2">
        <w:t>Gnd</w:t>
      </w:r>
      <w:proofErr w:type="spellEnd"/>
      <w:r w:rsidRPr="00240CA2">
        <w:t xml:space="preserve">, </w:t>
      </w:r>
      <w:proofErr w:type="spellStart"/>
      <w:r w:rsidRPr="00240CA2">
        <w:t>Ao</w:t>
      </w:r>
      <w:proofErr w:type="spellEnd"/>
      <w:r w:rsidRPr="00240CA2">
        <w:t xml:space="preserve"> and Do) available for interfacing with the microcontroller board. Here, digital output pin (Do) is not used. The water pump and servo motor are controlled by microcontroller connected to digital pins 3 and 9, respectively. That is, the servo motor signal control pin is connected to pin 9 of the microcontroller.</w:t>
      </w:r>
    </w:p>
    <w:p w:rsidR="00B00888" w:rsidRPr="00240CA2" w:rsidRDefault="00B00888" w:rsidP="00CD1311">
      <w:pPr>
        <w:pStyle w:val="ThBlank"/>
      </w:pPr>
    </w:p>
    <w:p w:rsidR="00B00888" w:rsidRPr="00240CA2" w:rsidRDefault="00B00888" w:rsidP="00CD1311">
      <w:pPr>
        <w:pStyle w:val="ThHeading2"/>
      </w:pPr>
      <w:r w:rsidRPr="00240CA2">
        <w:t xml:space="preserve">2.6 History of Soil moister sensor </w:t>
      </w:r>
    </w:p>
    <w:p w:rsidR="00B00888" w:rsidRPr="00240CA2" w:rsidRDefault="00B00888" w:rsidP="00CD1311">
      <w:pPr>
        <w:pStyle w:val="ThPara1"/>
      </w:pPr>
      <w:r w:rsidRPr="00240CA2">
        <w:t xml:space="preserve">Technologies commonly used to indirectly measure volumetric water content (soil moisture) include) </w:t>
      </w:r>
    </w:p>
    <w:p w:rsidR="00B00888" w:rsidRPr="00240CA2" w:rsidRDefault="00B00888" w:rsidP="00CD1311">
      <w:pPr>
        <w:pStyle w:val="ThBullets"/>
      </w:pPr>
      <w:r w:rsidRPr="00240CA2">
        <w:t xml:space="preserve">Frequency Domain Reflectometry (FDR): The dielectric constant of a certain volume element around the sensor is obtained by measuring the operating frequency of an oscillating circuit. </w:t>
      </w:r>
    </w:p>
    <w:p w:rsidR="00B00888" w:rsidRPr="00240CA2" w:rsidRDefault="00B00888" w:rsidP="00CD1311">
      <w:pPr>
        <w:pStyle w:val="ThBullets"/>
      </w:pPr>
      <w:r w:rsidRPr="00240CA2">
        <w:t xml:space="preserve">Time Domain Transmission (TDT) and Time Domain Reflectometry (TDR): The dielectric constant of a certain volume element around the sensor is obtained by measuring the speed of propagation along a buried transmission line. </w:t>
      </w:r>
    </w:p>
    <w:p w:rsidR="00B00888" w:rsidRPr="00240CA2" w:rsidRDefault="00B00888" w:rsidP="00CD1311">
      <w:pPr>
        <w:pStyle w:val="ThBullets"/>
      </w:pPr>
      <w:r w:rsidRPr="00240CA2">
        <w:lastRenderedPageBreak/>
        <w:t xml:space="preserve">Neutron moisture gauges: The moderator properties of water for neutrons are utilized to estimate soil moisture content between a source and detector probe. </w:t>
      </w:r>
    </w:p>
    <w:p w:rsidR="00B00888" w:rsidRPr="00240CA2" w:rsidRDefault="00B00888" w:rsidP="00CD1311">
      <w:pPr>
        <w:pStyle w:val="ThBullets"/>
      </w:pPr>
      <w:r w:rsidRPr="00240CA2">
        <w:t xml:space="preserve">Soil resistivity: Measuring how strongly the soil resists the flow of electricity between two electrodes can be used to determine the soil moisture content. </w:t>
      </w:r>
    </w:p>
    <w:p w:rsidR="00B00888" w:rsidRPr="00240CA2" w:rsidRDefault="00B00888" w:rsidP="00CD1311">
      <w:pPr>
        <w:pStyle w:val="ThBullets"/>
      </w:pPr>
      <w:r w:rsidRPr="00240CA2">
        <w:t xml:space="preserve">Galvanic cell: The amount of water present can be determined based on the voltage the soil produces because water acts as an electrolyte and produces electricity. The technology behind this concept is the galvanic cell. </w:t>
      </w:r>
    </w:p>
    <w:p w:rsidR="00B00888" w:rsidRPr="00240CA2" w:rsidRDefault="00B00888" w:rsidP="00CD1311">
      <w:pPr>
        <w:pStyle w:val="ThBlank"/>
      </w:pPr>
    </w:p>
    <w:p w:rsidR="00B00888" w:rsidRPr="00240CA2" w:rsidRDefault="00B00888" w:rsidP="00CD1311">
      <w:pPr>
        <w:pStyle w:val="ThHeading2"/>
      </w:pPr>
      <w:r w:rsidRPr="00240CA2">
        <w:t>2.7 History of relay   </w:t>
      </w:r>
    </w:p>
    <w:p w:rsidR="00B00888" w:rsidRPr="00240CA2" w:rsidRDefault="00B00888" w:rsidP="00CD1311">
      <w:pPr>
        <w:pStyle w:val="ThPara1"/>
      </w:pPr>
      <w:r w:rsidRPr="00240CA2">
        <w:t xml:space="preserve">American scientist Joseph Henry is often claimed to have invented a relay in 1835 in order to improve his version of the electrical telegraph, developed earlier in 1831. However, there is little in the way of official documentation to suggest he had made the discovery prior to 1837. It is claimed that English inventor Edward Davy </w:t>
      </w:r>
      <w:r w:rsidRPr="00240CA2">
        <w:rPr>
          <w:i/>
          <w:iCs/>
        </w:rPr>
        <w:t xml:space="preserve">"certainly invented the electric relay" </w:t>
      </w:r>
      <w:r w:rsidRPr="00240CA2">
        <w:t xml:space="preserve">in his electric telegraph 1835. </w:t>
      </w:r>
    </w:p>
    <w:p w:rsidR="00B00888" w:rsidRPr="00240CA2" w:rsidRDefault="00B00888" w:rsidP="00CD1311">
      <w:pPr>
        <w:pStyle w:val="ThFig"/>
      </w:pPr>
      <w:r w:rsidRPr="00CD1311">
        <w:drawing>
          <wp:inline distT="0" distB="0" distL="0" distR="0" wp14:anchorId="31CAF7F9" wp14:editId="5297EC57">
            <wp:extent cx="4754880" cy="3482857"/>
            <wp:effectExtent l="0" t="0" r="7620" b="3810"/>
            <wp:docPr id="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1.jpg"/>
                    <pic:cNvPicPr/>
                  </pic:nvPicPr>
                  <pic:blipFill>
                    <a:blip r:embed="rId12">
                      <a:extLst>
                        <a:ext uri="{28A0092B-C50C-407E-A947-70E740481C1C}">
                          <a14:useLocalDpi xmlns:a14="http://schemas.microsoft.com/office/drawing/2010/main" val="0"/>
                        </a:ext>
                      </a:extLst>
                    </a:blip>
                    <a:stretch>
                      <a:fillRect/>
                    </a:stretch>
                  </pic:blipFill>
                  <pic:spPr>
                    <a:xfrm>
                      <a:off x="0" y="0"/>
                      <a:ext cx="4754880" cy="3482857"/>
                    </a:xfrm>
                    <a:prstGeom prst="rect">
                      <a:avLst/>
                    </a:prstGeom>
                  </pic:spPr>
                </pic:pic>
              </a:graphicData>
            </a:graphic>
          </wp:inline>
        </w:drawing>
      </w:r>
    </w:p>
    <w:p w:rsidR="00B00888" w:rsidRPr="00240CA2" w:rsidRDefault="00B00888" w:rsidP="00CD1311">
      <w:pPr>
        <w:pStyle w:val="ThFigcaption"/>
      </w:pPr>
      <w:r w:rsidRPr="00240CA2">
        <w:t>Fig</w:t>
      </w:r>
      <w:r w:rsidR="005576E3">
        <w:t xml:space="preserve">. </w:t>
      </w:r>
      <w:r w:rsidRPr="00240CA2">
        <w:t>2.2: Relay pin configuration</w:t>
      </w:r>
    </w:p>
    <w:p w:rsidR="00B00888" w:rsidRPr="00240CA2" w:rsidRDefault="00B00888" w:rsidP="00CD1311">
      <w:pPr>
        <w:pStyle w:val="ThPara2"/>
      </w:pPr>
      <w:r w:rsidRPr="00240CA2">
        <w:t xml:space="preserve">A simple device, which is now called a relay, was included in the original 1840 telegraph patent of Samuel Morse. The mechanism described acted as a digital </w:t>
      </w:r>
      <w:r w:rsidRPr="00240CA2">
        <w:lastRenderedPageBreak/>
        <w:t xml:space="preserve">amplifier, repeating the telegraph signal, and thus allowing signals to be propagated as far as desired. This overcame the problem of limited range of earlier telegraphy schemes. The word </w:t>
      </w:r>
      <w:r w:rsidRPr="00240CA2">
        <w:rPr>
          <w:i/>
          <w:iCs/>
        </w:rPr>
        <w:t xml:space="preserve">relay </w:t>
      </w:r>
      <w:r w:rsidRPr="00240CA2">
        <w:t>appears in the context of electromagnetic operations from 1860.     </w:t>
      </w:r>
    </w:p>
    <w:p w:rsidR="00D044C8" w:rsidRDefault="00D044C8" w:rsidP="00B00888">
      <w:pPr>
        <w:pStyle w:val="ThFigcaption"/>
        <w:jc w:val="left"/>
      </w:pPr>
    </w:p>
    <w:p w:rsidR="00D044C8" w:rsidRDefault="00D044C8" w:rsidP="00D044C8">
      <w:pPr>
        <w:pStyle w:val="ThFig"/>
        <w:jc w:val="left"/>
      </w:pPr>
    </w:p>
    <w:p w:rsidR="00AE59E0" w:rsidRDefault="00AE59E0" w:rsidP="0030627F">
      <w:pPr>
        <w:spacing w:after="0"/>
        <w:jc w:val="center"/>
        <w:rPr>
          <w:rFonts w:ascii="Times New Roman" w:hAnsi="Times New Roman" w:cs="Times New Roman"/>
          <w:sz w:val="72"/>
          <w:szCs w:val="72"/>
        </w:rPr>
        <w:sectPr w:rsidR="00AE59E0" w:rsidSect="00411276">
          <w:pgSz w:w="11909" w:h="16834" w:code="9"/>
          <w:pgMar w:top="1440" w:right="1440" w:bottom="1440" w:left="2160" w:header="0" w:footer="432" w:gutter="0"/>
          <w:cols w:space="720"/>
          <w:docGrid w:linePitch="360"/>
        </w:sectPr>
      </w:pPr>
    </w:p>
    <w:p w:rsidR="0030627F" w:rsidRPr="00A03F6F" w:rsidRDefault="00666922" w:rsidP="00A03F6F">
      <w:pPr>
        <w:pStyle w:val="ThHeading1"/>
      </w:pPr>
      <w:r>
        <w:lastRenderedPageBreak/>
        <w:t>CHAPTER 3</w:t>
      </w:r>
    </w:p>
    <w:p w:rsidR="007A56A1" w:rsidRDefault="00CD1311" w:rsidP="00A03F6F">
      <w:pPr>
        <w:pStyle w:val="ThHeading1"/>
      </w:pPr>
      <w:r>
        <w:t>Theoretical Model</w:t>
      </w:r>
    </w:p>
    <w:p w:rsidR="00A03F6F" w:rsidRDefault="00A03F6F" w:rsidP="00A03F6F">
      <w:pPr>
        <w:pStyle w:val="ThBlank"/>
      </w:pPr>
    </w:p>
    <w:p w:rsidR="00A03F6F" w:rsidRDefault="00A03F6F" w:rsidP="00A03F6F">
      <w:pPr>
        <w:pStyle w:val="ThBlank"/>
      </w:pPr>
    </w:p>
    <w:p w:rsidR="00A03F6F" w:rsidRDefault="00666922" w:rsidP="00666922">
      <w:pPr>
        <w:pStyle w:val="ThHeading2"/>
      </w:pPr>
      <w:r>
        <w:t>3.1 Introduction</w:t>
      </w:r>
    </w:p>
    <w:p w:rsidR="00666922" w:rsidRDefault="00B0471F" w:rsidP="00E1758D">
      <w:pPr>
        <w:pStyle w:val="ThBlank"/>
        <w:jc w:val="both"/>
      </w:pPr>
      <w:r w:rsidRPr="00B0471F">
        <w:t>Project, Atmega328 microcontroller will be used to program an application The Moister sensor will detect the moister level send analog data signal to microcontroller. The microcontroller will use the data to process, analyze and calculate the specific information about the moister, and then it will be display on a 16x2 screen (LCD – 16x2).</w:t>
      </w:r>
    </w:p>
    <w:p w:rsidR="00B0471F" w:rsidRDefault="00B0471F" w:rsidP="00666922">
      <w:pPr>
        <w:pStyle w:val="ThBlank"/>
      </w:pPr>
    </w:p>
    <w:p w:rsidR="00666922" w:rsidRDefault="00666922" w:rsidP="00666922">
      <w:pPr>
        <w:pStyle w:val="ThHeading2"/>
      </w:pPr>
      <w:r>
        <w:t xml:space="preserve">3.2 </w:t>
      </w:r>
      <w:r w:rsidR="00B0471F" w:rsidRPr="00B0471F">
        <w:t>Flow chart</w:t>
      </w:r>
    </w:p>
    <w:p w:rsidR="00666922" w:rsidRDefault="00B0471F" w:rsidP="00B0471F">
      <w:pPr>
        <w:pStyle w:val="ThFig"/>
      </w:pPr>
      <w:r>
        <w:drawing>
          <wp:inline distT="0" distB="0" distL="0" distR="0" wp14:anchorId="391274D9" wp14:editId="14197915">
            <wp:extent cx="3582581" cy="4088763"/>
            <wp:effectExtent l="0" t="0" r="0" b="7620"/>
            <wp:docPr id="11" name="Picture 10" descr="flo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art.JPG"/>
                    <pic:cNvPicPr/>
                  </pic:nvPicPr>
                  <pic:blipFill rotWithShape="1">
                    <a:blip r:embed="rId13"/>
                    <a:srcRect l="4478" r="16106"/>
                    <a:stretch/>
                  </pic:blipFill>
                  <pic:spPr bwMode="auto">
                    <a:xfrm>
                      <a:off x="0" y="0"/>
                      <a:ext cx="3596990" cy="4105208"/>
                    </a:xfrm>
                    <a:prstGeom prst="rect">
                      <a:avLst/>
                    </a:prstGeom>
                    <a:ln>
                      <a:noFill/>
                    </a:ln>
                    <a:extLst>
                      <a:ext uri="{53640926-AAD7-44D8-BBD7-CCE9431645EC}">
                        <a14:shadowObscured xmlns:a14="http://schemas.microsoft.com/office/drawing/2010/main"/>
                      </a:ext>
                    </a:extLst>
                  </pic:spPr>
                </pic:pic>
              </a:graphicData>
            </a:graphic>
          </wp:inline>
        </w:drawing>
      </w:r>
    </w:p>
    <w:p w:rsidR="00B0471F" w:rsidRDefault="00B0471F" w:rsidP="00B0471F">
      <w:pPr>
        <w:pStyle w:val="ThFigcaption"/>
      </w:pPr>
      <w:r w:rsidRPr="00240CA2">
        <w:t>Fig</w:t>
      </w:r>
      <w:r w:rsidR="005576E3">
        <w:t xml:space="preserve">. </w:t>
      </w:r>
      <w:r w:rsidRPr="00240CA2">
        <w:t>3.1:  Flow chart of project</w:t>
      </w:r>
    </w:p>
    <w:p w:rsidR="006E7CF6" w:rsidRDefault="006E7CF6" w:rsidP="006E7CF6">
      <w:pPr>
        <w:pStyle w:val="ThBlank"/>
      </w:pPr>
    </w:p>
    <w:p w:rsidR="00262518" w:rsidRDefault="00262518" w:rsidP="00B0471F">
      <w:pPr>
        <w:pStyle w:val="ThHeading2"/>
      </w:pPr>
    </w:p>
    <w:p w:rsidR="00262518" w:rsidRDefault="00262518" w:rsidP="00B0471F">
      <w:pPr>
        <w:pStyle w:val="ThHeading2"/>
      </w:pPr>
    </w:p>
    <w:p w:rsidR="00262518" w:rsidRDefault="00262518" w:rsidP="00B0471F">
      <w:pPr>
        <w:pStyle w:val="ThHeading2"/>
      </w:pPr>
    </w:p>
    <w:p w:rsidR="006E7CF6" w:rsidRDefault="00B0471F" w:rsidP="00B0471F">
      <w:pPr>
        <w:pStyle w:val="ThHeading2"/>
      </w:pPr>
      <w:r w:rsidRPr="00B0471F">
        <w:lastRenderedPageBreak/>
        <w:t>3.3 Block Diagram of microcontroller Based Automatic Irrigation System</w:t>
      </w:r>
    </w:p>
    <w:p w:rsidR="00E5473C" w:rsidRDefault="00B0471F" w:rsidP="00B0471F">
      <w:pPr>
        <w:pStyle w:val="ThFig"/>
      </w:pPr>
      <w:r w:rsidRPr="00B0471F">
        <w:drawing>
          <wp:inline distT="0" distB="0" distL="0" distR="0" wp14:anchorId="4869C267" wp14:editId="1C53B94B">
            <wp:extent cx="5276215" cy="3998320"/>
            <wp:effectExtent l="0" t="0" r="63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rduino-based-automatic-plant-irrigation-system-Block-Diagram.png"/>
                    <pic:cNvPicPr/>
                  </pic:nvPicPr>
                  <pic:blipFill>
                    <a:blip r:embed="rId14">
                      <a:extLst>
                        <a:ext uri="{28A0092B-C50C-407E-A947-70E740481C1C}">
                          <a14:useLocalDpi xmlns:a14="http://schemas.microsoft.com/office/drawing/2010/main" val="0"/>
                        </a:ext>
                      </a:extLst>
                    </a:blip>
                    <a:stretch>
                      <a:fillRect/>
                    </a:stretch>
                  </pic:blipFill>
                  <pic:spPr>
                    <a:xfrm>
                      <a:off x="0" y="0"/>
                      <a:ext cx="5276215" cy="3998320"/>
                    </a:xfrm>
                    <a:prstGeom prst="rect">
                      <a:avLst/>
                    </a:prstGeom>
                  </pic:spPr>
                </pic:pic>
              </a:graphicData>
            </a:graphic>
          </wp:inline>
        </w:drawing>
      </w:r>
    </w:p>
    <w:p w:rsidR="00B0471F" w:rsidRDefault="00B0471F" w:rsidP="00B0471F">
      <w:pPr>
        <w:pStyle w:val="ThFigcaption"/>
      </w:pPr>
      <w:r w:rsidRPr="00240CA2">
        <w:t>Fig</w:t>
      </w:r>
      <w:r w:rsidR="005576E3">
        <w:t xml:space="preserve">. </w:t>
      </w:r>
      <w:r w:rsidRPr="00240CA2">
        <w:t>3.2: Block diagram of automatic irrigation system</w:t>
      </w:r>
    </w:p>
    <w:p w:rsidR="00B0471F" w:rsidRDefault="00B0471F" w:rsidP="00B0471F">
      <w:pPr>
        <w:pStyle w:val="ThPara1"/>
      </w:pPr>
      <w:r w:rsidRPr="00240CA2">
        <w:t>Moisture sensor detects the moister from the plan soil. It sends analog to microcontroller detect the signal, Process and calculate the data. Microcontroller sends data on LCD. It shows us the data and we can also able to see the data. Every unit is connected to power supply which is a prerequisite for operation.</w:t>
      </w:r>
    </w:p>
    <w:p w:rsidR="00B0471F" w:rsidRDefault="00B0471F" w:rsidP="00E5473C">
      <w:pPr>
        <w:pStyle w:val="ThBlank"/>
      </w:pPr>
    </w:p>
    <w:p w:rsidR="00262518" w:rsidRPr="00240CA2" w:rsidRDefault="00262518" w:rsidP="00262518">
      <w:pPr>
        <w:pStyle w:val="ThHeading2"/>
      </w:pPr>
      <w:r>
        <w:t xml:space="preserve">3.4 </w:t>
      </w:r>
      <w:r w:rsidRPr="00240CA2">
        <w:t>Working procedure</w:t>
      </w:r>
    </w:p>
    <w:p w:rsidR="00262518" w:rsidRDefault="00262518" w:rsidP="00262518">
      <w:pPr>
        <w:pStyle w:val="ThPara1"/>
      </w:pPr>
      <w:r w:rsidRPr="00240CA2">
        <w:t>At first in our project, microcontroller is used to control the whole process, LCD used to display moisture level and water pump status. We also used buzzer for a warning system when our system is ready to work. .We place our moister sensor into the soil, it detects moisture from soil and sends analog information to microcontroller. Now microcontroller receive the analog signal and processing and check the condition and decide pump ON or Off, At the same time calculate the signal then it sends the calculated data to LCD.</w:t>
      </w:r>
    </w:p>
    <w:p w:rsidR="00262518" w:rsidRDefault="00262518" w:rsidP="00262518">
      <w:pPr>
        <w:pStyle w:val="ThHeading2"/>
      </w:pPr>
    </w:p>
    <w:p w:rsidR="00E5473C" w:rsidRDefault="00E5473C" w:rsidP="00262518">
      <w:pPr>
        <w:pStyle w:val="ThHeading2"/>
      </w:pPr>
      <w:r>
        <w:lastRenderedPageBreak/>
        <w:t>3</w:t>
      </w:r>
      <w:r w:rsidR="00262518">
        <w:t xml:space="preserve">.5 </w:t>
      </w:r>
      <w:r w:rsidR="00262518" w:rsidRPr="00262518">
        <w:t>S</w:t>
      </w:r>
      <w:r w:rsidR="00262518">
        <w:t>chematic</w:t>
      </w:r>
      <w:r w:rsidR="00262518" w:rsidRPr="00262518">
        <w:t xml:space="preserve"> Diagram</w:t>
      </w:r>
    </w:p>
    <w:p w:rsidR="00262518" w:rsidRDefault="00262518" w:rsidP="00262518">
      <w:pPr>
        <w:pStyle w:val="ThFig"/>
      </w:pPr>
      <w:r w:rsidRPr="00240CA2">
        <w:drawing>
          <wp:inline distT="0" distB="0" distL="0" distR="0" wp14:anchorId="1209029F" wp14:editId="7EB63FA9">
            <wp:extent cx="5276215" cy="4913475"/>
            <wp:effectExtent l="0" t="0" r="635" b="1905"/>
            <wp:docPr id="1" name="Picture 0" descr="23897529_1505232806225153_157695273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897529_1505232806225153_1576952738_n.jpg"/>
                    <pic:cNvPicPr/>
                  </pic:nvPicPr>
                  <pic:blipFill>
                    <a:blip r:embed="rId15"/>
                    <a:stretch>
                      <a:fillRect/>
                    </a:stretch>
                  </pic:blipFill>
                  <pic:spPr>
                    <a:xfrm>
                      <a:off x="0" y="0"/>
                      <a:ext cx="5276215" cy="4913475"/>
                    </a:xfrm>
                    <a:prstGeom prst="rect">
                      <a:avLst/>
                    </a:prstGeom>
                  </pic:spPr>
                </pic:pic>
              </a:graphicData>
            </a:graphic>
          </wp:inline>
        </w:drawing>
      </w:r>
    </w:p>
    <w:p w:rsidR="00262518" w:rsidRDefault="00262518" w:rsidP="00262518">
      <w:pPr>
        <w:pStyle w:val="ThFigcaption"/>
      </w:pPr>
      <w:r w:rsidRPr="00445682">
        <w:t>Fig</w:t>
      </w:r>
      <w:r w:rsidR="005576E3">
        <w:t xml:space="preserve">. </w:t>
      </w:r>
      <w:r w:rsidRPr="00445682">
        <w:t>3.3: S</w:t>
      </w:r>
      <w:r w:rsidR="00211EC3">
        <w:t>chematic</w:t>
      </w:r>
      <w:r w:rsidRPr="00445682">
        <w:t xml:space="preserve"> Diagram of auto irrigation system</w:t>
      </w:r>
    </w:p>
    <w:p w:rsidR="00262518" w:rsidRDefault="00262518" w:rsidP="00A03F6F">
      <w:pPr>
        <w:autoSpaceDE w:val="0"/>
        <w:autoSpaceDN w:val="0"/>
        <w:adjustRightInd w:val="0"/>
        <w:spacing w:after="0" w:line="240" w:lineRule="auto"/>
        <w:rPr>
          <w:b/>
          <w:bCs/>
        </w:rPr>
      </w:pPr>
    </w:p>
    <w:p w:rsidR="00262518" w:rsidRDefault="00262518" w:rsidP="00262518">
      <w:pPr>
        <w:pStyle w:val="ThHeading2"/>
      </w:pPr>
    </w:p>
    <w:p w:rsidR="00262518" w:rsidRDefault="00262518" w:rsidP="00262518">
      <w:pPr>
        <w:pStyle w:val="ThHeading2"/>
      </w:pPr>
    </w:p>
    <w:p w:rsidR="00262518" w:rsidRDefault="00262518" w:rsidP="00262518">
      <w:pPr>
        <w:pStyle w:val="ThHeading2"/>
      </w:pPr>
    </w:p>
    <w:p w:rsidR="00262518" w:rsidRDefault="00262518" w:rsidP="00262518">
      <w:pPr>
        <w:pStyle w:val="ThHeading2"/>
      </w:pPr>
    </w:p>
    <w:p w:rsidR="00262518" w:rsidRDefault="00262518" w:rsidP="00262518">
      <w:pPr>
        <w:pStyle w:val="ThHeading2"/>
      </w:pPr>
    </w:p>
    <w:p w:rsidR="00262518" w:rsidRDefault="00262518" w:rsidP="00262518">
      <w:pPr>
        <w:pStyle w:val="ThHeading2"/>
      </w:pPr>
    </w:p>
    <w:p w:rsidR="00262518" w:rsidRDefault="00262518" w:rsidP="00262518">
      <w:pPr>
        <w:pStyle w:val="ThHeading2"/>
      </w:pPr>
    </w:p>
    <w:p w:rsidR="00262518" w:rsidRDefault="00262518" w:rsidP="00262518">
      <w:pPr>
        <w:pStyle w:val="ThHeading2"/>
      </w:pPr>
    </w:p>
    <w:p w:rsidR="00262518" w:rsidRDefault="00262518" w:rsidP="00262518">
      <w:pPr>
        <w:pStyle w:val="ThHeading2"/>
      </w:pPr>
    </w:p>
    <w:p w:rsidR="00262518" w:rsidRDefault="00262518" w:rsidP="00262518">
      <w:pPr>
        <w:pStyle w:val="ThHeading2"/>
      </w:pPr>
    </w:p>
    <w:p w:rsidR="00A03F6F" w:rsidRPr="00264677" w:rsidRDefault="00262518" w:rsidP="00262518">
      <w:pPr>
        <w:pStyle w:val="ThHeading2"/>
        <w:rPr>
          <w:color w:val="000000"/>
          <w:szCs w:val="72"/>
        </w:rPr>
      </w:pPr>
      <w:r>
        <w:lastRenderedPageBreak/>
        <w:t>3.6 PCB design</w:t>
      </w:r>
    </w:p>
    <w:p w:rsidR="007113B9" w:rsidRDefault="00262518" w:rsidP="00262518">
      <w:pPr>
        <w:pStyle w:val="ThFig"/>
        <w:rPr>
          <w:color w:val="000000"/>
          <w:sz w:val="28"/>
          <w:szCs w:val="72"/>
        </w:rPr>
      </w:pPr>
      <w:r w:rsidRPr="00240CA2">
        <w:drawing>
          <wp:inline distT="0" distB="0" distL="0" distR="0" wp14:anchorId="5A2BFA58" wp14:editId="642FE77F">
            <wp:extent cx="5276215" cy="5952404"/>
            <wp:effectExtent l="0" t="0" r="635"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a:blip r:embed="rId16">
                      <a:extLst>
                        <a:ext uri="{28A0092B-C50C-407E-A947-70E740481C1C}">
                          <a14:useLocalDpi xmlns:a14="http://schemas.microsoft.com/office/drawing/2010/main" val="0"/>
                        </a:ext>
                      </a:extLst>
                    </a:blip>
                    <a:stretch>
                      <a:fillRect/>
                    </a:stretch>
                  </pic:blipFill>
                  <pic:spPr>
                    <a:xfrm>
                      <a:off x="0" y="0"/>
                      <a:ext cx="5276215" cy="5952404"/>
                    </a:xfrm>
                    <a:prstGeom prst="rect">
                      <a:avLst/>
                    </a:prstGeom>
                  </pic:spPr>
                </pic:pic>
              </a:graphicData>
            </a:graphic>
          </wp:inline>
        </w:drawing>
      </w:r>
    </w:p>
    <w:p w:rsidR="00262518" w:rsidRDefault="00262518" w:rsidP="00262518">
      <w:pPr>
        <w:pStyle w:val="ThFigcaption"/>
        <w:rPr>
          <w:b/>
          <w:bCs/>
          <w:color w:val="000000"/>
          <w:sz w:val="28"/>
          <w:szCs w:val="72"/>
        </w:rPr>
      </w:pPr>
      <w:r w:rsidRPr="00654E37">
        <w:t>Fig</w:t>
      </w:r>
      <w:r w:rsidR="005576E3">
        <w:t xml:space="preserve">. </w:t>
      </w:r>
      <w:r w:rsidRPr="00654E37">
        <w:t>3.4: PCB Deign</w:t>
      </w:r>
    </w:p>
    <w:p w:rsidR="00262518" w:rsidRDefault="00262518" w:rsidP="00A03F6F">
      <w:pPr>
        <w:autoSpaceDE w:val="0"/>
        <w:autoSpaceDN w:val="0"/>
        <w:adjustRightInd w:val="0"/>
        <w:spacing w:after="0" w:line="240" w:lineRule="auto"/>
        <w:rPr>
          <w:rFonts w:ascii="Times New Roman" w:hAnsi="Times New Roman" w:cs="Times New Roman"/>
          <w:b/>
          <w:bCs/>
          <w:color w:val="000000"/>
          <w:sz w:val="28"/>
          <w:szCs w:val="72"/>
        </w:rPr>
      </w:pPr>
    </w:p>
    <w:p w:rsidR="00262518" w:rsidRDefault="00262518" w:rsidP="00262518">
      <w:pPr>
        <w:pStyle w:val="ThPara1"/>
        <w:rPr>
          <w:b/>
          <w:bCs/>
          <w:sz w:val="28"/>
          <w:szCs w:val="72"/>
        </w:rPr>
      </w:pPr>
    </w:p>
    <w:p w:rsidR="00262518" w:rsidRPr="00264677" w:rsidRDefault="00262518" w:rsidP="00A03F6F">
      <w:pPr>
        <w:autoSpaceDE w:val="0"/>
        <w:autoSpaceDN w:val="0"/>
        <w:adjustRightInd w:val="0"/>
        <w:spacing w:after="0" w:line="240" w:lineRule="auto"/>
        <w:rPr>
          <w:rFonts w:ascii="Times New Roman" w:hAnsi="Times New Roman" w:cs="Times New Roman"/>
          <w:b/>
          <w:bCs/>
          <w:color w:val="000000"/>
          <w:sz w:val="28"/>
          <w:szCs w:val="72"/>
        </w:rPr>
        <w:sectPr w:rsidR="00262518" w:rsidRPr="00264677" w:rsidSect="00411276">
          <w:pgSz w:w="11909" w:h="16834" w:code="9"/>
          <w:pgMar w:top="1440" w:right="1440" w:bottom="1440" w:left="2160" w:header="0" w:footer="432" w:gutter="0"/>
          <w:cols w:space="720"/>
          <w:docGrid w:linePitch="360"/>
        </w:sectPr>
      </w:pPr>
    </w:p>
    <w:p w:rsidR="00241373" w:rsidRPr="00022B6E" w:rsidRDefault="00F93CF7" w:rsidP="00022B6E">
      <w:pPr>
        <w:pStyle w:val="ThHeading1"/>
      </w:pPr>
      <w:r>
        <w:lastRenderedPageBreak/>
        <w:t>CHAPTER 4</w:t>
      </w:r>
    </w:p>
    <w:p w:rsidR="00241373" w:rsidRDefault="001E78DB" w:rsidP="00F93CF7">
      <w:pPr>
        <w:pStyle w:val="ThHeading1"/>
      </w:pPr>
      <w:r w:rsidRPr="001E78DB">
        <w:t>HARDWARE DEVELOPMENT</w:t>
      </w:r>
    </w:p>
    <w:p w:rsidR="00022B6E" w:rsidRDefault="00022B6E" w:rsidP="00022B6E">
      <w:pPr>
        <w:pStyle w:val="ThBlank"/>
      </w:pPr>
    </w:p>
    <w:p w:rsidR="00022B6E" w:rsidRPr="00022B6E" w:rsidRDefault="00022B6E" w:rsidP="00022B6E">
      <w:pPr>
        <w:pStyle w:val="ThBlank"/>
      </w:pPr>
    </w:p>
    <w:p w:rsidR="001E78DB" w:rsidRPr="00240CA2" w:rsidRDefault="001E78DB" w:rsidP="001E78DB">
      <w:pPr>
        <w:pStyle w:val="ThHeading2"/>
      </w:pPr>
      <w:r w:rsidRPr="00240CA2">
        <w:t>4.1 Introduction</w:t>
      </w:r>
    </w:p>
    <w:p w:rsidR="001E78DB" w:rsidRPr="00240CA2" w:rsidRDefault="001E78DB" w:rsidP="001E78DB">
      <w:pPr>
        <w:pStyle w:val="ThPara1"/>
      </w:pPr>
      <w:r w:rsidRPr="00240CA2">
        <w:t>In this chapter, we will discuss about the hardware component that have used in our project. This part will explain the path needed to undertake in order to achieve the goal of the project.</w:t>
      </w:r>
    </w:p>
    <w:p w:rsidR="001E78DB" w:rsidRPr="00240CA2" w:rsidRDefault="001E78DB" w:rsidP="001E78DB">
      <w:pPr>
        <w:pStyle w:val="ThBlank"/>
      </w:pPr>
    </w:p>
    <w:p w:rsidR="001E78DB" w:rsidRPr="00240CA2" w:rsidRDefault="001E78DB" w:rsidP="001E78DB">
      <w:pPr>
        <w:pStyle w:val="ThHeading2"/>
      </w:pPr>
      <w:r w:rsidRPr="00240CA2">
        <w:t>4.2 Components Name and Quantity</w:t>
      </w:r>
    </w:p>
    <w:p w:rsidR="001E78DB" w:rsidRDefault="001E78DB" w:rsidP="006262BC">
      <w:pPr>
        <w:pStyle w:val="ThBlank"/>
      </w:pPr>
    </w:p>
    <w:p w:rsidR="006262BC" w:rsidRPr="00240CA2" w:rsidRDefault="006262BC" w:rsidP="006262BC">
      <w:pPr>
        <w:pStyle w:val="ThTableCaption"/>
      </w:pPr>
      <w:r>
        <w:t xml:space="preserve">Table </w:t>
      </w:r>
      <w:r w:rsidRPr="00240CA2">
        <w:t>4.1:  Components Name and Quantity</w:t>
      </w:r>
    </w:p>
    <w:tbl>
      <w:tblPr>
        <w:tblStyle w:val="TableGrid"/>
        <w:tblW w:w="7555" w:type="dxa"/>
        <w:jc w:val="center"/>
        <w:tblLook w:val="04A0" w:firstRow="1" w:lastRow="0" w:firstColumn="1" w:lastColumn="0" w:noHBand="0" w:noVBand="1"/>
      </w:tblPr>
      <w:tblGrid>
        <w:gridCol w:w="1522"/>
        <w:gridCol w:w="4233"/>
        <w:gridCol w:w="1800"/>
      </w:tblGrid>
      <w:tr w:rsidR="001E78DB" w:rsidRPr="001E78DB" w:rsidTr="006262BC">
        <w:trPr>
          <w:trHeight w:val="368"/>
          <w:jc w:val="center"/>
        </w:trPr>
        <w:tc>
          <w:tcPr>
            <w:tcW w:w="1522" w:type="dxa"/>
            <w:vAlign w:val="center"/>
          </w:tcPr>
          <w:p w:rsidR="001E78DB" w:rsidRPr="009301A5" w:rsidRDefault="001E78DB" w:rsidP="009301A5">
            <w:pPr>
              <w:jc w:val="center"/>
              <w:rPr>
                <w:rFonts w:ascii="Times New Roman" w:hAnsi="Times New Roman" w:cs="Times New Roman"/>
                <w:b/>
                <w:sz w:val="24"/>
                <w:szCs w:val="24"/>
              </w:rPr>
            </w:pPr>
            <w:r w:rsidRPr="009301A5">
              <w:rPr>
                <w:rFonts w:ascii="Times New Roman" w:hAnsi="Times New Roman" w:cs="Times New Roman"/>
                <w:b/>
                <w:sz w:val="24"/>
                <w:szCs w:val="24"/>
              </w:rPr>
              <w:t>SL</w:t>
            </w:r>
          </w:p>
        </w:tc>
        <w:tc>
          <w:tcPr>
            <w:tcW w:w="4233" w:type="dxa"/>
            <w:vAlign w:val="center"/>
          </w:tcPr>
          <w:p w:rsidR="001E78DB" w:rsidRPr="009301A5" w:rsidRDefault="001E78DB" w:rsidP="009301A5">
            <w:pPr>
              <w:rPr>
                <w:rFonts w:ascii="Times New Roman" w:hAnsi="Times New Roman" w:cs="Times New Roman"/>
                <w:b/>
                <w:sz w:val="24"/>
                <w:szCs w:val="24"/>
              </w:rPr>
            </w:pPr>
            <w:r w:rsidRPr="009301A5">
              <w:rPr>
                <w:rFonts w:ascii="Times New Roman" w:hAnsi="Times New Roman" w:cs="Times New Roman"/>
                <w:b/>
                <w:sz w:val="24"/>
                <w:szCs w:val="24"/>
              </w:rPr>
              <w:t>Components</w:t>
            </w:r>
          </w:p>
        </w:tc>
        <w:tc>
          <w:tcPr>
            <w:tcW w:w="1800" w:type="dxa"/>
            <w:vAlign w:val="center"/>
          </w:tcPr>
          <w:p w:rsidR="001E78DB" w:rsidRPr="009301A5" w:rsidRDefault="001E78DB" w:rsidP="009301A5">
            <w:pPr>
              <w:jc w:val="center"/>
              <w:rPr>
                <w:rFonts w:ascii="Times New Roman" w:hAnsi="Times New Roman" w:cs="Times New Roman"/>
                <w:b/>
                <w:sz w:val="24"/>
                <w:szCs w:val="24"/>
              </w:rPr>
            </w:pPr>
            <w:r w:rsidRPr="009301A5">
              <w:rPr>
                <w:rFonts w:ascii="Times New Roman" w:hAnsi="Times New Roman" w:cs="Times New Roman"/>
                <w:b/>
                <w:sz w:val="24"/>
                <w:szCs w:val="24"/>
              </w:rPr>
              <w:t>Quantity</w:t>
            </w:r>
          </w:p>
        </w:tc>
      </w:tr>
      <w:tr w:rsidR="001E78DB" w:rsidRPr="001E78DB" w:rsidTr="006262BC">
        <w:trPr>
          <w:trHeight w:val="324"/>
          <w:jc w:val="center"/>
        </w:trPr>
        <w:tc>
          <w:tcPr>
            <w:tcW w:w="1522"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1</w:t>
            </w:r>
          </w:p>
        </w:tc>
        <w:tc>
          <w:tcPr>
            <w:tcW w:w="4233" w:type="dxa"/>
          </w:tcPr>
          <w:p w:rsidR="001E78DB" w:rsidRPr="001E78DB" w:rsidRDefault="001E78DB" w:rsidP="001E78DB">
            <w:pPr>
              <w:jc w:val="both"/>
              <w:rPr>
                <w:rFonts w:ascii="Times New Roman" w:hAnsi="Times New Roman" w:cs="Times New Roman"/>
                <w:sz w:val="24"/>
                <w:szCs w:val="24"/>
              </w:rPr>
            </w:pPr>
            <w:r w:rsidRPr="001E78DB">
              <w:rPr>
                <w:rFonts w:ascii="Times New Roman" w:hAnsi="Times New Roman" w:cs="Times New Roman"/>
                <w:sz w:val="24"/>
                <w:szCs w:val="24"/>
              </w:rPr>
              <w:t>Microcontroller</w:t>
            </w:r>
          </w:p>
        </w:tc>
        <w:tc>
          <w:tcPr>
            <w:tcW w:w="1800"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1 pcs</w:t>
            </w:r>
          </w:p>
        </w:tc>
      </w:tr>
      <w:tr w:rsidR="001E78DB" w:rsidRPr="001E78DB" w:rsidTr="006262BC">
        <w:trPr>
          <w:trHeight w:val="324"/>
          <w:jc w:val="center"/>
        </w:trPr>
        <w:tc>
          <w:tcPr>
            <w:tcW w:w="1522"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2</w:t>
            </w:r>
          </w:p>
        </w:tc>
        <w:tc>
          <w:tcPr>
            <w:tcW w:w="4233" w:type="dxa"/>
          </w:tcPr>
          <w:p w:rsidR="001E78DB" w:rsidRPr="001E78DB" w:rsidRDefault="001E78DB" w:rsidP="001E78DB">
            <w:pPr>
              <w:jc w:val="both"/>
              <w:rPr>
                <w:rFonts w:ascii="Times New Roman" w:hAnsi="Times New Roman" w:cs="Times New Roman"/>
                <w:sz w:val="24"/>
                <w:szCs w:val="24"/>
              </w:rPr>
            </w:pPr>
            <w:r w:rsidRPr="001E78DB">
              <w:rPr>
                <w:rFonts w:ascii="Times New Roman" w:hAnsi="Times New Roman" w:cs="Times New Roman"/>
                <w:sz w:val="24"/>
                <w:szCs w:val="24"/>
              </w:rPr>
              <w:t>Moisture sensor</w:t>
            </w:r>
          </w:p>
        </w:tc>
        <w:tc>
          <w:tcPr>
            <w:tcW w:w="1800"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2 pcs</w:t>
            </w:r>
          </w:p>
        </w:tc>
      </w:tr>
      <w:tr w:rsidR="001E78DB" w:rsidRPr="001E78DB" w:rsidTr="006262BC">
        <w:trPr>
          <w:trHeight w:val="324"/>
          <w:jc w:val="center"/>
        </w:trPr>
        <w:tc>
          <w:tcPr>
            <w:tcW w:w="1522"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3</w:t>
            </w:r>
          </w:p>
        </w:tc>
        <w:tc>
          <w:tcPr>
            <w:tcW w:w="4233" w:type="dxa"/>
          </w:tcPr>
          <w:p w:rsidR="001E78DB" w:rsidRPr="001E78DB" w:rsidRDefault="001E78DB" w:rsidP="001E78DB">
            <w:pPr>
              <w:jc w:val="both"/>
              <w:rPr>
                <w:rFonts w:ascii="Times New Roman" w:hAnsi="Times New Roman" w:cs="Times New Roman"/>
                <w:sz w:val="24"/>
                <w:szCs w:val="24"/>
              </w:rPr>
            </w:pPr>
            <w:r w:rsidRPr="001E78DB">
              <w:rPr>
                <w:rFonts w:ascii="Times New Roman" w:hAnsi="Times New Roman" w:cs="Times New Roman"/>
                <w:sz w:val="24"/>
                <w:szCs w:val="24"/>
              </w:rPr>
              <w:t>16*2 LCD</w:t>
            </w:r>
          </w:p>
        </w:tc>
        <w:tc>
          <w:tcPr>
            <w:tcW w:w="1800"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1 pcs</w:t>
            </w:r>
          </w:p>
        </w:tc>
      </w:tr>
      <w:tr w:rsidR="001E78DB" w:rsidRPr="001E78DB" w:rsidTr="006262BC">
        <w:trPr>
          <w:trHeight w:val="324"/>
          <w:jc w:val="center"/>
        </w:trPr>
        <w:tc>
          <w:tcPr>
            <w:tcW w:w="1522"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4</w:t>
            </w:r>
          </w:p>
        </w:tc>
        <w:tc>
          <w:tcPr>
            <w:tcW w:w="4233" w:type="dxa"/>
          </w:tcPr>
          <w:p w:rsidR="001E78DB" w:rsidRPr="001E78DB" w:rsidRDefault="001E78DB" w:rsidP="001E78DB">
            <w:pPr>
              <w:jc w:val="both"/>
              <w:rPr>
                <w:rFonts w:ascii="Times New Roman" w:hAnsi="Times New Roman" w:cs="Times New Roman"/>
                <w:sz w:val="24"/>
                <w:szCs w:val="24"/>
              </w:rPr>
            </w:pPr>
            <w:r w:rsidRPr="001E78DB">
              <w:rPr>
                <w:rFonts w:ascii="Times New Roman" w:hAnsi="Times New Roman" w:cs="Times New Roman"/>
                <w:sz w:val="24"/>
                <w:szCs w:val="24"/>
              </w:rPr>
              <w:t>9 volt Dc water pump</w:t>
            </w:r>
          </w:p>
        </w:tc>
        <w:tc>
          <w:tcPr>
            <w:tcW w:w="1800"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1 pcs</w:t>
            </w:r>
          </w:p>
        </w:tc>
      </w:tr>
      <w:tr w:rsidR="001E78DB" w:rsidRPr="001E78DB" w:rsidTr="006262BC">
        <w:trPr>
          <w:trHeight w:val="324"/>
          <w:jc w:val="center"/>
        </w:trPr>
        <w:tc>
          <w:tcPr>
            <w:tcW w:w="1522"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5</w:t>
            </w:r>
          </w:p>
        </w:tc>
        <w:tc>
          <w:tcPr>
            <w:tcW w:w="4233" w:type="dxa"/>
          </w:tcPr>
          <w:p w:rsidR="001E78DB" w:rsidRPr="001E78DB" w:rsidRDefault="001E78DB" w:rsidP="001E78DB">
            <w:pPr>
              <w:jc w:val="both"/>
              <w:rPr>
                <w:rFonts w:ascii="Times New Roman" w:hAnsi="Times New Roman" w:cs="Times New Roman"/>
                <w:sz w:val="24"/>
                <w:szCs w:val="24"/>
              </w:rPr>
            </w:pPr>
            <w:r w:rsidRPr="001E78DB">
              <w:rPr>
                <w:rFonts w:ascii="Times New Roman" w:hAnsi="Times New Roman" w:cs="Times New Roman"/>
                <w:sz w:val="24"/>
                <w:szCs w:val="24"/>
              </w:rPr>
              <w:t>ON/OFF switch</w:t>
            </w:r>
          </w:p>
        </w:tc>
        <w:tc>
          <w:tcPr>
            <w:tcW w:w="1800"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3 pcs</w:t>
            </w:r>
          </w:p>
        </w:tc>
      </w:tr>
      <w:tr w:rsidR="001E78DB" w:rsidRPr="001E78DB" w:rsidTr="006262BC">
        <w:trPr>
          <w:trHeight w:val="324"/>
          <w:jc w:val="center"/>
        </w:trPr>
        <w:tc>
          <w:tcPr>
            <w:tcW w:w="1522"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6</w:t>
            </w:r>
          </w:p>
        </w:tc>
        <w:tc>
          <w:tcPr>
            <w:tcW w:w="4233" w:type="dxa"/>
          </w:tcPr>
          <w:p w:rsidR="001E78DB" w:rsidRPr="001E78DB" w:rsidRDefault="001E78DB" w:rsidP="001E78DB">
            <w:pPr>
              <w:jc w:val="both"/>
              <w:rPr>
                <w:rFonts w:ascii="Times New Roman" w:hAnsi="Times New Roman" w:cs="Times New Roman"/>
                <w:sz w:val="24"/>
                <w:szCs w:val="24"/>
              </w:rPr>
            </w:pPr>
            <w:r w:rsidRPr="001E78DB">
              <w:rPr>
                <w:rFonts w:ascii="Times New Roman" w:hAnsi="Times New Roman" w:cs="Times New Roman"/>
                <w:sz w:val="24"/>
                <w:szCs w:val="24"/>
              </w:rPr>
              <w:t>5 v Relay</w:t>
            </w:r>
          </w:p>
        </w:tc>
        <w:tc>
          <w:tcPr>
            <w:tcW w:w="1800"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1 pcs</w:t>
            </w:r>
          </w:p>
        </w:tc>
      </w:tr>
      <w:tr w:rsidR="001E78DB" w:rsidRPr="001E78DB" w:rsidTr="006262BC">
        <w:trPr>
          <w:trHeight w:val="324"/>
          <w:jc w:val="center"/>
        </w:trPr>
        <w:tc>
          <w:tcPr>
            <w:tcW w:w="1522"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7</w:t>
            </w:r>
          </w:p>
        </w:tc>
        <w:tc>
          <w:tcPr>
            <w:tcW w:w="4233" w:type="dxa"/>
          </w:tcPr>
          <w:p w:rsidR="001E78DB" w:rsidRPr="001E78DB" w:rsidRDefault="001E78DB" w:rsidP="001E78DB">
            <w:pPr>
              <w:jc w:val="both"/>
              <w:rPr>
                <w:rFonts w:ascii="Times New Roman" w:hAnsi="Times New Roman" w:cs="Times New Roman"/>
                <w:sz w:val="24"/>
                <w:szCs w:val="24"/>
              </w:rPr>
            </w:pPr>
            <w:r w:rsidRPr="001E78DB">
              <w:rPr>
                <w:rFonts w:ascii="Times New Roman" w:hAnsi="Times New Roman" w:cs="Times New Roman"/>
                <w:sz w:val="24"/>
                <w:szCs w:val="24"/>
              </w:rPr>
              <w:t>Power source(9v, 2A and 5v,1A)</w:t>
            </w:r>
          </w:p>
        </w:tc>
        <w:tc>
          <w:tcPr>
            <w:tcW w:w="1800"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1 pcs</w:t>
            </w:r>
          </w:p>
        </w:tc>
      </w:tr>
      <w:tr w:rsidR="001E78DB" w:rsidRPr="001E78DB" w:rsidTr="006262BC">
        <w:trPr>
          <w:trHeight w:val="324"/>
          <w:jc w:val="center"/>
        </w:trPr>
        <w:tc>
          <w:tcPr>
            <w:tcW w:w="1522"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8</w:t>
            </w:r>
          </w:p>
        </w:tc>
        <w:tc>
          <w:tcPr>
            <w:tcW w:w="4233" w:type="dxa"/>
          </w:tcPr>
          <w:p w:rsidR="001E78DB" w:rsidRPr="001E78DB" w:rsidRDefault="001E78DB" w:rsidP="001E78DB">
            <w:pPr>
              <w:jc w:val="both"/>
              <w:rPr>
                <w:rFonts w:ascii="Times New Roman" w:hAnsi="Times New Roman" w:cs="Times New Roman"/>
                <w:sz w:val="24"/>
                <w:szCs w:val="24"/>
              </w:rPr>
            </w:pPr>
            <w:r w:rsidRPr="001E78DB">
              <w:rPr>
                <w:rFonts w:ascii="Times New Roman" w:hAnsi="Times New Roman" w:cs="Times New Roman"/>
                <w:sz w:val="24"/>
                <w:szCs w:val="24"/>
              </w:rPr>
              <w:t>Connecting Wire</w:t>
            </w:r>
          </w:p>
        </w:tc>
        <w:tc>
          <w:tcPr>
            <w:tcW w:w="1800"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As Require</w:t>
            </w:r>
          </w:p>
        </w:tc>
      </w:tr>
      <w:tr w:rsidR="001E78DB" w:rsidRPr="001E78DB" w:rsidTr="006262BC">
        <w:trPr>
          <w:trHeight w:val="324"/>
          <w:jc w:val="center"/>
        </w:trPr>
        <w:tc>
          <w:tcPr>
            <w:tcW w:w="1522"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9</w:t>
            </w:r>
          </w:p>
        </w:tc>
        <w:tc>
          <w:tcPr>
            <w:tcW w:w="4233" w:type="dxa"/>
          </w:tcPr>
          <w:p w:rsidR="001E78DB" w:rsidRPr="001E78DB" w:rsidRDefault="001E78DB" w:rsidP="001E78DB">
            <w:pPr>
              <w:jc w:val="both"/>
              <w:rPr>
                <w:rFonts w:ascii="Times New Roman" w:hAnsi="Times New Roman" w:cs="Times New Roman"/>
                <w:sz w:val="24"/>
                <w:szCs w:val="24"/>
              </w:rPr>
            </w:pPr>
            <w:r w:rsidRPr="001E78DB">
              <w:rPr>
                <w:rFonts w:ascii="Times New Roman" w:hAnsi="Times New Roman" w:cs="Times New Roman"/>
                <w:sz w:val="24"/>
                <w:szCs w:val="24"/>
              </w:rPr>
              <w:t>Water Bottle</w:t>
            </w:r>
          </w:p>
        </w:tc>
        <w:tc>
          <w:tcPr>
            <w:tcW w:w="1800"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2 pcs</w:t>
            </w:r>
          </w:p>
        </w:tc>
      </w:tr>
      <w:tr w:rsidR="001E78DB" w:rsidRPr="001E78DB" w:rsidTr="006262BC">
        <w:trPr>
          <w:trHeight w:val="324"/>
          <w:jc w:val="center"/>
        </w:trPr>
        <w:tc>
          <w:tcPr>
            <w:tcW w:w="1522"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10</w:t>
            </w:r>
          </w:p>
        </w:tc>
        <w:tc>
          <w:tcPr>
            <w:tcW w:w="4233" w:type="dxa"/>
          </w:tcPr>
          <w:p w:rsidR="001E78DB" w:rsidRPr="001E78DB" w:rsidRDefault="001E78DB" w:rsidP="001E78DB">
            <w:pPr>
              <w:jc w:val="both"/>
              <w:rPr>
                <w:rFonts w:ascii="Times New Roman" w:hAnsi="Times New Roman" w:cs="Times New Roman"/>
                <w:sz w:val="24"/>
                <w:szCs w:val="24"/>
              </w:rPr>
            </w:pPr>
            <w:r w:rsidRPr="001E78DB">
              <w:rPr>
                <w:rFonts w:ascii="Times New Roman" w:hAnsi="Times New Roman" w:cs="Times New Roman"/>
                <w:sz w:val="24"/>
                <w:szCs w:val="24"/>
              </w:rPr>
              <w:t>Plastic Box</w:t>
            </w:r>
          </w:p>
        </w:tc>
        <w:tc>
          <w:tcPr>
            <w:tcW w:w="1800"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1 pcs</w:t>
            </w:r>
          </w:p>
        </w:tc>
      </w:tr>
      <w:tr w:rsidR="001E78DB" w:rsidRPr="001E78DB" w:rsidTr="006262BC">
        <w:trPr>
          <w:trHeight w:val="324"/>
          <w:jc w:val="center"/>
        </w:trPr>
        <w:tc>
          <w:tcPr>
            <w:tcW w:w="1522"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11</w:t>
            </w:r>
          </w:p>
        </w:tc>
        <w:tc>
          <w:tcPr>
            <w:tcW w:w="4233" w:type="dxa"/>
          </w:tcPr>
          <w:p w:rsidR="001E78DB" w:rsidRPr="001E78DB" w:rsidRDefault="001E78DB" w:rsidP="001E78DB">
            <w:pPr>
              <w:jc w:val="both"/>
              <w:rPr>
                <w:rFonts w:ascii="Times New Roman" w:hAnsi="Times New Roman" w:cs="Times New Roman"/>
                <w:sz w:val="24"/>
                <w:szCs w:val="24"/>
              </w:rPr>
            </w:pPr>
            <w:r w:rsidRPr="001E78DB">
              <w:rPr>
                <w:rFonts w:ascii="Times New Roman" w:hAnsi="Times New Roman" w:cs="Times New Roman"/>
                <w:sz w:val="24"/>
                <w:szCs w:val="24"/>
              </w:rPr>
              <w:t>DC Power socket</w:t>
            </w:r>
          </w:p>
        </w:tc>
        <w:tc>
          <w:tcPr>
            <w:tcW w:w="1800"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2 pcs</w:t>
            </w:r>
          </w:p>
        </w:tc>
      </w:tr>
      <w:tr w:rsidR="001E78DB" w:rsidRPr="001E78DB" w:rsidTr="006262BC">
        <w:trPr>
          <w:trHeight w:val="324"/>
          <w:jc w:val="center"/>
        </w:trPr>
        <w:tc>
          <w:tcPr>
            <w:tcW w:w="1522"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12</w:t>
            </w:r>
          </w:p>
        </w:tc>
        <w:tc>
          <w:tcPr>
            <w:tcW w:w="4233" w:type="dxa"/>
          </w:tcPr>
          <w:p w:rsidR="001E78DB" w:rsidRPr="001E78DB" w:rsidRDefault="001E78DB" w:rsidP="001E78DB">
            <w:pPr>
              <w:jc w:val="both"/>
              <w:rPr>
                <w:rFonts w:ascii="Times New Roman" w:hAnsi="Times New Roman" w:cs="Times New Roman"/>
                <w:sz w:val="24"/>
                <w:szCs w:val="24"/>
              </w:rPr>
            </w:pPr>
            <w:r w:rsidRPr="001E78DB">
              <w:rPr>
                <w:rFonts w:ascii="Times New Roman" w:hAnsi="Times New Roman" w:cs="Times New Roman"/>
                <w:sz w:val="24"/>
                <w:szCs w:val="24"/>
              </w:rPr>
              <w:t>Plastic Pipe</w:t>
            </w:r>
          </w:p>
        </w:tc>
        <w:tc>
          <w:tcPr>
            <w:tcW w:w="1800"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6 fit</w:t>
            </w:r>
          </w:p>
        </w:tc>
      </w:tr>
      <w:tr w:rsidR="001E78DB" w:rsidRPr="001E78DB" w:rsidTr="006262BC">
        <w:trPr>
          <w:trHeight w:val="324"/>
          <w:jc w:val="center"/>
        </w:trPr>
        <w:tc>
          <w:tcPr>
            <w:tcW w:w="1522"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13</w:t>
            </w:r>
          </w:p>
        </w:tc>
        <w:tc>
          <w:tcPr>
            <w:tcW w:w="4233" w:type="dxa"/>
          </w:tcPr>
          <w:p w:rsidR="001E78DB" w:rsidRPr="001E78DB" w:rsidRDefault="001E78DB" w:rsidP="001E78DB">
            <w:pPr>
              <w:jc w:val="both"/>
              <w:rPr>
                <w:rFonts w:ascii="Times New Roman" w:hAnsi="Times New Roman" w:cs="Times New Roman"/>
                <w:sz w:val="24"/>
                <w:szCs w:val="24"/>
              </w:rPr>
            </w:pPr>
            <w:r w:rsidRPr="001E78DB">
              <w:rPr>
                <w:rFonts w:ascii="Times New Roman" w:hAnsi="Times New Roman" w:cs="Times New Roman"/>
                <w:sz w:val="24"/>
                <w:szCs w:val="24"/>
              </w:rPr>
              <w:t>PVC Board</w:t>
            </w:r>
          </w:p>
        </w:tc>
        <w:tc>
          <w:tcPr>
            <w:tcW w:w="1800"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1 fit</w:t>
            </w:r>
          </w:p>
        </w:tc>
      </w:tr>
      <w:tr w:rsidR="001E78DB" w:rsidRPr="001E78DB" w:rsidTr="006262BC">
        <w:trPr>
          <w:trHeight w:val="324"/>
          <w:jc w:val="center"/>
        </w:trPr>
        <w:tc>
          <w:tcPr>
            <w:tcW w:w="1522"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14</w:t>
            </w:r>
          </w:p>
        </w:tc>
        <w:tc>
          <w:tcPr>
            <w:tcW w:w="4233" w:type="dxa"/>
          </w:tcPr>
          <w:p w:rsidR="001E78DB" w:rsidRPr="001E78DB" w:rsidRDefault="001E78DB" w:rsidP="001E78DB">
            <w:pPr>
              <w:jc w:val="both"/>
              <w:rPr>
                <w:rFonts w:ascii="Times New Roman" w:hAnsi="Times New Roman" w:cs="Times New Roman"/>
                <w:sz w:val="24"/>
                <w:szCs w:val="24"/>
              </w:rPr>
            </w:pPr>
            <w:r w:rsidRPr="001E78DB">
              <w:rPr>
                <w:rFonts w:ascii="Times New Roman" w:hAnsi="Times New Roman" w:cs="Times New Roman"/>
                <w:sz w:val="24"/>
                <w:szCs w:val="24"/>
              </w:rPr>
              <w:t>BC547 Transistor</w:t>
            </w:r>
          </w:p>
        </w:tc>
        <w:tc>
          <w:tcPr>
            <w:tcW w:w="1800"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2 pcs</w:t>
            </w:r>
          </w:p>
        </w:tc>
      </w:tr>
      <w:tr w:rsidR="001E78DB" w:rsidRPr="001E78DB" w:rsidTr="006262BC">
        <w:trPr>
          <w:trHeight w:val="324"/>
          <w:jc w:val="center"/>
        </w:trPr>
        <w:tc>
          <w:tcPr>
            <w:tcW w:w="1522"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15</w:t>
            </w:r>
          </w:p>
        </w:tc>
        <w:tc>
          <w:tcPr>
            <w:tcW w:w="4233" w:type="dxa"/>
          </w:tcPr>
          <w:p w:rsidR="001E78DB" w:rsidRPr="001E78DB" w:rsidRDefault="001E78DB" w:rsidP="001E78DB">
            <w:pPr>
              <w:jc w:val="both"/>
              <w:rPr>
                <w:rFonts w:ascii="Times New Roman" w:hAnsi="Times New Roman" w:cs="Times New Roman"/>
                <w:sz w:val="24"/>
                <w:szCs w:val="24"/>
              </w:rPr>
            </w:pPr>
            <w:r w:rsidRPr="001E78DB">
              <w:rPr>
                <w:rFonts w:ascii="Times New Roman" w:hAnsi="Times New Roman" w:cs="Times New Roman"/>
                <w:sz w:val="24"/>
                <w:szCs w:val="24"/>
              </w:rPr>
              <w:t>Connector</w:t>
            </w:r>
          </w:p>
        </w:tc>
        <w:tc>
          <w:tcPr>
            <w:tcW w:w="1800"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2 pcs</w:t>
            </w:r>
          </w:p>
        </w:tc>
      </w:tr>
      <w:tr w:rsidR="001E78DB" w:rsidRPr="001E78DB" w:rsidTr="006262BC">
        <w:trPr>
          <w:trHeight w:val="324"/>
          <w:jc w:val="center"/>
        </w:trPr>
        <w:tc>
          <w:tcPr>
            <w:tcW w:w="1522"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16</w:t>
            </w:r>
          </w:p>
        </w:tc>
        <w:tc>
          <w:tcPr>
            <w:tcW w:w="4233" w:type="dxa"/>
          </w:tcPr>
          <w:p w:rsidR="001E78DB" w:rsidRPr="001E78DB" w:rsidRDefault="001E78DB" w:rsidP="001E78DB">
            <w:pPr>
              <w:jc w:val="both"/>
              <w:rPr>
                <w:rFonts w:ascii="Times New Roman" w:hAnsi="Times New Roman" w:cs="Times New Roman"/>
                <w:sz w:val="24"/>
                <w:szCs w:val="24"/>
              </w:rPr>
            </w:pPr>
            <w:r w:rsidRPr="001E78DB">
              <w:rPr>
                <w:rFonts w:ascii="Times New Roman" w:hAnsi="Times New Roman" w:cs="Times New Roman"/>
                <w:sz w:val="24"/>
                <w:szCs w:val="24"/>
              </w:rPr>
              <w:t>IN4007 Diode</w:t>
            </w:r>
          </w:p>
        </w:tc>
        <w:tc>
          <w:tcPr>
            <w:tcW w:w="1800"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2 pcs</w:t>
            </w:r>
          </w:p>
        </w:tc>
      </w:tr>
      <w:tr w:rsidR="001E78DB" w:rsidRPr="001E78DB" w:rsidTr="006262BC">
        <w:trPr>
          <w:trHeight w:val="324"/>
          <w:jc w:val="center"/>
        </w:trPr>
        <w:tc>
          <w:tcPr>
            <w:tcW w:w="1522"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17</w:t>
            </w:r>
          </w:p>
        </w:tc>
        <w:tc>
          <w:tcPr>
            <w:tcW w:w="4233" w:type="dxa"/>
          </w:tcPr>
          <w:p w:rsidR="001E78DB" w:rsidRPr="001E78DB" w:rsidRDefault="001E78DB" w:rsidP="001E78DB">
            <w:pPr>
              <w:jc w:val="both"/>
              <w:rPr>
                <w:rFonts w:ascii="Times New Roman" w:hAnsi="Times New Roman" w:cs="Times New Roman"/>
                <w:sz w:val="24"/>
                <w:szCs w:val="24"/>
              </w:rPr>
            </w:pPr>
            <w:r w:rsidRPr="001E78DB">
              <w:rPr>
                <w:rFonts w:ascii="Times New Roman" w:hAnsi="Times New Roman" w:cs="Times New Roman"/>
                <w:sz w:val="24"/>
                <w:szCs w:val="24"/>
              </w:rPr>
              <w:t>Heat Sink</w:t>
            </w:r>
          </w:p>
        </w:tc>
        <w:tc>
          <w:tcPr>
            <w:tcW w:w="1800"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2 pcs</w:t>
            </w:r>
          </w:p>
        </w:tc>
      </w:tr>
      <w:tr w:rsidR="001E78DB" w:rsidRPr="001E78DB" w:rsidTr="006262BC">
        <w:trPr>
          <w:trHeight w:val="324"/>
          <w:jc w:val="center"/>
        </w:trPr>
        <w:tc>
          <w:tcPr>
            <w:tcW w:w="1522"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18</w:t>
            </w:r>
          </w:p>
        </w:tc>
        <w:tc>
          <w:tcPr>
            <w:tcW w:w="4233" w:type="dxa"/>
          </w:tcPr>
          <w:p w:rsidR="001E78DB" w:rsidRPr="001E78DB" w:rsidRDefault="001E78DB" w:rsidP="001E78DB">
            <w:pPr>
              <w:jc w:val="both"/>
              <w:rPr>
                <w:rFonts w:ascii="Times New Roman" w:hAnsi="Times New Roman" w:cs="Times New Roman"/>
                <w:sz w:val="24"/>
                <w:szCs w:val="24"/>
              </w:rPr>
            </w:pPr>
            <w:r w:rsidRPr="001E78DB">
              <w:rPr>
                <w:rFonts w:ascii="Times New Roman" w:hAnsi="Times New Roman" w:cs="Times New Roman"/>
                <w:sz w:val="24"/>
                <w:szCs w:val="24"/>
              </w:rPr>
              <w:t>Variable Resistor 5k</w:t>
            </w:r>
          </w:p>
        </w:tc>
        <w:tc>
          <w:tcPr>
            <w:tcW w:w="1800"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2 pcs</w:t>
            </w:r>
          </w:p>
        </w:tc>
      </w:tr>
      <w:tr w:rsidR="001E78DB" w:rsidRPr="001E78DB" w:rsidTr="006262BC">
        <w:trPr>
          <w:trHeight w:val="324"/>
          <w:jc w:val="center"/>
        </w:trPr>
        <w:tc>
          <w:tcPr>
            <w:tcW w:w="1522"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19</w:t>
            </w:r>
          </w:p>
        </w:tc>
        <w:tc>
          <w:tcPr>
            <w:tcW w:w="4233" w:type="dxa"/>
          </w:tcPr>
          <w:p w:rsidR="001E78DB" w:rsidRPr="001E78DB" w:rsidRDefault="001E78DB" w:rsidP="001E78DB">
            <w:pPr>
              <w:jc w:val="both"/>
              <w:rPr>
                <w:rFonts w:ascii="Times New Roman" w:hAnsi="Times New Roman" w:cs="Times New Roman"/>
                <w:sz w:val="24"/>
                <w:szCs w:val="24"/>
              </w:rPr>
            </w:pPr>
            <w:r w:rsidRPr="001E78DB">
              <w:rPr>
                <w:rFonts w:ascii="Times New Roman" w:hAnsi="Times New Roman" w:cs="Times New Roman"/>
                <w:sz w:val="24"/>
                <w:szCs w:val="24"/>
              </w:rPr>
              <w:t>Capacitor 22 PF</w:t>
            </w:r>
          </w:p>
        </w:tc>
        <w:tc>
          <w:tcPr>
            <w:tcW w:w="1800"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2 pcs</w:t>
            </w:r>
          </w:p>
        </w:tc>
      </w:tr>
      <w:tr w:rsidR="001E78DB" w:rsidRPr="001E78DB" w:rsidTr="006262BC">
        <w:trPr>
          <w:trHeight w:val="324"/>
          <w:jc w:val="center"/>
        </w:trPr>
        <w:tc>
          <w:tcPr>
            <w:tcW w:w="1522"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20</w:t>
            </w:r>
          </w:p>
        </w:tc>
        <w:tc>
          <w:tcPr>
            <w:tcW w:w="4233" w:type="dxa"/>
          </w:tcPr>
          <w:p w:rsidR="001E78DB" w:rsidRPr="001E78DB" w:rsidRDefault="001E78DB" w:rsidP="001E78DB">
            <w:pPr>
              <w:jc w:val="both"/>
              <w:rPr>
                <w:rFonts w:ascii="Times New Roman" w:hAnsi="Times New Roman" w:cs="Times New Roman"/>
                <w:sz w:val="24"/>
                <w:szCs w:val="24"/>
              </w:rPr>
            </w:pPr>
            <w:r w:rsidRPr="001E78DB">
              <w:rPr>
                <w:rFonts w:ascii="Times New Roman" w:hAnsi="Times New Roman" w:cs="Times New Roman"/>
                <w:sz w:val="24"/>
                <w:szCs w:val="24"/>
              </w:rPr>
              <w:t>1k/10k Resistor</w:t>
            </w:r>
          </w:p>
        </w:tc>
        <w:tc>
          <w:tcPr>
            <w:tcW w:w="1800"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2 pcs</w:t>
            </w:r>
          </w:p>
        </w:tc>
      </w:tr>
      <w:tr w:rsidR="001E78DB" w:rsidRPr="001E78DB" w:rsidTr="006262BC">
        <w:trPr>
          <w:trHeight w:val="324"/>
          <w:jc w:val="center"/>
        </w:trPr>
        <w:tc>
          <w:tcPr>
            <w:tcW w:w="1522"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21</w:t>
            </w:r>
          </w:p>
        </w:tc>
        <w:tc>
          <w:tcPr>
            <w:tcW w:w="4233" w:type="dxa"/>
          </w:tcPr>
          <w:p w:rsidR="001E78DB" w:rsidRPr="001E78DB" w:rsidRDefault="001E78DB" w:rsidP="001E78DB">
            <w:pPr>
              <w:jc w:val="both"/>
              <w:rPr>
                <w:rFonts w:ascii="Times New Roman" w:hAnsi="Times New Roman" w:cs="Times New Roman"/>
                <w:sz w:val="24"/>
                <w:szCs w:val="24"/>
              </w:rPr>
            </w:pPr>
            <w:r w:rsidRPr="001E78DB">
              <w:rPr>
                <w:rFonts w:ascii="Times New Roman" w:hAnsi="Times New Roman" w:cs="Times New Roman"/>
                <w:sz w:val="24"/>
                <w:szCs w:val="24"/>
              </w:rPr>
              <w:t>Capacitor 100UF</w:t>
            </w:r>
          </w:p>
        </w:tc>
        <w:tc>
          <w:tcPr>
            <w:tcW w:w="1800" w:type="dxa"/>
          </w:tcPr>
          <w:p w:rsidR="001E78DB" w:rsidRPr="001E78DB" w:rsidRDefault="001E78DB" w:rsidP="009301A5">
            <w:pPr>
              <w:jc w:val="center"/>
              <w:rPr>
                <w:rFonts w:ascii="Times New Roman" w:hAnsi="Times New Roman" w:cs="Times New Roman"/>
                <w:sz w:val="24"/>
                <w:szCs w:val="24"/>
              </w:rPr>
            </w:pPr>
            <w:r w:rsidRPr="001E78DB">
              <w:rPr>
                <w:rFonts w:ascii="Times New Roman" w:hAnsi="Times New Roman" w:cs="Times New Roman"/>
                <w:sz w:val="24"/>
                <w:szCs w:val="24"/>
              </w:rPr>
              <w:t>3 pcs</w:t>
            </w:r>
          </w:p>
        </w:tc>
      </w:tr>
    </w:tbl>
    <w:p w:rsidR="006262BC" w:rsidRDefault="006262BC" w:rsidP="006262BC">
      <w:pPr>
        <w:pStyle w:val="ThBlank"/>
      </w:pPr>
    </w:p>
    <w:p w:rsidR="006262BC" w:rsidRDefault="006262BC" w:rsidP="006262BC">
      <w:pPr>
        <w:pStyle w:val="ThHeading2"/>
      </w:pPr>
    </w:p>
    <w:p w:rsidR="006262BC" w:rsidRDefault="006262BC" w:rsidP="006262BC">
      <w:pPr>
        <w:pStyle w:val="ThHeading2"/>
      </w:pPr>
    </w:p>
    <w:p w:rsidR="001E78DB" w:rsidRPr="00240CA2" w:rsidRDefault="001E78DB" w:rsidP="006262BC">
      <w:pPr>
        <w:pStyle w:val="ThHeading2"/>
      </w:pPr>
      <w:r w:rsidRPr="00240CA2">
        <w:lastRenderedPageBreak/>
        <w:t>4.3 Soil Moisturizer sensor</w:t>
      </w:r>
    </w:p>
    <w:p w:rsidR="001E78DB" w:rsidRPr="00240CA2" w:rsidRDefault="001E78DB" w:rsidP="006262BC">
      <w:pPr>
        <w:pStyle w:val="ThPara1"/>
      </w:pPr>
      <w:r w:rsidRPr="00240CA2">
        <w:t>Soil moisture sensors measure the volumetric water content in soil. Since the direct gravimetric measurement of free soil moisture requires removing, drying, and weighting of a sample, soil moisture sensors measure the volumetric water content indirectly by using some other property of the soil, such as electrical resistance, dielectric constant, or interaction with neutrons, as a proxy for the moisture content. The relation between the measured property and soil moisture must be calibrated and may vary depending on environmental factors such as soil type, temperature, or electric conductivity. Reflected microwave radiation is affected by the soil moisture and is used for remote sensing in hydrology and agriculture. Portable probe instruments can be used by farmers or gardeners.</w:t>
      </w:r>
    </w:p>
    <w:p w:rsidR="001E78DB" w:rsidRPr="00240CA2" w:rsidRDefault="001E78DB" w:rsidP="006262BC">
      <w:pPr>
        <w:pStyle w:val="ThFig"/>
      </w:pPr>
      <w:r w:rsidRPr="00240CA2">
        <w:drawing>
          <wp:inline distT="0" distB="0" distL="0" distR="0" wp14:anchorId="53E43A93" wp14:editId="75A7EC32">
            <wp:extent cx="5029200" cy="3771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CN029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29200" cy="3771900"/>
                    </a:xfrm>
                    <a:prstGeom prst="rect">
                      <a:avLst/>
                    </a:prstGeom>
                  </pic:spPr>
                </pic:pic>
              </a:graphicData>
            </a:graphic>
          </wp:inline>
        </w:drawing>
      </w:r>
    </w:p>
    <w:p w:rsidR="001E78DB" w:rsidRDefault="001E78DB" w:rsidP="006262BC">
      <w:pPr>
        <w:pStyle w:val="ThFigcaption"/>
      </w:pPr>
      <w:r w:rsidRPr="00240CA2">
        <w:t>Fig4.1: Moisture sensor Front View Soil</w:t>
      </w:r>
    </w:p>
    <w:p w:rsidR="006262BC" w:rsidRDefault="006262BC" w:rsidP="006262BC">
      <w:pPr>
        <w:pStyle w:val="ThBlank"/>
      </w:pPr>
    </w:p>
    <w:p w:rsidR="001E78DB" w:rsidRPr="00240CA2" w:rsidRDefault="001E78DB" w:rsidP="006262BC">
      <w:pPr>
        <w:pStyle w:val="ThHeading3"/>
      </w:pPr>
      <w:r w:rsidRPr="00240CA2">
        <w:t>4.3.1 Hardware Features of Soil moisture sensor</w:t>
      </w:r>
    </w:p>
    <w:p w:rsidR="006262BC" w:rsidRPr="006365DB" w:rsidRDefault="006262BC" w:rsidP="006262BC">
      <w:pPr>
        <w:pStyle w:val="ThTableCaption"/>
      </w:pPr>
      <w:r w:rsidRPr="006365DB">
        <w:t>Table 4.2: Hardware Features</w:t>
      </w:r>
    </w:p>
    <w:p w:rsidR="001E78DB" w:rsidRPr="00240CA2" w:rsidRDefault="001E78DB" w:rsidP="006262BC">
      <w:pPr>
        <w:pStyle w:val="ThBlank"/>
      </w:pPr>
    </w:p>
    <w:tbl>
      <w:tblPr>
        <w:tblStyle w:val="TableGrid"/>
        <w:tblW w:w="0" w:type="auto"/>
        <w:tblLook w:val="04A0" w:firstRow="1" w:lastRow="0" w:firstColumn="1" w:lastColumn="0" w:noHBand="0" w:noVBand="1"/>
      </w:tblPr>
      <w:tblGrid>
        <w:gridCol w:w="2023"/>
        <w:gridCol w:w="6276"/>
      </w:tblGrid>
      <w:tr w:rsidR="001E78DB" w:rsidRPr="00240CA2" w:rsidTr="006262BC">
        <w:tc>
          <w:tcPr>
            <w:tcW w:w="2065" w:type="dxa"/>
          </w:tcPr>
          <w:p w:rsidR="001E78DB" w:rsidRPr="006262BC" w:rsidRDefault="001E78DB" w:rsidP="001E78DB">
            <w:pPr>
              <w:spacing w:line="360" w:lineRule="auto"/>
              <w:jc w:val="both"/>
              <w:rPr>
                <w:rFonts w:ascii="Times New Roman" w:hAnsi="Times New Roman" w:cs="Times New Roman"/>
                <w:b/>
                <w:sz w:val="24"/>
                <w:szCs w:val="24"/>
              </w:rPr>
            </w:pPr>
            <w:r w:rsidRPr="006262BC">
              <w:rPr>
                <w:rFonts w:ascii="Times New Roman" w:hAnsi="Times New Roman" w:cs="Times New Roman"/>
                <w:b/>
                <w:sz w:val="24"/>
                <w:szCs w:val="24"/>
              </w:rPr>
              <w:t>Sensitivity</w:t>
            </w:r>
          </w:p>
        </w:tc>
        <w:tc>
          <w:tcPr>
            <w:tcW w:w="6565" w:type="dxa"/>
          </w:tcPr>
          <w:p w:rsidR="001E78DB" w:rsidRPr="00240CA2" w:rsidRDefault="001E78DB" w:rsidP="001E78DB">
            <w:pPr>
              <w:spacing w:line="360" w:lineRule="auto"/>
              <w:jc w:val="both"/>
              <w:rPr>
                <w:rFonts w:ascii="Times New Roman" w:hAnsi="Times New Roman" w:cs="Times New Roman"/>
                <w:sz w:val="24"/>
                <w:szCs w:val="24"/>
              </w:rPr>
            </w:pPr>
            <w:r w:rsidRPr="00240CA2">
              <w:rPr>
                <w:rFonts w:ascii="Times New Roman" w:hAnsi="Times New Roman" w:cs="Times New Roman"/>
                <w:sz w:val="24"/>
                <w:szCs w:val="24"/>
              </w:rPr>
              <w:t>Adjustable Sensitivity</w:t>
            </w:r>
          </w:p>
        </w:tc>
      </w:tr>
      <w:tr w:rsidR="001E78DB" w:rsidRPr="00240CA2" w:rsidTr="006262BC">
        <w:tc>
          <w:tcPr>
            <w:tcW w:w="2065" w:type="dxa"/>
          </w:tcPr>
          <w:p w:rsidR="001E78DB" w:rsidRPr="006262BC" w:rsidRDefault="001E78DB" w:rsidP="001E78DB">
            <w:pPr>
              <w:spacing w:line="360" w:lineRule="auto"/>
              <w:jc w:val="both"/>
              <w:rPr>
                <w:rFonts w:ascii="Times New Roman" w:hAnsi="Times New Roman" w:cs="Times New Roman"/>
                <w:b/>
                <w:sz w:val="24"/>
                <w:szCs w:val="24"/>
              </w:rPr>
            </w:pPr>
            <w:r w:rsidRPr="006262BC">
              <w:rPr>
                <w:rFonts w:ascii="Times New Roman" w:hAnsi="Times New Roman" w:cs="Times New Roman"/>
                <w:b/>
                <w:sz w:val="24"/>
                <w:szCs w:val="24"/>
              </w:rPr>
              <w:lastRenderedPageBreak/>
              <w:t>Module Mode</w:t>
            </w:r>
          </w:p>
        </w:tc>
        <w:tc>
          <w:tcPr>
            <w:tcW w:w="6565" w:type="dxa"/>
          </w:tcPr>
          <w:p w:rsidR="001E78DB" w:rsidRPr="00240CA2" w:rsidRDefault="001E78DB" w:rsidP="006262BC">
            <w:pPr>
              <w:pStyle w:val="NoSpacing"/>
              <w:spacing w:line="360" w:lineRule="auto"/>
              <w:jc w:val="both"/>
              <w:rPr>
                <w:rFonts w:ascii="Times New Roman" w:hAnsi="Times New Roman" w:cs="Times New Roman"/>
                <w:sz w:val="24"/>
                <w:szCs w:val="24"/>
              </w:rPr>
            </w:pPr>
            <w:r w:rsidRPr="00240CA2">
              <w:rPr>
                <w:rFonts w:ascii="Times New Roman" w:hAnsi="Times New Roman" w:cs="Times New Roman"/>
                <w:sz w:val="24"/>
                <w:szCs w:val="24"/>
              </w:rPr>
              <w:t>Output mode, a simple digital output, analog output Module mode more accurate. Simple digital output, analog output more accurate.</w:t>
            </w:r>
          </w:p>
        </w:tc>
      </w:tr>
      <w:tr w:rsidR="001E78DB" w:rsidRPr="00240CA2" w:rsidTr="006262BC">
        <w:tc>
          <w:tcPr>
            <w:tcW w:w="2065" w:type="dxa"/>
          </w:tcPr>
          <w:p w:rsidR="001E78DB" w:rsidRPr="006262BC" w:rsidRDefault="001E78DB" w:rsidP="001E78DB">
            <w:pPr>
              <w:spacing w:line="360" w:lineRule="auto"/>
              <w:jc w:val="both"/>
              <w:rPr>
                <w:rFonts w:ascii="Times New Roman" w:hAnsi="Times New Roman" w:cs="Times New Roman"/>
                <w:b/>
                <w:sz w:val="24"/>
                <w:szCs w:val="24"/>
              </w:rPr>
            </w:pPr>
            <w:r w:rsidRPr="006262BC">
              <w:rPr>
                <w:rFonts w:ascii="Times New Roman" w:hAnsi="Times New Roman" w:cs="Times New Roman"/>
                <w:b/>
                <w:sz w:val="24"/>
                <w:szCs w:val="24"/>
              </w:rPr>
              <w:t>Operating Voltage</w:t>
            </w:r>
          </w:p>
        </w:tc>
        <w:tc>
          <w:tcPr>
            <w:tcW w:w="6565" w:type="dxa"/>
          </w:tcPr>
          <w:p w:rsidR="001E78DB" w:rsidRPr="00240CA2" w:rsidRDefault="001E78DB" w:rsidP="001E78DB">
            <w:pPr>
              <w:spacing w:line="360" w:lineRule="auto"/>
              <w:jc w:val="both"/>
              <w:rPr>
                <w:rFonts w:ascii="Times New Roman" w:hAnsi="Times New Roman" w:cs="Times New Roman"/>
                <w:sz w:val="24"/>
                <w:szCs w:val="24"/>
              </w:rPr>
            </w:pPr>
            <w:r w:rsidRPr="00240CA2">
              <w:rPr>
                <w:rFonts w:ascii="Times New Roman" w:hAnsi="Times New Roman" w:cs="Times New Roman"/>
                <w:sz w:val="24"/>
                <w:szCs w:val="24"/>
              </w:rPr>
              <w:t>3.3v-5v</w:t>
            </w:r>
          </w:p>
        </w:tc>
      </w:tr>
      <w:tr w:rsidR="001E78DB" w:rsidRPr="00240CA2" w:rsidTr="006262BC">
        <w:tc>
          <w:tcPr>
            <w:tcW w:w="8630" w:type="dxa"/>
            <w:gridSpan w:val="2"/>
          </w:tcPr>
          <w:p w:rsidR="001E78DB" w:rsidRPr="00240CA2" w:rsidRDefault="001E78DB" w:rsidP="001E78DB">
            <w:pPr>
              <w:spacing w:line="360" w:lineRule="auto"/>
              <w:jc w:val="center"/>
              <w:rPr>
                <w:rFonts w:ascii="Times New Roman" w:hAnsi="Times New Roman" w:cs="Times New Roman"/>
                <w:sz w:val="24"/>
                <w:szCs w:val="24"/>
              </w:rPr>
            </w:pPr>
            <w:r w:rsidRPr="00240CA2">
              <w:rPr>
                <w:rFonts w:ascii="Times New Roman" w:hAnsi="Times New Roman" w:cs="Times New Roman"/>
                <w:sz w:val="24"/>
                <w:szCs w:val="24"/>
              </w:rPr>
              <w:t>With edge connector</w:t>
            </w:r>
          </w:p>
        </w:tc>
      </w:tr>
      <w:tr w:rsidR="001E78DB" w:rsidRPr="00240CA2" w:rsidTr="006262BC">
        <w:trPr>
          <w:trHeight w:val="414"/>
        </w:trPr>
        <w:tc>
          <w:tcPr>
            <w:tcW w:w="8630" w:type="dxa"/>
            <w:gridSpan w:val="2"/>
          </w:tcPr>
          <w:p w:rsidR="001E78DB" w:rsidRPr="00240CA2" w:rsidRDefault="001E78DB" w:rsidP="001E78DB">
            <w:pPr>
              <w:pStyle w:val="NoSpacing"/>
              <w:spacing w:line="360" w:lineRule="auto"/>
              <w:jc w:val="center"/>
              <w:rPr>
                <w:rFonts w:ascii="Times New Roman" w:hAnsi="Times New Roman" w:cs="Times New Roman"/>
                <w:sz w:val="24"/>
                <w:szCs w:val="24"/>
              </w:rPr>
            </w:pPr>
            <w:r w:rsidRPr="00240CA2">
              <w:rPr>
                <w:rFonts w:ascii="Times New Roman" w:hAnsi="Times New Roman" w:cs="Times New Roman"/>
                <w:sz w:val="24"/>
                <w:szCs w:val="24"/>
              </w:rPr>
              <w:t>D</w:t>
            </w:r>
            <w:r w:rsidRPr="00240CA2">
              <w:rPr>
                <w:rFonts w:ascii="Times New Roman" w:hAnsi="Times New Roman" w:cs="Times New Roman"/>
                <w:sz w:val="24"/>
                <w:szCs w:val="24"/>
                <w:vertAlign w:val="subscript"/>
              </w:rPr>
              <w:t>0</w:t>
            </w:r>
            <w:r w:rsidRPr="00240CA2">
              <w:rPr>
                <w:rFonts w:ascii="Times New Roman" w:hAnsi="Times New Roman" w:cs="Times New Roman"/>
                <w:sz w:val="24"/>
                <w:szCs w:val="24"/>
              </w:rPr>
              <w:t xml:space="preserve"> small board digital output interfaces ( 0 and 1 )</w:t>
            </w:r>
          </w:p>
        </w:tc>
      </w:tr>
      <w:tr w:rsidR="001E78DB" w:rsidRPr="00240CA2" w:rsidTr="006262BC">
        <w:trPr>
          <w:trHeight w:val="404"/>
        </w:trPr>
        <w:tc>
          <w:tcPr>
            <w:tcW w:w="8630" w:type="dxa"/>
            <w:gridSpan w:val="2"/>
          </w:tcPr>
          <w:p w:rsidR="001E78DB" w:rsidRPr="00240CA2" w:rsidRDefault="001E78DB" w:rsidP="006262BC">
            <w:pPr>
              <w:spacing w:line="360" w:lineRule="auto"/>
              <w:jc w:val="center"/>
              <w:rPr>
                <w:rFonts w:ascii="Times New Roman" w:hAnsi="Times New Roman" w:cs="Times New Roman"/>
                <w:sz w:val="24"/>
                <w:szCs w:val="24"/>
              </w:rPr>
            </w:pPr>
            <w:proofErr w:type="spellStart"/>
            <w:r w:rsidRPr="00240CA2">
              <w:rPr>
                <w:rFonts w:ascii="Times New Roman" w:hAnsi="Times New Roman" w:cs="Times New Roman"/>
                <w:sz w:val="24"/>
                <w:szCs w:val="24"/>
              </w:rPr>
              <w:t>A</w:t>
            </w:r>
            <w:r w:rsidRPr="00240CA2">
              <w:rPr>
                <w:rFonts w:ascii="Times New Roman" w:hAnsi="Times New Roman" w:cs="Times New Roman"/>
                <w:sz w:val="24"/>
                <w:szCs w:val="24"/>
                <w:vertAlign w:val="subscript"/>
              </w:rPr>
              <w:t>o</w:t>
            </w:r>
            <w:proofErr w:type="spellEnd"/>
            <w:r w:rsidRPr="00240CA2">
              <w:rPr>
                <w:rFonts w:ascii="Times New Roman" w:hAnsi="Times New Roman" w:cs="Times New Roman"/>
                <w:sz w:val="24"/>
                <w:szCs w:val="24"/>
              </w:rPr>
              <w:t xml:space="preserve"> smal</w:t>
            </w:r>
            <w:r w:rsidR="006262BC">
              <w:rPr>
                <w:rFonts w:ascii="Times New Roman" w:hAnsi="Times New Roman" w:cs="Times New Roman"/>
                <w:sz w:val="24"/>
                <w:szCs w:val="24"/>
              </w:rPr>
              <w:t>l board analog output interface</w:t>
            </w:r>
          </w:p>
        </w:tc>
      </w:tr>
    </w:tbl>
    <w:p w:rsidR="001E78DB" w:rsidRPr="006365DB" w:rsidRDefault="001E78DB" w:rsidP="006262BC">
      <w:pPr>
        <w:pStyle w:val="ThBlank"/>
      </w:pPr>
    </w:p>
    <w:p w:rsidR="001E78DB" w:rsidRPr="006365DB" w:rsidRDefault="001E78DB" w:rsidP="006262BC">
      <w:pPr>
        <w:pStyle w:val="ThHeading3"/>
      </w:pPr>
      <w:r w:rsidRPr="006365DB">
        <w:t xml:space="preserve">4.3.2 Technology </w:t>
      </w:r>
    </w:p>
    <w:p w:rsidR="001E78DB" w:rsidRPr="00240CA2" w:rsidRDefault="001E78DB" w:rsidP="006262BC">
      <w:pPr>
        <w:pStyle w:val="ThPara1"/>
      </w:pPr>
      <w:r w:rsidRPr="00240CA2">
        <w:t xml:space="preserve">Technologies commonly used to indirectly measure volumetric water content (soil moisture include) </w:t>
      </w:r>
    </w:p>
    <w:p w:rsidR="001E78DB" w:rsidRDefault="001E78DB" w:rsidP="006262BC">
      <w:pPr>
        <w:pStyle w:val="ThBlank"/>
      </w:pPr>
    </w:p>
    <w:p w:rsidR="001E78DB" w:rsidRPr="00240CA2" w:rsidRDefault="001E78DB" w:rsidP="006262BC">
      <w:pPr>
        <w:pStyle w:val="ThBullets"/>
      </w:pPr>
      <w:r w:rsidRPr="00240CA2">
        <w:t xml:space="preserve">Frequency Domain Reflectometry (FDR): The dielectric constant of a certain volume element around the sensor is obtained by measuring the operating frequency of an oscillating circuit. </w:t>
      </w:r>
    </w:p>
    <w:p w:rsidR="001E78DB" w:rsidRPr="00240CA2" w:rsidRDefault="001E78DB" w:rsidP="006262BC">
      <w:pPr>
        <w:pStyle w:val="ThBullets"/>
      </w:pPr>
      <w:r w:rsidRPr="00240CA2">
        <w:t xml:space="preserve">Time Domain Transmission (TDT) and Time Domain Reflectometry (TDR): The dielectric constant of a certain volume element around the sensor is obtained by measuring the speed of propagation along a buried transmission line. </w:t>
      </w:r>
    </w:p>
    <w:p w:rsidR="001E78DB" w:rsidRDefault="001E78DB" w:rsidP="006262BC">
      <w:pPr>
        <w:pStyle w:val="ThBullets"/>
      </w:pPr>
      <w:r w:rsidRPr="00240CA2">
        <w:t xml:space="preserve">Neutron moisture gauges: The moderator properties of water for neutrons are utilized to estimate soil moisture content between a source and detector probe. </w:t>
      </w:r>
    </w:p>
    <w:p w:rsidR="001E78DB" w:rsidRPr="00240CA2" w:rsidRDefault="001E78DB" w:rsidP="006262BC">
      <w:pPr>
        <w:pStyle w:val="ThBullets"/>
      </w:pPr>
      <w:r w:rsidRPr="00240CA2">
        <w:t xml:space="preserve">Soil resistivity: Measuring how strongly the soil resists the flow of electricity between two electrodes can be used to determine the soil moisture content. </w:t>
      </w:r>
    </w:p>
    <w:p w:rsidR="001E78DB" w:rsidRPr="00240CA2" w:rsidRDefault="001E78DB" w:rsidP="006262BC">
      <w:pPr>
        <w:pStyle w:val="ThBullets"/>
      </w:pPr>
      <w:r w:rsidRPr="00240CA2">
        <w:t>Galvanic cell: The amount of water present can be determined based on the voltage the soil produces because water acts as an electrolyte and produces electricity. The technology behind this concept is the galvanic cell.</w:t>
      </w:r>
    </w:p>
    <w:p w:rsidR="001E78DB" w:rsidRPr="00240CA2" w:rsidRDefault="001E78DB" w:rsidP="006262BC">
      <w:pPr>
        <w:pStyle w:val="ThBlank"/>
      </w:pPr>
    </w:p>
    <w:p w:rsidR="006262BC" w:rsidRDefault="006262BC" w:rsidP="006262BC">
      <w:pPr>
        <w:pStyle w:val="ThHeading3"/>
      </w:pPr>
    </w:p>
    <w:p w:rsidR="006262BC" w:rsidRDefault="006262BC" w:rsidP="006262BC">
      <w:pPr>
        <w:pStyle w:val="ThHeading3"/>
      </w:pPr>
    </w:p>
    <w:p w:rsidR="006262BC" w:rsidRDefault="006262BC" w:rsidP="006262BC">
      <w:pPr>
        <w:pStyle w:val="ThHeading3"/>
      </w:pPr>
    </w:p>
    <w:p w:rsidR="001E78DB" w:rsidRPr="00240CA2" w:rsidRDefault="001E78DB" w:rsidP="006262BC">
      <w:pPr>
        <w:pStyle w:val="ThHeading3"/>
      </w:pPr>
      <w:r w:rsidRPr="00240CA2">
        <w:lastRenderedPageBreak/>
        <w:t>4.3.3 Applications</w:t>
      </w:r>
    </w:p>
    <w:p w:rsidR="001E78DB" w:rsidRPr="00240CA2" w:rsidRDefault="001E78DB" w:rsidP="006262BC">
      <w:pPr>
        <w:pStyle w:val="ThBlank"/>
      </w:pPr>
    </w:p>
    <w:p w:rsidR="001E78DB" w:rsidRPr="00240CA2" w:rsidRDefault="006262BC" w:rsidP="006262BC">
      <w:pPr>
        <w:pStyle w:val="ThPara1"/>
      </w:pPr>
      <w:r>
        <w:rPr>
          <w:b/>
          <w:bCs/>
        </w:rPr>
        <w:t xml:space="preserve">Agriculture: </w:t>
      </w:r>
      <w:r w:rsidR="001E78DB" w:rsidRPr="00240CA2">
        <w:t xml:space="preserve">Measuring soil moisture is important for agricultural applications to help farmers manage their irrigation systems more efficiently. Knowing the exact soil moisture conditions on their fields, not only are farmers able to generally use less water to grow a crop, they are also able to increase yields and the quality of the crop by improved management of soil moisture during critical plant growth stages. </w:t>
      </w:r>
    </w:p>
    <w:p w:rsidR="001E78DB" w:rsidRPr="00240CA2" w:rsidRDefault="001E78DB" w:rsidP="006262BC">
      <w:pPr>
        <w:pStyle w:val="ThBlank"/>
      </w:pPr>
    </w:p>
    <w:p w:rsidR="001E78DB" w:rsidRPr="00240CA2" w:rsidRDefault="006262BC" w:rsidP="006262BC">
      <w:pPr>
        <w:pStyle w:val="ThPara1"/>
      </w:pPr>
      <w:r>
        <w:rPr>
          <w:b/>
          <w:bCs/>
        </w:rPr>
        <w:t xml:space="preserve">Landscape irrigation: </w:t>
      </w:r>
      <w:r w:rsidR="001E78DB" w:rsidRPr="00240CA2">
        <w:t xml:space="preserve">In urban and suburban areas, landscapes and residential lawns are using soil moisture sensors to interface with an irrigation controller. Connecting a soil moisture sensor to a simple irrigation clock will convert it into a "smart" irrigation controller that prevents irrigation cycles when the soil is already wet, e.g. following a recent rainfall event. Golf courses are using soil moisture sensors to increase the efficiency of their irrigation systems to prevent over-watering and leaching of fertilizers and other chemicals into the ground. </w:t>
      </w:r>
    </w:p>
    <w:p w:rsidR="001E78DB" w:rsidRPr="00240CA2" w:rsidRDefault="001E78DB" w:rsidP="006262BC">
      <w:pPr>
        <w:pStyle w:val="ThBlank"/>
      </w:pPr>
    </w:p>
    <w:p w:rsidR="001E78DB" w:rsidRPr="00240CA2" w:rsidRDefault="006262BC" w:rsidP="006262BC">
      <w:pPr>
        <w:pStyle w:val="ThPara1"/>
      </w:pPr>
      <w:r>
        <w:rPr>
          <w:b/>
          <w:bCs/>
        </w:rPr>
        <w:t xml:space="preserve">Research: </w:t>
      </w:r>
      <w:r w:rsidR="001E78DB" w:rsidRPr="00240CA2">
        <w:t>Soil moisture sensors are used in numerous research applications, e.g. in agricultural science and horticulture including irrigation planning, climate research, or environmental science including solute transport studies and as auxiliary sensors for soil respiration measurements.</w:t>
      </w:r>
    </w:p>
    <w:p w:rsidR="001E78DB" w:rsidRPr="00240CA2" w:rsidRDefault="001E78DB" w:rsidP="006262BC">
      <w:pPr>
        <w:pStyle w:val="ThBlank"/>
      </w:pPr>
    </w:p>
    <w:p w:rsidR="006262BC" w:rsidRDefault="001E78DB" w:rsidP="006262BC">
      <w:pPr>
        <w:pStyle w:val="ThPara1"/>
      </w:pPr>
      <w:r w:rsidRPr="006262BC">
        <w:rPr>
          <w:b/>
        </w:rPr>
        <w:t>Simple for gardeners</w:t>
      </w:r>
      <w:r w:rsidR="006262BC">
        <w:rPr>
          <w:b/>
        </w:rPr>
        <w:t xml:space="preserve">: </w:t>
      </w:r>
      <w:r w:rsidRPr="00240CA2">
        <w:t>Relatively cheap and simple devices that do not require a power source are available for checking whether plants have sufficient moisture to thrive. After inserting a probe into the soi</w:t>
      </w:r>
      <w:r>
        <w:t>l for approximately 60 s se</w:t>
      </w:r>
      <w:r w:rsidRPr="00240CA2">
        <w:t xml:space="preserve">nds, a meter indicates if the soil is too dry, moist or wet </w:t>
      </w:r>
      <w:r>
        <w:t>for plants.</w:t>
      </w:r>
    </w:p>
    <w:p w:rsidR="006262BC" w:rsidRDefault="006262BC" w:rsidP="006262BC">
      <w:pPr>
        <w:pStyle w:val="ThBlank"/>
      </w:pPr>
    </w:p>
    <w:p w:rsidR="001E78DB" w:rsidRPr="00240CA2" w:rsidRDefault="001E78DB" w:rsidP="006262BC">
      <w:pPr>
        <w:pStyle w:val="ThHeading2"/>
      </w:pPr>
      <w:r w:rsidRPr="00240CA2">
        <w:t>4.4 Relay Module</w:t>
      </w:r>
    </w:p>
    <w:p w:rsidR="001E78DB" w:rsidRPr="00240CA2" w:rsidRDefault="001E78DB" w:rsidP="006262BC">
      <w:pPr>
        <w:pStyle w:val="ThPara1"/>
      </w:pPr>
      <w:r w:rsidRPr="00240CA2">
        <w:t xml:space="preserve">This is a LOW Level 5V 2-channel relay interface board, and each channel needs a 15-20mA driver current. It can be used to control various appliances and equipment with large current. It is equipped with high-current relays that work under AC250V 10A or DC30V 10A. It has a standard interface that can be controlled directly by microcontroller. </w:t>
      </w:r>
    </w:p>
    <w:p w:rsidR="001E78DB" w:rsidRDefault="001E78DB" w:rsidP="006262BC">
      <w:pPr>
        <w:pStyle w:val="ThBlank"/>
      </w:pPr>
    </w:p>
    <w:p w:rsidR="006262BC" w:rsidRDefault="006262BC" w:rsidP="006262BC">
      <w:pPr>
        <w:pStyle w:val="ThBlank"/>
      </w:pPr>
    </w:p>
    <w:p w:rsidR="006262BC" w:rsidRDefault="006262BC" w:rsidP="006262BC">
      <w:pPr>
        <w:pStyle w:val="ThBlank"/>
      </w:pPr>
    </w:p>
    <w:p w:rsidR="006262BC" w:rsidRPr="00240CA2" w:rsidRDefault="006262BC" w:rsidP="006262BC">
      <w:pPr>
        <w:pStyle w:val="ThBlank"/>
      </w:pPr>
    </w:p>
    <w:p w:rsidR="001E78DB" w:rsidRPr="00240CA2" w:rsidRDefault="001E78DB" w:rsidP="006262BC">
      <w:pPr>
        <w:pStyle w:val="ThBullets"/>
      </w:pPr>
      <w:r w:rsidRPr="00240CA2">
        <w:lastRenderedPageBreak/>
        <w:t xml:space="preserve">COM- Common pin. </w:t>
      </w:r>
    </w:p>
    <w:p w:rsidR="001E78DB" w:rsidRPr="00240CA2" w:rsidRDefault="001E78DB" w:rsidP="006262BC">
      <w:pPr>
        <w:pStyle w:val="ThBullets"/>
      </w:pPr>
      <w:r w:rsidRPr="00240CA2">
        <w:t xml:space="preserve">NC- Normally Closed, in which case NC is connected with COM when INT1 is set low and disconnected when INT1 is high. </w:t>
      </w:r>
    </w:p>
    <w:p w:rsidR="001E78DB" w:rsidRPr="00240CA2" w:rsidRDefault="001E78DB" w:rsidP="006262BC">
      <w:pPr>
        <w:pStyle w:val="ThBullets"/>
      </w:pPr>
      <w:r w:rsidRPr="00240CA2">
        <w:t xml:space="preserve">NO- Normally Open, in which case NO is disconnected with COM1 when INT1 is set low and connected when INT1 is high. </w:t>
      </w:r>
    </w:p>
    <w:p w:rsidR="001E78DB" w:rsidRPr="00240CA2" w:rsidRDefault="001E78DB" w:rsidP="006262BC">
      <w:pPr>
        <w:pStyle w:val="ThBlank"/>
      </w:pPr>
    </w:p>
    <w:p w:rsidR="001E78DB" w:rsidRPr="00240CA2" w:rsidRDefault="001E78DB" w:rsidP="001E78DB">
      <w:pPr>
        <w:pStyle w:val="Default"/>
        <w:spacing w:line="360" w:lineRule="auto"/>
        <w:jc w:val="both"/>
      </w:pPr>
      <w:r w:rsidRPr="00240CA2">
        <w:t xml:space="preserve">Terminal 2 is similar to terminal 1, except that the control port is INT2 </w:t>
      </w:r>
    </w:p>
    <w:p w:rsidR="001E78DB" w:rsidRPr="00240CA2" w:rsidRDefault="001E78DB" w:rsidP="006262BC">
      <w:pPr>
        <w:pStyle w:val="ThBullets"/>
      </w:pPr>
      <w:r w:rsidRPr="00240CA2">
        <w:t xml:space="preserve">INT 1- Relay 1 control port </w:t>
      </w:r>
    </w:p>
    <w:p w:rsidR="001E78DB" w:rsidRPr="00240CA2" w:rsidRDefault="001E78DB" w:rsidP="006262BC">
      <w:pPr>
        <w:pStyle w:val="ThBullets"/>
      </w:pPr>
      <w:r w:rsidRPr="00240CA2">
        <w:t xml:space="preserve">INT 2- Relay 2 control port </w:t>
      </w:r>
    </w:p>
    <w:p w:rsidR="001E78DB" w:rsidRPr="00240CA2" w:rsidRDefault="001E78DB" w:rsidP="006262BC">
      <w:pPr>
        <w:pStyle w:val="ThBlank"/>
      </w:pPr>
    </w:p>
    <w:p w:rsidR="001E78DB" w:rsidRPr="00240CA2" w:rsidRDefault="00A8729F" w:rsidP="001E78DB">
      <w:pPr>
        <w:pStyle w:val="Heading3"/>
        <w:spacing w:before="0" w:beforeAutospacing="0" w:after="0" w:afterAutospacing="0" w:line="360" w:lineRule="auto"/>
        <w:jc w:val="both"/>
        <w:rPr>
          <w:sz w:val="24"/>
          <w:szCs w:val="24"/>
        </w:rPr>
      </w:pPr>
      <w:r w:rsidRPr="00A8729F">
        <w:rPr>
          <w:noProof/>
          <w:sz w:val="24"/>
          <w:szCs w:val="24"/>
        </w:rPr>
        <w:drawing>
          <wp:inline distT="0" distB="0" distL="0" distR="0" wp14:anchorId="21D358D8" wp14:editId="6D26163E">
            <wp:extent cx="5248361" cy="2158409"/>
            <wp:effectExtent l="0" t="0" r="0"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18"/>
                    <a:srcRect b="4814"/>
                    <a:stretch/>
                  </pic:blipFill>
                  <pic:spPr bwMode="auto">
                    <a:xfrm>
                      <a:off x="0" y="0"/>
                      <a:ext cx="5249111" cy="2158717"/>
                    </a:xfrm>
                    <a:prstGeom prst="rect">
                      <a:avLst/>
                    </a:prstGeom>
                    <a:ln>
                      <a:noFill/>
                    </a:ln>
                    <a:extLst>
                      <a:ext uri="{53640926-AAD7-44D8-BBD7-CCE9431645EC}">
                        <a14:shadowObscured xmlns:a14="http://schemas.microsoft.com/office/drawing/2010/main"/>
                      </a:ext>
                    </a:extLst>
                  </pic:spPr>
                </pic:pic>
              </a:graphicData>
            </a:graphic>
          </wp:inline>
        </w:drawing>
      </w:r>
    </w:p>
    <w:p w:rsidR="001E78DB" w:rsidRPr="00240CA2" w:rsidRDefault="001E78DB" w:rsidP="00A8729F">
      <w:pPr>
        <w:pStyle w:val="ThFigcaption"/>
      </w:pPr>
      <w:r w:rsidRPr="00240CA2">
        <w:t>Fig</w:t>
      </w:r>
      <w:r w:rsidR="00A8729F">
        <w:t>.</w:t>
      </w:r>
      <w:r w:rsidRPr="00240CA2">
        <w:t xml:space="preserve"> 4.2: </w:t>
      </w:r>
      <w:r w:rsidR="00A8729F">
        <w:t xml:space="preserve">(a) </w:t>
      </w:r>
      <w:r w:rsidRPr="00240CA2">
        <w:t>Relay Module Top View</w:t>
      </w:r>
      <w:r w:rsidR="00A8729F">
        <w:t xml:space="preserve"> and (b) </w:t>
      </w:r>
      <w:r w:rsidRPr="00240CA2">
        <w:t xml:space="preserve">Relay Module circuit Diagram </w:t>
      </w:r>
    </w:p>
    <w:p w:rsidR="001E78DB" w:rsidRDefault="001E78DB" w:rsidP="00A8729F">
      <w:pPr>
        <w:pStyle w:val="ThBlank"/>
      </w:pPr>
    </w:p>
    <w:p w:rsidR="001E78DB" w:rsidRPr="00240CA2" w:rsidRDefault="001E78DB" w:rsidP="00A8729F">
      <w:pPr>
        <w:pStyle w:val="ThHeading2"/>
      </w:pPr>
      <w:r w:rsidRPr="00240CA2">
        <w:t>4.5 LCD Display</w:t>
      </w:r>
    </w:p>
    <w:p w:rsidR="001E78DB" w:rsidRPr="00A8729F" w:rsidRDefault="001E78DB" w:rsidP="00A8729F">
      <w:pPr>
        <w:pStyle w:val="ThPara1"/>
      </w:pPr>
      <w:r w:rsidRPr="00A8729F">
        <w:t xml:space="preserve">LCD (Liquid Crystal Display) screen is an electronic display module and find a wide range of applications. A 16x2 LCD display is very basic module and is very commonly used in various devices and circuits. These modules are preferred over seven segments and other multi segment LCDs. The reasons being: LCDs are economical; easily programmable; have no limitation of displaying special &amp; even custom characters (unlike in seven segments), animations and so on, A 16x2 LCD means it can display 16 characters per line and there are 2 such lines. In this LCD, each character is displayed in 5x7 pixel matrix. This LCD has two registers, namely, Command and Data. The command register stores the command instructions given to the LCD. A command is an instruction given to LCD to do a predefined task like initializing it, clearing its screen, setting the cursor position, controlling display etc. The data register stores the </w:t>
      </w:r>
      <w:r w:rsidRPr="00A8729F">
        <w:lastRenderedPageBreak/>
        <w:t>data to be displayed on the LCD. The data is the ASCII value of the character to be displayed on the LCD. Click to learn more about internal structure of a LCD.</w:t>
      </w:r>
    </w:p>
    <w:p w:rsidR="001E78DB" w:rsidRPr="00240CA2" w:rsidRDefault="001E78DB" w:rsidP="00A8729F">
      <w:pPr>
        <w:pStyle w:val="ThBlank"/>
      </w:pPr>
    </w:p>
    <w:p w:rsidR="001E78DB" w:rsidRPr="00240CA2" w:rsidRDefault="001E78DB" w:rsidP="00A8729F">
      <w:pPr>
        <w:pStyle w:val="NoSpacing"/>
        <w:spacing w:line="360" w:lineRule="auto"/>
        <w:jc w:val="center"/>
        <w:rPr>
          <w:rFonts w:ascii="Times New Roman" w:hAnsi="Times New Roman" w:cs="Times New Roman"/>
          <w:sz w:val="24"/>
          <w:szCs w:val="24"/>
        </w:rPr>
      </w:pPr>
      <w:r w:rsidRPr="00240CA2">
        <w:rPr>
          <w:rFonts w:ascii="Times New Roman" w:hAnsi="Times New Roman" w:cs="Times New Roman"/>
          <w:noProof/>
          <w:sz w:val="24"/>
          <w:szCs w:val="24"/>
        </w:rPr>
        <w:drawing>
          <wp:inline distT="0" distB="0" distL="0" distR="0" wp14:anchorId="1D111C33" wp14:editId="34739AC8">
            <wp:extent cx="5029200" cy="28048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171018_120709_1.jpg"/>
                    <pic:cNvPicPr/>
                  </pic:nvPicPr>
                  <pic:blipFill rotWithShape="1">
                    <a:blip r:embed="rId19" cstate="print">
                      <a:extLst>
                        <a:ext uri="{28A0092B-C50C-407E-A947-70E740481C1C}">
                          <a14:useLocalDpi xmlns:a14="http://schemas.microsoft.com/office/drawing/2010/main" val="0"/>
                        </a:ext>
                      </a:extLst>
                    </a:blip>
                    <a:srcRect l="12627" t="18206" r="11592" b="18339"/>
                    <a:stretch/>
                  </pic:blipFill>
                  <pic:spPr bwMode="auto">
                    <a:xfrm>
                      <a:off x="0" y="0"/>
                      <a:ext cx="5029200" cy="2804833"/>
                    </a:xfrm>
                    <a:prstGeom prst="rect">
                      <a:avLst/>
                    </a:prstGeom>
                    <a:ln>
                      <a:noFill/>
                    </a:ln>
                    <a:extLst>
                      <a:ext uri="{53640926-AAD7-44D8-BBD7-CCE9431645EC}">
                        <a14:shadowObscured xmlns:a14="http://schemas.microsoft.com/office/drawing/2010/main"/>
                      </a:ext>
                    </a:extLst>
                  </pic:spPr>
                </pic:pic>
              </a:graphicData>
            </a:graphic>
          </wp:inline>
        </w:drawing>
      </w:r>
    </w:p>
    <w:p w:rsidR="001E78DB" w:rsidRPr="00240CA2" w:rsidRDefault="001E78DB" w:rsidP="00A8729F">
      <w:pPr>
        <w:pStyle w:val="ThFigcaption"/>
      </w:pPr>
      <w:r w:rsidRPr="00240CA2">
        <w:t>Fig</w:t>
      </w:r>
      <w:r w:rsidR="00A8729F">
        <w:t>. 4.3:</w:t>
      </w:r>
      <w:r w:rsidRPr="00240CA2">
        <w:t xml:space="preserve"> 16*2 LCD display</w:t>
      </w:r>
    </w:p>
    <w:p w:rsidR="001E78DB" w:rsidRDefault="001E78DB" w:rsidP="00A8729F">
      <w:pPr>
        <w:pStyle w:val="ThBlank"/>
      </w:pPr>
    </w:p>
    <w:p w:rsidR="001E78DB" w:rsidRPr="00240CA2" w:rsidRDefault="001E78DB" w:rsidP="001E78DB">
      <w:pPr>
        <w:pStyle w:val="Default"/>
        <w:spacing w:line="360" w:lineRule="auto"/>
        <w:jc w:val="both"/>
      </w:pPr>
      <w:r w:rsidRPr="00240CA2">
        <w:t xml:space="preserve"> Pin description as follows </w:t>
      </w:r>
    </w:p>
    <w:p w:rsidR="001E78DB" w:rsidRPr="00240CA2" w:rsidRDefault="001E78DB" w:rsidP="00A8729F">
      <w:pPr>
        <w:pStyle w:val="ThBlank"/>
      </w:pPr>
    </w:p>
    <w:p w:rsidR="001E78DB" w:rsidRPr="00240CA2" w:rsidRDefault="001E78DB" w:rsidP="00A8729F">
      <w:pPr>
        <w:pStyle w:val="ThPara1"/>
      </w:pPr>
      <w:r w:rsidRPr="00240CA2">
        <w:sym w:font="Symbol" w:char="F0AE"/>
      </w:r>
      <w:r w:rsidRPr="00240CA2">
        <w:t xml:space="preserve"> Pin 7 to pin 14 all 8 pins are responsible for the transfer of data. </w:t>
      </w:r>
    </w:p>
    <w:p w:rsidR="001E78DB" w:rsidRPr="006365DB" w:rsidRDefault="001E78DB" w:rsidP="00A8729F">
      <w:pPr>
        <w:pStyle w:val="ThPara1"/>
      </w:pPr>
      <w:r w:rsidRPr="006365DB">
        <w:sym w:font="Symbol" w:char="F0AE"/>
      </w:r>
      <w:r w:rsidRPr="006365DB">
        <w:t xml:space="preserve"> </w:t>
      </w:r>
      <w:r>
        <w:t xml:space="preserve"> </w:t>
      </w:r>
      <w:r w:rsidRPr="006365DB">
        <w:t xml:space="preserve">Pin 4-This is </w:t>
      </w:r>
      <w:proofErr w:type="spellStart"/>
      <w:r w:rsidRPr="006365DB">
        <w:t>Rs</w:t>
      </w:r>
      <w:proofErr w:type="spellEnd"/>
      <w:r w:rsidRPr="006365DB">
        <w:t xml:space="preserve"> i.e., register select pin. </w:t>
      </w:r>
    </w:p>
    <w:p w:rsidR="001E78DB" w:rsidRPr="006365DB" w:rsidRDefault="001E78DB" w:rsidP="00A8729F">
      <w:pPr>
        <w:pStyle w:val="ThPara1"/>
      </w:pPr>
      <w:r w:rsidRPr="006365DB">
        <w:sym w:font="Symbol" w:char="F0AE"/>
      </w:r>
      <w:r>
        <w:t xml:space="preserve"> </w:t>
      </w:r>
      <w:r w:rsidRPr="006365DB">
        <w:t xml:space="preserve"> Pin 5-This is R/W i.e., Read/Write pin. </w:t>
      </w:r>
    </w:p>
    <w:p w:rsidR="001E78DB" w:rsidRPr="006365DB" w:rsidRDefault="001E78DB" w:rsidP="00A8729F">
      <w:pPr>
        <w:pStyle w:val="ThPara1"/>
      </w:pPr>
      <w:r w:rsidRPr="006365DB">
        <w:sym w:font="Symbol" w:char="F0AE"/>
      </w:r>
      <w:r>
        <w:t xml:space="preserve"> </w:t>
      </w:r>
      <w:r w:rsidRPr="006365DB">
        <w:t xml:space="preserve"> Pin 6-This is E i.e., enable pin. </w:t>
      </w:r>
    </w:p>
    <w:p w:rsidR="001E78DB" w:rsidRPr="006365DB" w:rsidRDefault="001E78DB" w:rsidP="00A8729F">
      <w:pPr>
        <w:pStyle w:val="ThPara1"/>
      </w:pPr>
      <w:r w:rsidRPr="006365DB">
        <w:sym w:font="Symbol" w:char="F0AE"/>
      </w:r>
      <w:r>
        <w:t xml:space="preserve"> </w:t>
      </w:r>
      <w:r w:rsidRPr="006365DB">
        <w:t xml:space="preserve"> Pin 2-This is VDD i.e., power supply pin </w:t>
      </w:r>
    </w:p>
    <w:p w:rsidR="001E78DB" w:rsidRPr="006365DB" w:rsidRDefault="001E78DB" w:rsidP="00A8729F">
      <w:pPr>
        <w:pStyle w:val="ThPara1"/>
      </w:pPr>
      <w:r w:rsidRPr="006365DB">
        <w:sym w:font="Symbol" w:char="F0AE"/>
      </w:r>
      <w:r>
        <w:t xml:space="preserve"> </w:t>
      </w:r>
      <w:r w:rsidRPr="006365DB">
        <w:t xml:space="preserve"> Pin1-This is VSS i.e., ground pin. </w:t>
      </w:r>
    </w:p>
    <w:p w:rsidR="001E78DB" w:rsidRDefault="001E78DB" w:rsidP="00A8729F">
      <w:pPr>
        <w:pStyle w:val="ThPara1"/>
      </w:pPr>
      <w:r w:rsidRPr="006365DB">
        <w:sym w:font="Symbol" w:char="F0AE"/>
      </w:r>
      <w:r>
        <w:t xml:space="preserve"> </w:t>
      </w:r>
      <w:r w:rsidRPr="006365DB">
        <w:t xml:space="preserve"> Pin3-This is short pin. </w:t>
      </w:r>
    </w:p>
    <w:p w:rsidR="00A8729F" w:rsidRDefault="00A8729F" w:rsidP="00A8729F">
      <w:pPr>
        <w:pStyle w:val="ThPara1"/>
      </w:pPr>
    </w:p>
    <w:p w:rsidR="00A8729F" w:rsidRPr="00240CA2" w:rsidRDefault="00A8729F" w:rsidP="00A8729F">
      <w:pPr>
        <w:pStyle w:val="ThHeading2"/>
      </w:pPr>
      <w:r w:rsidRPr="00240CA2">
        <w:t>4.6 Capacitor</w:t>
      </w:r>
    </w:p>
    <w:p w:rsidR="00A8729F" w:rsidRPr="00240CA2" w:rsidRDefault="00A8729F" w:rsidP="00A8729F">
      <w:pPr>
        <w:pStyle w:val="ThPara1"/>
      </w:pPr>
      <w:r w:rsidRPr="00240CA2">
        <w:t>A device used to store an electric charge, consisting of one or more pairs of conductors separated by an insulator. A capacitor is a passive two-terminal electrical component that stores electrical energy in an electric field. The effect of a capacitor is known as capacitance</w:t>
      </w:r>
      <w:r>
        <w:t xml:space="preserve">. </w:t>
      </w:r>
      <w:r w:rsidRPr="00240CA2">
        <w:t>Capacitance is defined as the ratio of the electric charge on each conductor to the potential difference between them. The unit of capacitance in the </w:t>
      </w:r>
      <w:hyperlink r:id="rId20" w:tooltip="International System of Units" w:history="1">
        <w:r w:rsidRPr="00240CA2">
          <w:t>International System of Un).its</w:t>
        </w:r>
      </w:hyperlink>
      <w:r w:rsidRPr="00240CA2">
        <w:t> (SI) is the </w:t>
      </w:r>
      <w:hyperlink r:id="rId21" w:tooltip="Farad" w:history="1">
        <w:r w:rsidRPr="00240CA2">
          <w:t>farad</w:t>
        </w:r>
      </w:hyperlink>
      <w:r w:rsidRPr="00240CA2">
        <w:t> (F).</w:t>
      </w:r>
    </w:p>
    <w:p w:rsidR="00A8729F" w:rsidRPr="00240CA2" w:rsidRDefault="00A8729F" w:rsidP="00A8729F">
      <w:pPr>
        <w:pStyle w:val="ThBlank"/>
      </w:pPr>
    </w:p>
    <w:p w:rsidR="00A8729F" w:rsidRPr="00240CA2" w:rsidRDefault="00A8729F" w:rsidP="00A8729F">
      <w:pPr>
        <w:pStyle w:val="ThHeading3"/>
      </w:pPr>
      <w:r w:rsidRPr="00240CA2">
        <w:t>4.6.1 Polarized capacitor</w:t>
      </w:r>
    </w:p>
    <w:p w:rsidR="00A8729F" w:rsidRPr="00240CA2" w:rsidRDefault="00A8729F" w:rsidP="00A8729F">
      <w:pPr>
        <w:pStyle w:val="ThPara1"/>
        <w:rPr>
          <w:shd w:val="clear" w:color="auto" w:fill="FFFFFF"/>
        </w:rPr>
      </w:pPr>
      <w:r w:rsidRPr="00240CA2">
        <w:t xml:space="preserve"> All electrolytic capacitors (e-caps) are polarized capacitors whose anode (+) is made of a metal that forms an insulating oxide layer through randomization. This oxide layer acts as the dielectric of the electrolytic capacitor</w:t>
      </w:r>
      <w:r w:rsidRPr="00240CA2">
        <w:rPr>
          <w:shd w:val="clear" w:color="auto" w:fill="FFFFFF"/>
        </w:rPr>
        <w:t>.</w:t>
      </w:r>
    </w:p>
    <w:p w:rsidR="00A8729F" w:rsidRPr="00240CA2" w:rsidRDefault="00A8729F" w:rsidP="00A8729F">
      <w:pPr>
        <w:pStyle w:val="ThBlank"/>
        <w:rPr>
          <w:shd w:val="clear" w:color="auto" w:fill="FFFFFF"/>
        </w:rPr>
      </w:pPr>
    </w:p>
    <w:p w:rsidR="00A8729F" w:rsidRPr="00240CA2" w:rsidRDefault="00A8729F" w:rsidP="00A8729F">
      <w:pPr>
        <w:pStyle w:val="ThFig"/>
      </w:pPr>
      <w:r w:rsidRPr="00A8729F">
        <w:drawing>
          <wp:inline distT="0" distB="0" distL="0" distR="0" wp14:anchorId="0C3F580F" wp14:editId="7EC687EC">
            <wp:extent cx="5029200" cy="2067494"/>
            <wp:effectExtent l="0" t="0" r="0" b="9525"/>
            <wp:docPr id="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2"/>
                    <a:srcRect b="4185"/>
                    <a:stretch/>
                  </pic:blipFill>
                  <pic:spPr bwMode="auto">
                    <a:xfrm>
                      <a:off x="0" y="0"/>
                      <a:ext cx="5029200" cy="2067494"/>
                    </a:xfrm>
                    <a:prstGeom prst="rect">
                      <a:avLst/>
                    </a:prstGeom>
                    <a:ln>
                      <a:noFill/>
                    </a:ln>
                    <a:extLst>
                      <a:ext uri="{53640926-AAD7-44D8-BBD7-CCE9431645EC}">
                        <a14:shadowObscured xmlns:a14="http://schemas.microsoft.com/office/drawing/2010/main"/>
                      </a:ext>
                    </a:extLst>
                  </pic:spPr>
                </pic:pic>
              </a:graphicData>
            </a:graphic>
          </wp:inline>
        </w:drawing>
      </w:r>
    </w:p>
    <w:p w:rsidR="00A8729F" w:rsidRPr="00240CA2" w:rsidRDefault="00A8729F" w:rsidP="00A8729F">
      <w:pPr>
        <w:pStyle w:val="ThFigcaption"/>
      </w:pPr>
      <w:r w:rsidRPr="00240CA2">
        <w:t>Fig</w:t>
      </w:r>
      <w:r>
        <w:t>.</w:t>
      </w:r>
      <w:r w:rsidRPr="00240CA2">
        <w:t xml:space="preserve"> 4.5: </w:t>
      </w:r>
      <w:r>
        <w:t xml:space="preserve">(a) </w:t>
      </w:r>
      <w:r w:rsidRPr="00240CA2">
        <w:t xml:space="preserve">Polarized capacitor </w:t>
      </w:r>
      <w:r>
        <w:t xml:space="preserve">and (b) Symbol of </w:t>
      </w:r>
      <w:r w:rsidRPr="00240CA2">
        <w:t>Polarized capacitor</w:t>
      </w:r>
    </w:p>
    <w:p w:rsidR="00A8729F" w:rsidRDefault="00A8729F" w:rsidP="00A8729F">
      <w:pPr>
        <w:pStyle w:val="ThBlank"/>
      </w:pPr>
    </w:p>
    <w:p w:rsidR="00A8729F" w:rsidRPr="00240CA2" w:rsidRDefault="00A8729F" w:rsidP="00A8729F">
      <w:pPr>
        <w:pStyle w:val="ThHeading3"/>
      </w:pPr>
      <w:r w:rsidRPr="00240CA2">
        <w:t>4.6.2 Non-polarized</w:t>
      </w:r>
    </w:p>
    <w:p w:rsidR="00A8729F" w:rsidRPr="00240CA2" w:rsidRDefault="00A8729F" w:rsidP="00A8729F">
      <w:pPr>
        <w:pStyle w:val="ThPara1"/>
        <w:rPr>
          <w:shd w:val="clear" w:color="auto" w:fill="FFFFFF"/>
        </w:rPr>
      </w:pPr>
      <w:r w:rsidRPr="00240CA2">
        <w:rPr>
          <w:shd w:val="clear" w:color="auto" w:fill="FFFFFF"/>
        </w:rPr>
        <w:t>A</w:t>
      </w:r>
      <w:r w:rsidRPr="00240CA2">
        <w:rPr>
          <w:rStyle w:val="apple-converted-space"/>
          <w:shd w:val="clear" w:color="auto" w:fill="FFFFFF"/>
        </w:rPr>
        <w:t> </w:t>
      </w:r>
      <w:r w:rsidRPr="00240CA2">
        <w:rPr>
          <w:shd w:val="clear" w:color="auto" w:fill="FFFFFF"/>
        </w:rPr>
        <w:t>non-polarized</w:t>
      </w:r>
      <w:r w:rsidRPr="00240CA2">
        <w:rPr>
          <w:rStyle w:val="apple-converted-space"/>
          <w:shd w:val="clear" w:color="auto" w:fill="FFFFFF"/>
        </w:rPr>
        <w:t> </w:t>
      </w:r>
      <w:r w:rsidRPr="00240CA2">
        <w:rPr>
          <w:shd w:val="clear" w:color="auto" w:fill="FFFFFF"/>
        </w:rPr>
        <w:t>(non</w:t>
      </w:r>
      <w:r>
        <w:rPr>
          <w:shd w:val="clear" w:color="auto" w:fill="FFFFFF"/>
        </w:rPr>
        <w:t>-</w:t>
      </w:r>
      <w:r w:rsidRPr="00240CA2">
        <w:rPr>
          <w:shd w:val="clear" w:color="auto" w:fill="FFFFFF"/>
        </w:rPr>
        <w:t>polar)</w:t>
      </w:r>
      <w:r w:rsidRPr="00240CA2">
        <w:rPr>
          <w:rStyle w:val="apple-converted-space"/>
          <w:shd w:val="clear" w:color="auto" w:fill="FFFFFF"/>
        </w:rPr>
        <w:t> </w:t>
      </w:r>
      <w:r w:rsidRPr="00240CA2">
        <w:rPr>
          <w:shd w:val="clear" w:color="auto" w:fill="FFFFFF"/>
        </w:rPr>
        <w:t>capacitor</w:t>
      </w:r>
      <w:r w:rsidRPr="00240CA2">
        <w:rPr>
          <w:rStyle w:val="apple-converted-space"/>
          <w:shd w:val="clear" w:color="auto" w:fill="FFFFFF"/>
        </w:rPr>
        <w:t> </w:t>
      </w:r>
      <w:r w:rsidRPr="00240CA2">
        <w:rPr>
          <w:shd w:val="clear" w:color="auto" w:fill="FFFFFF"/>
        </w:rPr>
        <w:t>is a type of capacitor</w:t>
      </w:r>
      <w:r w:rsidRPr="00240CA2">
        <w:rPr>
          <w:rStyle w:val="apple-converted-space"/>
          <w:shd w:val="clear" w:color="auto" w:fill="FFFFFF"/>
        </w:rPr>
        <w:t> </w:t>
      </w:r>
      <w:r w:rsidRPr="00240CA2">
        <w:rPr>
          <w:shd w:val="clear" w:color="auto" w:fill="FFFFFF"/>
        </w:rPr>
        <w:t>that has no implicit polarity -- it can be connected either way in a circuit. Ceramic, mica and some electrolyte capacitors</w:t>
      </w:r>
      <w:r w:rsidRPr="00240CA2">
        <w:rPr>
          <w:rStyle w:val="apple-converted-space"/>
          <w:shd w:val="clear" w:color="auto" w:fill="FFFFFF"/>
        </w:rPr>
        <w:t> </w:t>
      </w:r>
      <w:r w:rsidRPr="00240CA2">
        <w:rPr>
          <w:shd w:val="clear" w:color="auto" w:fill="FFFFFF"/>
        </w:rPr>
        <w:t>are</w:t>
      </w:r>
      <w:r w:rsidRPr="00240CA2">
        <w:rPr>
          <w:rStyle w:val="apple-converted-space"/>
          <w:shd w:val="clear" w:color="auto" w:fill="FFFFFF"/>
        </w:rPr>
        <w:t> </w:t>
      </w:r>
      <w:r w:rsidRPr="00240CA2">
        <w:rPr>
          <w:shd w:val="clear" w:color="auto" w:fill="FFFFFF"/>
        </w:rPr>
        <w:t>non-polarized. You'll also sometimes hear people call them "bipolar"</w:t>
      </w:r>
      <w:r w:rsidRPr="00240CA2">
        <w:rPr>
          <w:rStyle w:val="apple-converted-space"/>
          <w:shd w:val="clear" w:color="auto" w:fill="FFFFFF"/>
        </w:rPr>
        <w:t> </w:t>
      </w:r>
      <w:r w:rsidRPr="00240CA2">
        <w:rPr>
          <w:shd w:val="clear" w:color="auto" w:fill="FFFFFF"/>
        </w:rPr>
        <w:t>capacitors.</w:t>
      </w:r>
    </w:p>
    <w:p w:rsidR="00A8729F" w:rsidRPr="00240CA2" w:rsidRDefault="00A8729F" w:rsidP="00A8729F">
      <w:pPr>
        <w:pStyle w:val="ThBlank"/>
        <w:rPr>
          <w:shd w:val="clear" w:color="auto" w:fill="FFFFFF"/>
        </w:rPr>
      </w:pPr>
    </w:p>
    <w:p w:rsidR="00A8729F" w:rsidRPr="00240CA2" w:rsidRDefault="00A8729F" w:rsidP="00A8729F">
      <w:pPr>
        <w:pStyle w:val="NoSpacing"/>
        <w:spacing w:line="360" w:lineRule="auto"/>
        <w:jc w:val="both"/>
        <w:rPr>
          <w:rFonts w:ascii="Times New Roman" w:hAnsi="Times New Roman" w:cs="Times New Roman"/>
          <w:sz w:val="24"/>
          <w:szCs w:val="24"/>
        </w:rPr>
      </w:pPr>
      <w:r w:rsidRPr="00A8729F">
        <w:rPr>
          <w:rFonts w:ascii="Times New Roman" w:hAnsi="Times New Roman" w:cs="Times New Roman"/>
          <w:noProof/>
          <w:sz w:val="24"/>
          <w:szCs w:val="24"/>
        </w:rPr>
        <w:drawing>
          <wp:inline distT="0" distB="0" distL="0" distR="0" wp14:anchorId="39A85290" wp14:editId="5D1B9BE2">
            <wp:extent cx="5029200" cy="2355315"/>
            <wp:effectExtent l="0" t="0" r="0" b="698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rotWithShape="1">
                    <a:blip r:embed="rId23"/>
                    <a:srcRect r="4474" b="3848"/>
                    <a:stretch/>
                  </pic:blipFill>
                  <pic:spPr bwMode="auto">
                    <a:xfrm>
                      <a:off x="0" y="0"/>
                      <a:ext cx="5029200" cy="2355315"/>
                    </a:xfrm>
                    <a:prstGeom prst="rect">
                      <a:avLst/>
                    </a:prstGeom>
                    <a:ln>
                      <a:noFill/>
                    </a:ln>
                    <a:extLst>
                      <a:ext uri="{53640926-AAD7-44D8-BBD7-CCE9431645EC}">
                        <a14:shadowObscured xmlns:a14="http://schemas.microsoft.com/office/drawing/2010/main"/>
                      </a:ext>
                    </a:extLst>
                  </pic:spPr>
                </pic:pic>
              </a:graphicData>
            </a:graphic>
          </wp:inline>
        </w:drawing>
      </w:r>
    </w:p>
    <w:p w:rsidR="00A8729F" w:rsidRPr="00240CA2" w:rsidRDefault="00A8729F" w:rsidP="00A8729F">
      <w:pPr>
        <w:pStyle w:val="ThFigcaption"/>
      </w:pPr>
      <w:r w:rsidRPr="00240CA2">
        <w:t xml:space="preserve">   Fig</w:t>
      </w:r>
      <w:r>
        <w:t>.</w:t>
      </w:r>
      <w:r w:rsidRPr="00240CA2">
        <w:t xml:space="preserve"> 4.6: </w:t>
      </w:r>
      <w:r>
        <w:t xml:space="preserve">(a) </w:t>
      </w:r>
      <w:r w:rsidRPr="00240CA2">
        <w:t>Non-polarized</w:t>
      </w:r>
      <w:r>
        <w:t xml:space="preserve"> capacitor and (b) Symbol of </w:t>
      </w:r>
      <w:r w:rsidRPr="00240CA2">
        <w:t xml:space="preserve">Non-polarized </w:t>
      </w:r>
      <w:r>
        <w:t>capacitor</w:t>
      </w:r>
    </w:p>
    <w:p w:rsidR="00A8729F" w:rsidRDefault="00A8729F" w:rsidP="00A8729F">
      <w:pPr>
        <w:pStyle w:val="ThBlank"/>
      </w:pPr>
    </w:p>
    <w:p w:rsidR="000E0DB0" w:rsidRDefault="000E0DB0" w:rsidP="000E0DB0">
      <w:pPr>
        <w:pStyle w:val="ThHeading2"/>
      </w:pPr>
    </w:p>
    <w:p w:rsidR="000E0DB0" w:rsidRPr="00240CA2" w:rsidRDefault="000E0DB0" w:rsidP="000E0DB0">
      <w:pPr>
        <w:pStyle w:val="ThHeading2"/>
      </w:pPr>
      <w:r w:rsidRPr="00240CA2">
        <w:lastRenderedPageBreak/>
        <w:t>4.7 Crystal</w:t>
      </w:r>
    </w:p>
    <w:p w:rsidR="000E0DB0" w:rsidRPr="000E0DB0" w:rsidRDefault="000E0DB0" w:rsidP="000E0DB0">
      <w:pPr>
        <w:pStyle w:val="ThPara1"/>
        <w:rPr>
          <w:shd w:val="clear" w:color="auto" w:fill="FFFFFF"/>
        </w:rPr>
      </w:pPr>
      <w:r w:rsidRPr="000E0DB0">
        <w:rPr>
          <w:shd w:val="clear" w:color="auto" w:fill="FFFFFF"/>
        </w:rPr>
        <w:t>A crystal or crystalline solid is a solid material whose constituents (such as atoms, molecules, or ions) are arranged in a highly ordered microscopic structure, forming a crystal lattice that extends in all directions. In addition, macroscopic single crystals are usually identifiable by their geometrical shape, consisting of flat faces with specific, characteristic orientations. The scientific study of crystals and crystal formation is known as crystallography. The process of crystal formation via mechanisms of crystal growth is called crystallization or solidification</w:t>
      </w:r>
    </w:p>
    <w:p w:rsidR="000E0DB0" w:rsidRPr="00240CA2" w:rsidRDefault="000E0DB0" w:rsidP="000E0DB0">
      <w:pPr>
        <w:pStyle w:val="ThBlank"/>
      </w:pPr>
    </w:p>
    <w:p w:rsidR="000E0DB0" w:rsidRPr="00240CA2" w:rsidRDefault="000E0DB0" w:rsidP="000E0DB0">
      <w:pPr>
        <w:pStyle w:val="ThFig"/>
      </w:pPr>
      <w:r w:rsidRPr="000E0DB0">
        <w:drawing>
          <wp:inline distT="0" distB="0" distL="0" distR="0" wp14:anchorId="4D01DE19" wp14:editId="49F135F8">
            <wp:extent cx="5029200" cy="2255846"/>
            <wp:effectExtent l="0" t="0" r="0" b="0"/>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rotWithShape="1">
                    <a:blip r:embed="rId24"/>
                    <a:srcRect r="1674" b="5422"/>
                    <a:stretch/>
                  </pic:blipFill>
                  <pic:spPr>
                    <a:xfrm>
                      <a:off x="0" y="0"/>
                      <a:ext cx="5029200" cy="2255846"/>
                    </a:xfrm>
                    <a:prstGeom prst="rect">
                      <a:avLst/>
                    </a:prstGeom>
                  </pic:spPr>
                </pic:pic>
              </a:graphicData>
            </a:graphic>
          </wp:inline>
        </w:drawing>
      </w:r>
    </w:p>
    <w:p w:rsidR="000E0DB0" w:rsidRPr="000E0DB0" w:rsidRDefault="000E0DB0" w:rsidP="000E0DB0">
      <w:pPr>
        <w:pStyle w:val="ThFigcaption"/>
      </w:pPr>
      <w:r w:rsidRPr="000E0DB0">
        <w:rPr>
          <w:bCs/>
        </w:rPr>
        <w:t xml:space="preserve">    Fig</w:t>
      </w:r>
      <w:r>
        <w:rPr>
          <w:bCs/>
        </w:rPr>
        <w:t xml:space="preserve">. </w:t>
      </w:r>
      <w:r w:rsidRPr="000E0DB0">
        <w:rPr>
          <w:bCs/>
        </w:rPr>
        <w:t xml:space="preserve">4.7: </w:t>
      </w:r>
      <w:r>
        <w:rPr>
          <w:bCs/>
        </w:rPr>
        <w:t xml:space="preserve">(a) </w:t>
      </w:r>
      <w:r w:rsidRPr="000E0DB0">
        <w:rPr>
          <w:bCs/>
        </w:rPr>
        <w:t>Crystal</w:t>
      </w:r>
      <w:r>
        <w:rPr>
          <w:bCs/>
        </w:rPr>
        <w:t xml:space="preserve"> and (b)</w:t>
      </w:r>
      <w:r w:rsidRPr="000E0DB0">
        <w:rPr>
          <w:bCs/>
        </w:rPr>
        <w:t xml:space="preserve"> Crystal circuit</w:t>
      </w:r>
    </w:p>
    <w:p w:rsidR="000E0DB0" w:rsidRPr="00240CA2" w:rsidRDefault="000E0DB0" w:rsidP="000E0DB0">
      <w:pPr>
        <w:pStyle w:val="ThBlank"/>
      </w:pPr>
    </w:p>
    <w:p w:rsidR="000E0DB0" w:rsidRPr="00240CA2" w:rsidRDefault="000E0DB0" w:rsidP="000E0DB0">
      <w:pPr>
        <w:pStyle w:val="ThHeading2"/>
      </w:pPr>
      <w:r w:rsidRPr="00240CA2">
        <w:t>4.8 Resistor</w:t>
      </w:r>
    </w:p>
    <w:p w:rsidR="000E0DB0" w:rsidRPr="00240CA2" w:rsidRDefault="000E0DB0" w:rsidP="000E0DB0">
      <w:pPr>
        <w:pStyle w:val="ThPara1"/>
      </w:pPr>
      <w:r w:rsidRPr="00240CA2">
        <w:t>A resistor is a passive two electrical that implements electrical resistance as a circuit element. The current through a resistor is in direct proportion to the voltage across the resistor's terminals. Thus, the ratio of the voltage applied across a resistor's terminals to the intensity of current through the circuit is called resistance. This relation is represented by Ohm's law:</w:t>
      </w:r>
    </w:p>
    <w:p w:rsidR="000E0DB0" w:rsidRPr="000E0DB0" w:rsidRDefault="000E0DB0" w:rsidP="000E0DB0">
      <w:pPr>
        <w:spacing w:after="0" w:line="360" w:lineRule="auto"/>
        <w:ind w:left="720" w:firstLine="720"/>
        <w:jc w:val="both"/>
        <w:rPr>
          <w:rFonts w:ascii="Times New Roman" w:eastAsiaTheme="minorEastAsia" w:hAnsi="Times New Roman" w:cs="Times New Roman"/>
          <w:i/>
          <w:sz w:val="24"/>
          <w:szCs w:val="24"/>
        </w:rPr>
      </w:pPr>
      <w:r w:rsidRPr="000E0DB0">
        <w:rPr>
          <w:rFonts w:ascii="Times New Roman" w:hAnsi="Times New Roman" w:cs="Times New Roman"/>
          <w:i/>
          <w:sz w:val="24"/>
          <w:szCs w:val="24"/>
        </w:rPr>
        <w:t>I = V</w:t>
      </w:r>
      <m:oMath>
        <m:r>
          <w:rPr>
            <w:rFonts w:ascii="Cambria Math" w:hAnsi="Times New Roman" w:cs="Times New Roman"/>
            <w:sz w:val="24"/>
            <w:szCs w:val="24"/>
          </w:rPr>
          <m:t>/</m:t>
        </m:r>
        <m:r>
          <w:rPr>
            <w:rFonts w:ascii="Cambria Math" w:hAnsi="Cambria Math" w:cs="Times New Roman"/>
            <w:sz w:val="24"/>
            <w:szCs w:val="24"/>
          </w:rPr>
          <m:t>R</m:t>
        </m:r>
      </m:oMath>
    </w:p>
    <w:p w:rsidR="000E0DB0" w:rsidRPr="00240CA2" w:rsidRDefault="000E0DB0" w:rsidP="000E0DB0">
      <w:pPr>
        <w:spacing w:after="0" w:line="360" w:lineRule="auto"/>
        <w:jc w:val="both"/>
        <w:rPr>
          <w:rFonts w:ascii="Times New Roman" w:hAnsi="Times New Roman" w:cs="Times New Roman"/>
          <w:sz w:val="24"/>
          <w:szCs w:val="24"/>
        </w:rPr>
      </w:pPr>
      <w:r w:rsidRPr="00240CA2">
        <w:rPr>
          <w:rFonts w:ascii="Times New Roman" w:hAnsi="Times New Roman" w:cs="Times New Roman"/>
          <w:sz w:val="24"/>
          <w:szCs w:val="24"/>
        </w:rPr>
        <w:t xml:space="preserve">Where </w:t>
      </w:r>
      <w:r w:rsidRPr="00240CA2">
        <w:rPr>
          <w:rFonts w:ascii="Times New Roman" w:hAnsi="Times New Roman" w:cs="Times New Roman"/>
          <w:i/>
          <w:iCs/>
          <w:sz w:val="24"/>
          <w:szCs w:val="24"/>
        </w:rPr>
        <w:t xml:space="preserve">I </w:t>
      </w:r>
      <w:r w:rsidRPr="00240CA2">
        <w:rPr>
          <w:rFonts w:ascii="Times New Roman" w:hAnsi="Times New Roman" w:cs="Times New Roman"/>
          <w:sz w:val="24"/>
          <w:szCs w:val="24"/>
        </w:rPr>
        <w:t xml:space="preserve">is the current through the conductor in units of amperes, </w:t>
      </w:r>
    </w:p>
    <w:p w:rsidR="000E0DB0" w:rsidRPr="00240CA2" w:rsidRDefault="000E0DB0" w:rsidP="000E0DB0">
      <w:pPr>
        <w:spacing w:after="0" w:line="360" w:lineRule="auto"/>
        <w:jc w:val="both"/>
        <w:rPr>
          <w:rFonts w:ascii="Times New Roman" w:hAnsi="Times New Roman" w:cs="Times New Roman"/>
          <w:sz w:val="24"/>
          <w:szCs w:val="24"/>
        </w:rPr>
      </w:pPr>
      <w:r w:rsidRPr="00240CA2">
        <w:rPr>
          <w:rFonts w:ascii="Times New Roman" w:hAnsi="Times New Roman" w:cs="Times New Roman"/>
          <w:i/>
          <w:iCs/>
          <w:sz w:val="24"/>
          <w:szCs w:val="24"/>
        </w:rPr>
        <w:t xml:space="preserve">V </w:t>
      </w:r>
      <w:r w:rsidRPr="00240CA2">
        <w:rPr>
          <w:rFonts w:ascii="Times New Roman" w:hAnsi="Times New Roman" w:cs="Times New Roman"/>
          <w:sz w:val="24"/>
          <w:szCs w:val="24"/>
        </w:rPr>
        <w:t>is the potential difference measured across the conductor in units of volts,</w:t>
      </w:r>
    </w:p>
    <w:p w:rsidR="000E0DB0" w:rsidRPr="00240CA2" w:rsidRDefault="000E0DB0" w:rsidP="000E0DB0">
      <w:pPr>
        <w:spacing w:after="0" w:line="360" w:lineRule="auto"/>
        <w:jc w:val="both"/>
        <w:rPr>
          <w:rFonts w:ascii="Times New Roman" w:hAnsi="Times New Roman" w:cs="Times New Roman"/>
          <w:sz w:val="24"/>
          <w:szCs w:val="24"/>
        </w:rPr>
      </w:pPr>
      <w:r w:rsidRPr="00240CA2">
        <w:rPr>
          <w:rFonts w:ascii="Times New Roman" w:hAnsi="Times New Roman" w:cs="Times New Roman"/>
          <w:sz w:val="24"/>
          <w:szCs w:val="24"/>
        </w:rPr>
        <w:t xml:space="preserve">And </w:t>
      </w:r>
      <w:r w:rsidRPr="00240CA2">
        <w:rPr>
          <w:rFonts w:ascii="Times New Roman" w:hAnsi="Times New Roman" w:cs="Times New Roman"/>
          <w:i/>
          <w:iCs/>
          <w:sz w:val="24"/>
          <w:szCs w:val="24"/>
        </w:rPr>
        <w:t xml:space="preserve">R </w:t>
      </w:r>
      <w:r w:rsidRPr="00240CA2">
        <w:rPr>
          <w:rFonts w:ascii="Times New Roman" w:hAnsi="Times New Roman" w:cs="Times New Roman"/>
          <w:sz w:val="24"/>
          <w:szCs w:val="24"/>
        </w:rPr>
        <w:t>is the resistance of the conductor in units.</w:t>
      </w:r>
    </w:p>
    <w:p w:rsidR="000E0DB0" w:rsidRDefault="000E0DB0" w:rsidP="000E0DB0">
      <w:pPr>
        <w:spacing w:after="0" w:line="360" w:lineRule="auto"/>
        <w:jc w:val="both"/>
        <w:rPr>
          <w:rFonts w:ascii="Times New Roman" w:hAnsi="Times New Roman" w:cs="Times New Roman"/>
          <w:sz w:val="24"/>
          <w:szCs w:val="24"/>
        </w:rPr>
      </w:pPr>
    </w:p>
    <w:p w:rsidR="000E0DB0" w:rsidRDefault="000E0DB0" w:rsidP="000E0DB0">
      <w:pPr>
        <w:spacing w:after="0" w:line="360" w:lineRule="auto"/>
        <w:jc w:val="both"/>
        <w:rPr>
          <w:rFonts w:ascii="Times New Roman" w:hAnsi="Times New Roman" w:cs="Times New Roman"/>
          <w:sz w:val="24"/>
          <w:szCs w:val="24"/>
        </w:rPr>
      </w:pPr>
    </w:p>
    <w:p w:rsidR="000E0DB0" w:rsidRDefault="000E0DB0" w:rsidP="000E0DB0">
      <w:pPr>
        <w:spacing w:after="0" w:line="360" w:lineRule="auto"/>
        <w:jc w:val="both"/>
        <w:rPr>
          <w:rFonts w:ascii="Times New Roman" w:hAnsi="Times New Roman" w:cs="Times New Roman"/>
          <w:sz w:val="24"/>
          <w:szCs w:val="24"/>
        </w:rPr>
      </w:pPr>
    </w:p>
    <w:p w:rsidR="000E0DB0" w:rsidRPr="00240CA2" w:rsidRDefault="000E0DB0" w:rsidP="000E0DB0">
      <w:pPr>
        <w:spacing w:after="0" w:line="360" w:lineRule="auto"/>
        <w:jc w:val="both"/>
        <w:rPr>
          <w:rFonts w:ascii="Times New Roman" w:hAnsi="Times New Roman" w:cs="Times New Roman"/>
          <w:sz w:val="24"/>
          <w:szCs w:val="24"/>
        </w:rPr>
      </w:pPr>
    </w:p>
    <w:p w:rsidR="000E0DB0" w:rsidRPr="00240CA2" w:rsidRDefault="000E0DB0" w:rsidP="000E0DB0">
      <w:pPr>
        <w:pStyle w:val="ThHeading3"/>
      </w:pPr>
      <w:r w:rsidRPr="00240CA2">
        <w:lastRenderedPageBreak/>
        <w:t>4.8.1 Fixed Resistor</w:t>
      </w:r>
    </w:p>
    <w:p w:rsidR="000E0DB0" w:rsidRPr="00240CA2" w:rsidRDefault="000E0DB0" w:rsidP="000E0DB0">
      <w:pPr>
        <w:pStyle w:val="ThPara1"/>
      </w:pPr>
      <w:r w:rsidRPr="00240CA2">
        <w:t>Fixed resistors are the most frequently used</w:t>
      </w:r>
      <w:r w:rsidRPr="00240CA2">
        <w:rPr>
          <w:rStyle w:val="apple-converted-space"/>
        </w:rPr>
        <w:t> </w:t>
      </w:r>
      <w:r w:rsidRPr="000E0DB0">
        <w:t>resistors</w:t>
      </w:r>
      <w:r w:rsidRPr="00240CA2">
        <w:rPr>
          <w:rStyle w:val="apple-converted-space"/>
        </w:rPr>
        <w:t> </w:t>
      </w:r>
      <w:r w:rsidRPr="00240CA2">
        <w:t>in the electronic circuits. These resistors have the fixed resistance value. Hence, it is not possible to vary the resistance of the fixed resistor</w:t>
      </w:r>
    </w:p>
    <w:p w:rsidR="000E0DB0" w:rsidRPr="00240CA2" w:rsidRDefault="000E0DB0" w:rsidP="000E0DB0">
      <w:pPr>
        <w:pStyle w:val="ThBlank"/>
      </w:pPr>
    </w:p>
    <w:p w:rsidR="000E0DB0" w:rsidRPr="00240CA2" w:rsidRDefault="000E0DB0" w:rsidP="00644756">
      <w:pPr>
        <w:pStyle w:val="ThFig"/>
      </w:pPr>
      <w:r w:rsidRPr="000E0DB0">
        <w:drawing>
          <wp:inline distT="0" distB="0" distL="0" distR="0" wp14:anchorId="1B4F72C6" wp14:editId="3E54069E">
            <wp:extent cx="5156200" cy="1743740"/>
            <wp:effectExtent l="0" t="0" r="6350" b="889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rotWithShape="1">
                    <a:blip r:embed="rId25"/>
                    <a:srcRect r="2264" b="6172"/>
                    <a:stretch/>
                  </pic:blipFill>
                  <pic:spPr bwMode="auto">
                    <a:xfrm>
                      <a:off x="0" y="0"/>
                      <a:ext cx="5156791" cy="1743940"/>
                    </a:xfrm>
                    <a:prstGeom prst="rect">
                      <a:avLst/>
                    </a:prstGeom>
                    <a:ln>
                      <a:noFill/>
                    </a:ln>
                    <a:extLst>
                      <a:ext uri="{53640926-AAD7-44D8-BBD7-CCE9431645EC}">
                        <a14:shadowObscured xmlns:a14="http://schemas.microsoft.com/office/drawing/2010/main"/>
                      </a:ext>
                    </a:extLst>
                  </pic:spPr>
                </pic:pic>
              </a:graphicData>
            </a:graphic>
          </wp:inline>
        </w:drawing>
      </w:r>
    </w:p>
    <w:p w:rsidR="000E0DB0" w:rsidRPr="00240CA2" w:rsidRDefault="000E0DB0" w:rsidP="000E0DB0">
      <w:pPr>
        <w:pStyle w:val="ThFigcaption"/>
      </w:pPr>
      <w:r w:rsidRPr="00240CA2">
        <w:t>Fig</w:t>
      </w:r>
      <w:r>
        <w:t>.</w:t>
      </w:r>
      <w:r w:rsidRPr="00240CA2">
        <w:t xml:space="preserve"> 4.9: </w:t>
      </w:r>
      <w:r>
        <w:t xml:space="preserve">(a) </w:t>
      </w:r>
      <w:r w:rsidRPr="00240CA2">
        <w:t>Fixed resistor</w:t>
      </w:r>
      <w:r>
        <w:t xml:space="preserve"> and (b) Symbol of </w:t>
      </w:r>
      <w:r w:rsidRPr="00240CA2">
        <w:t>Fixed resistor</w:t>
      </w:r>
    </w:p>
    <w:p w:rsidR="000E0DB0" w:rsidRPr="00240CA2" w:rsidRDefault="000E0DB0" w:rsidP="000E0DB0">
      <w:pPr>
        <w:pStyle w:val="ThBlank"/>
      </w:pPr>
    </w:p>
    <w:p w:rsidR="000E0DB0" w:rsidRPr="00240CA2" w:rsidRDefault="000E0DB0" w:rsidP="000E0DB0">
      <w:pPr>
        <w:pStyle w:val="ThHeading3"/>
      </w:pPr>
      <w:r w:rsidRPr="00240CA2">
        <w:t>4.8.2 Variable Resistor</w:t>
      </w:r>
    </w:p>
    <w:p w:rsidR="000E0DB0" w:rsidRPr="00240CA2" w:rsidRDefault="000E0DB0" w:rsidP="000E0DB0">
      <w:pPr>
        <w:pStyle w:val="ThPara1"/>
        <w:rPr>
          <w:shd w:val="clear" w:color="auto" w:fill="FFFFFF"/>
        </w:rPr>
      </w:pPr>
      <w:r w:rsidRPr="00240CA2">
        <w:rPr>
          <w:shd w:val="clear" w:color="auto" w:fill="FFFFFF"/>
        </w:rPr>
        <w:t>A rheostat is a</w:t>
      </w:r>
      <w:r w:rsidRPr="00240CA2">
        <w:rPr>
          <w:rStyle w:val="apple-converted-space"/>
          <w:shd w:val="clear" w:color="auto" w:fill="FFFFFF"/>
        </w:rPr>
        <w:t> </w:t>
      </w:r>
      <w:r w:rsidRPr="00240CA2">
        <w:rPr>
          <w:shd w:val="clear" w:color="auto" w:fill="FFFFFF"/>
        </w:rPr>
        <w:t>variable</w:t>
      </w:r>
      <w:r w:rsidRPr="00240CA2">
        <w:rPr>
          <w:rStyle w:val="apple-converted-space"/>
          <w:shd w:val="clear" w:color="auto" w:fill="FFFFFF"/>
        </w:rPr>
        <w:t> </w:t>
      </w:r>
      <w:r w:rsidRPr="00240CA2">
        <w:rPr>
          <w:shd w:val="clear" w:color="auto" w:fill="FFFFFF"/>
        </w:rPr>
        <w:t>resistor which is used to control current. They are able to vary the</w:t>
      </w:r>
      <w:r w:rsidRPr="00240CA2">
        <w:rPr>
          <w:rStyle w:val="apple-converted-space"/>
          <w:shd w:val="clear" w:color="auto" w:fill="FFFFFF"/>
        </w:rPr>
        <w:t> </w:t>
      </w:r>
      <w:r w:rsidRPr="00240CA2">
        <w:rPr>
          <w:shd w:val="clear" w:color="auto" w:fill="FFFFFF"/>
        </w:rPr>
        <w:t>resistance</w:t>
      </w:r>
      <w:r w:rsidRPr="00240CA2">
        <w:rPr>
          <w:rStyle w:val="apple-converted-space"/>
          <w:shd w:val="clear" w:color="auto" w:fill="FFFFFF"/>
        </w:rPr>
        <w:t> </w:t>
      </w:r>
      <w:r w:rsidRPr="00240CA2">
        <w:rPr>
          <w:shd w:val="clear" w:color="auto" w:fill="FFFFFF"/>
        </w:rPr>
        <w:t>in a circuit without interruption. It uses only two connections, even when 3 terminals (as in a potentiometer) are present.</w:t>
      </w:r>
    </w:p>
    <w:p w:rsidR="000E0DB0" w:rsidRPr="00240CA2" w:rsidRDefault="000E0DB0" w:rsidP="00644756">
      <w:pPr>
        <w:pStyle w:val="ThFig"/>
      </w:pPr>
      <w:r w:rsidRPr="000E0DB0">
        <w:drawing>
          <wp:inline distT="0" distB="0" distL="0" distR="0" wp14:anchorId="56D643DA" wp14:editId="03A49C9A">
            <wp:extent cx="5027802" cy="2083982"/>
            <wp:effectExtent l="0" t="0" r="1905"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rotWithShape="1">
                    <a:blip r:embed="rId26"/>
                    <a:srcRect b="5176"/>
                    <a:stretch/>
                  </pic:blipFill>
                  <pic:spPr bwMode="auto">
                    <a:xfrm>
                      <a:off x="0" y="0"/>
                      <a:ext cx="5029200" cy="2084561"/>
                    </a:xfrm>
                    <a:prstGeom prst="rect">
                      <a:avLst/>
                    </a:prstGeom>
                    <a:ln>
                      <a:noFill/>
                    </a:ln>
                    <a:extLst>
                      <a:ext uri="{53640926-AAD7-44D8-BBD7-CCE9431645EC}">
                        <a14:shadowObscured xmlns:a14="http://schemas.microsoft.com/office/drawing/2010/main"/>
                      </a:ext>
                    </a:extLst>
                  </pic:spPr>
                </pic:pic>
              </a:graphicData>
            </a:graphic>
          </wp:inline>
        </w:drawing>
      </w:r>
    </w:p>
    <w:p w:rsidR="000E0DB0" w:rsidRPr="00240CA2" w:rsidRDefault="000E0DB0" w:rsidP="000E0DB0">
      <w:pPr>
        <w:pStyle w:val="Default"/>
        <w:spacing w:line="360" w:lineRule="auto"/>
        <w:jc w:val="both"/>
      </w:pPr>
    </w:p>
    <w:p w:rsidR="000E0DB0" w:rsidRPr="00644756" w:rsidRDefault="000E0DB0" w:rsidP="00644756">
      <w:pPr>
        <w:pStyle w:val="ThFigcaption"/>
        <w:rPr>
          <w:rStyle w:val="Heading4Char"/>
          <w:rFonts w:eastAsiaTheme="minorHAnsi"/>
          <w:b w:val="0"/>
          <w:bCs w:val="0"/>
        </w:rPr>
      </w:pPr>
      <w:r w:rsidRPr="00644756">
        <w:t xml:space="preserve">    </w:t>
      </w:r>
      <w:r w:rsidRPr="00644756">
        <w:rPr>
          <w:rStyle w:val="Heading4Char"/>
          <w:rFonts w:eastAsiaTheme="minorHAnsi"/>
          <w:b w:val="0"/>
          <w:bCs w:val="0"/>
        </w:rPr>
        <w:t>Fig</w:t>
      </w:r>
      <w:r w:rsidR="00644756" w:rsidRPr="00644756">
        <w:rPr>
          <w:rStyle w:val="Heading4Char"/>
          <w:rFonts w:eastAsiaTheme="minorHAnsi"/>
          <w:b w:val="0"/>
          <w:bCs w:val="0"/>
        </w:rPr>
        <w:t xml:space="preserve">. </w:t>
      </w:r>
      <w:r w:rsidRPr="00644756">
        <w:rPr>
          <w:rStyle w:val="Heading4Char"/>
          <w:rFonts w:eastAsiaTheme="minorHAnsi"/>
          <w:b w:val="0"/>
          <w:bCs w:val="0"/>
        </w:rPr>
        <w:t xml:space="preserve">4.11: </w:t>
      </w:r>
      <w:r w:rsidR="00644756">
        <w:rPr>
          <w:rStyle w:val="Heading4Char"/>
          <w:rFonts w:eastAsiaTheme="minorHAnsi"/>
          <w:b w:val="0"/>
          <w:bCs w:val="0"/>
        </w:rPr>
        <w:t xml:space="preserve">(a) </w:t>
      </w:r>
      <w:r w:rsidRPr="00644756">
        <w:rPr>
          <w:rStyle w:val="Heading4Char"/>
          <w:rFonts w:eastAsiaTheme="minorHAnsi"/>
          <w:b w:val="0"/>
          <w:bCs w:val="0"/>
        </w:rPr>
        <w:t>Variable resistor</w:t>
      </w:r>
      <w:r w:rsidR="00644756">
        <w:rPr>
          <w:rStyle w:val="Heading4Char"/>
          <w:rFonts w:eastAsiaTheme="minorHAnsi"/>
          <w:b w:val="0"/>
          <w:bCs w:val="0"/>
        </w:rPr>
        <w:t xml:space="preserve"> and (b) Symbol of </w:t>
      </w:r>
      <w:r w:rsidRPr="00644756">
        <w:rPr>
          <w:rStyle w:val="Heading4Char"/>
          <w:rFonts w:eastAsiaTheme="minorHAnsi"/>
          <w:b w:val="0"/>
          <w:bCs w:val="0"/>
        </w:rPr>
        <w:t>Variable resistor</w:t>
      </w:r>
    </w:p>
    <w:p w:rsidR="000E0DB0" w:rsidRPr="00240CA2" w:rsidRDefault="000E0DB0" w:rsidP="000E0DB0">
      <w:pPr>
        <w:pStyle w:val="Heading4"/>
        <w:spacing w:before="0" w:beforeAutospacing="0" w:after="0" w:afterAutospacing="0" w:line="360" w:lineRule="auto"/>
      </w:pPr>
    </w:p>
    <w:p w:rsidR="000E0DB0" w:rsidRPr="00240CA2" w:rsidRDefault="000E0DB0" w:rsidP="00644756">
      <w:pPr>
        <w:pStyle w:val="ThHeading2"/>
      </w:pPr>
      <w:r w:rsidRPr="00240CA2">
        <w:t>4.12 DC Power Supply</w:t>
      </w:r>
    </w:p>
    <w:p w:rsidR="000E0DB0" w:rsidRPr="00240CA2" w:rsidRDefault="000E0DB0" w:rsidP="00644756">
      <w:pPr>
        <w:pStyle w:val="ThPara1"/>
      </w:pPr>
      <w:r w:rsidRPr="00240CA2">
        <w:t xml:space="preserve">In this project, we used 9 volts dc adapter for external power source. This is a high-quality AC to DC 9V, 2A power supply. These power supplies mean the output is </w:t>
      </w:r>
      <w:r w:rsidRPr="00240CA2">
        <w:lastRenderedPageBreak/>
        <w:t>regulated to 9V and the capable output current is much higher (2000mA).And we also use 5v, 1A adapter for motor power supply.</w:t>
      </w:r>
    </w:p>
    <w:p w:rsidR="000E0DB0" w:rsidRPr="00240CA2" w:rsidRDefault="000E0DB0" w:rsidP="001455D3">
      <w:pPr>
        <w:pStyle w:val="ThBlank"/>
      </w:pPr>
    </w:p>
    <w:p w:rsidR="000E0DB0" w:rsidRPr="00240CA2" w:rsidRDefault="000E0DB0" w:rsidP="001455D3">
      <w:pPr>
        <w:pStyle w:val="ThFig"/>
      </w:pPr>
      <w:r w:rsidRPr="00240CA2">
        <w:drawing>
          <wp:inline distT="0" distB="0" distL="0" distR="0" wp14:anchorId="0CE268F2" wp14:editId="64E0B559">
            <wp:extent cx="5029200" cy="3863513"/>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71120_181157_31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9200" cy="3863513"/>
                    </a:xfrm>
                    <a:prstGeom prst="rect">
                      <a:avLst/>
                    </a:prstGeom>
                  </pic:spPr>
                </pic:pic>
              </a:graphicData>
            </a:graphic>
          </wp:inline>
        </w:drawing>
      </w:r>
    </w:p>
    <w:p w:rsidR="000E0DB0" w:rsidRPr="00240CA2" w:rsidRDefault="000E0DB0" w:rsidP="001455D3">
      <w:pPr>
        <w:pStyle w:val="ThFigcaption"/>
      </w:pPr>
      <w:r w:rsidRPr="00240CA2">
        <w:t>Fig</w:t>
      </w:r>
      <w:r w:rsidR="001455D3">
        <w:t xml:space="preserve">. </w:t>
      </w:r>
      <w:r w:rsidRPr="00240CA2">
        <w:t>4.13:  5V, 300mA DC power adapter</w:t>
      </w:r>
    </w:p>
    <w:p w:rsidR="000E0DB0" w:rsidRPr="00240CA2" w:rsidRDefault="000E0DB0" w:rsidP="001455D3">
      <w:pPr>
        <w:pStyle w:val="ThBlank"/>
      </w:pPr>
    </w:p>
    <w:p w:rsidR="000E0DB0" w:rsidRPr="00240CA2" w:rsidRDefault="000E0DB0" w:rsidP="001455D3">
      <w:pPr>
        <w:pStyle w:val="ThHeading2"/>
      </w:pPr>
      <w:r w:rsidRPr="00240CA2">
        <w:t xml:space="preserve">4.14 Water pump </w:t>
      </w:r>
    </w:p>
    <w:p w:rsidR="000E0DB0" w:rsidRPr="00240CA2" w:rsidRDefault="000E0DB0" w:rsidP="001455D3">
      <w:pPr>
        <w:pStyle w:val="ThPara1"/>
      </w:pPr>
      <w:r w:rsidRPr="00240CA2">
        <w:t xml:space="preserve">The water pump is used to artificially supply water for a particular task. It can be electronically controlled by interfacing it to a microcontroller. It can be triggered ON/OFF by sending signals as required. The process of artificially supplying water is known as pumping. There are many varieties of water pumps used. This project employs the use of a small DC 6v water pump which is connected to a relay module. </w:t>
      </w:r>
    </w:p>
    <w:p w:rsidR="000E0DB0" w:rsidRPr="00240CA2" w:rsidRDefault="000E0DB0" w:rsidP="000E0DB0">
      <w:pPr>
        <w:pStyle w:val="Default"/>
        <w:spacing w:line="360" w:lineRule="auto"/>
        <w:jc w:val="both"/>
      </w:pPr>
    </w:p>
    <w:p w:rsidR="000E0DB0" w:rsidRPr="00240CA2" w:rsidRDefault="000E0DB0" w:rsidP="001455D3">
      <w:pPr>
        <w:pStyle w:val="ThFig"/>
      </w:pPr>
      <w:r w:rsidRPr="00240CA2">
        <w:lastRenderedPageBreak/>
        <w:drawing>
          <wp:inline distT="0" distB="0" distL="0" distR="0" wp14:anchorId="1B9A0255" wp14:editId="7E58390A">
            <wp:extent cx="5029200" cy="4248094"/>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171120_181802_938.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9200" cy="4248094"/>
                    </a:xfrm>
                    <a:prstGeom prst="rect">
                      <a:avLst/>
                    </a:prstGeom>
                  </pic:spPr>
                </pic:pic>
              </a:graphicData>
            </a:graphic>
          </wp:inline>
        </w:drawing>
      </w:r>
    </w:p>
    <w:p w:rsidR="008B1038" w:rsidRDefault="000E0DB0" w:rsidP="001455D3">
      <w:pPr>
        <w:pStyle w:val="ThFigcaption"/>
      </w:pPr>
      <w:r w:rsidRPr="00240CA2">
        <w:t>Fig</w:t>
      </w:r>
      <w:r w:rsidR="001455D3">
        <w:t>.</w:t>
      </w:r>
      <w:r w:rsidRPr="00240CA2">
        <w:t xml:space="preserve"> 4.14:  Water pump</w:t>
      </w:r>
    </w:p>
    <w:p w:rsidR="001455D3" w:rsidRPr="006365DB" w:rsidRDefault="001455D3" w:rsidP="000E0DB0">
      <w:pPr>
        <w:pStyle w:val="ThBlank"/>
      </w:pPr>
    </w:p>
    <w:p w:rsidR="001E78DB" w:rsidRPr="00240CA2" w:rsidRDefault="001E78DB" w:rsidP="001455D3">
      <w:pPr>
        <w:pStyle w:val="ThHeading2"/>
      </w:pPr>
      <w:r w:rsidRPr="00240CA2">
        <w:t>4.11 ON/OFF Switch</w:t>
      </w:r>
    </w:p>
    <w:p w:rsidR="001455D3" w:rsidRDefault="001455D3" w:rsidP="001E78DB">
      <w:pPr>
        <w:pStyle w:val="Default"/>
        <w:spacing w:line="360" w:lineRule="auto"/>
        <w:jc w:val="both"/>
      </w:pPr>
      <w:r>
        <w:t xml:space="preserve">Specifications: </w:t>
      </w:r>
    </w:p>
    <w:p w:rsidR="001E78DB" w:rsidRDefault="001E78DB" w:rsidP="001455D3">
      <w:pPr>
        <w:pStyle w:val="Default"/>
        <w:spacing w:line="360" w:lineRule="auto"/>
        <w:ind w:left="720"/>
        <w:jc w:val="both"/>
      </w:pPr>
      <w:r w:rsidRPr="00240CA2">
        <w:t>Voltage: 12V</w:t>
      </w:r>
    </w:p>
    <w:p w:rsidR="001E78DB" w:rsidRPr="00240CA2" w:rsidRDefault="001E78DB" w:rsidP="001455D3">
      <w:pPr>
        <w:pStyle w:val="Default"/>
        <w:spacing w:line="360" w:lineRule="auto"/>
        <w:ind w:left="720"/>
        <w:jc w:val="both"/>
      </w:pPr>
      <w:r w:rsidRPr="00240CA2">
        <w:t>Switch Color: White</w:t>
      </w:r>
    </w:p>
    <w:p w:rsidR="001E78DB" w:rsidRPr="00240CA2" w:rsidRDefault="001E78DB" w:rsidP="001E78DB">
      <w:pPr>
        <w:pStyle w:val="Default"/>
        <w:spacing w:line="360" w:lineRule="auto"/>
        <w:jc w:val="both"/>
      </w:pPr>
    </w:p>
    <w:p w:rsidR="001E78DB" w:rsidRPr="00240CA2" w:rsidRDefault="001E78DB" w:rsidP="001455D3">
      <w:pPr>
        <w:pStyle w:val="ThFig"/>
      </w:pPr>
      <w:r w:rsidRPr="00240CA2">
        <w:drawing>
          <wp:inline distT="0" distB="0" distL="0" distR="0" wp14:anchorId="46F23014" wp14:editId="542B5D09">
            <wp:extent cx="5252484" cy="2232025"/>
            <wp:effectExtent l="0" t="0" r="5715"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171120_182051.jpg"/>
                    <pic:cNvPicPr/>
                  </pic:nvPicPr>
                  <pic:blipFill rotWithShape="1">
                    <a:blip r:embed="rId29" cstate="print">
                      <a:extLst>
                        <a:ext uri="{28A0092B-C50C-407E-A947-70E740481C1C}">
                          <a14:useLocalDpi xmlns:a14="http://schemas.microsoft.com/office/drawing/2010/main" val="0"/>
                        </a:ext>
                      </a:extLst>
                    </a:blip>
                    <a:srcRect l="8846" t="21178" r="8678" b="15282"/>
                    <a:stretch/>
                  </pic:blipFill>
                  <pic:spPr bwMode="auto">
                    <a:xfrm>
                      <a:off x="0" y="0"/>
                      <a:ext cx="5265039" cy="2237360"/>
                    </a:xfrm>
                    <a:prstGeom prst="rect">
                      <a:avLst/>
                    </a:prstGeom>
                    <a:ln>
                      <a:noFill/>
                    </a:ln>
                    <a:extLst>
                      <a:ext uri="{53640926-AAD7-44D8-BBD7-CCE9431645EC}">
                        <a14:shadowObscured xmlns:a14="http://schemas.microsoft.com/office/drawing/2010/main"/>
                      </a:ext>
                    </a:extLst>
                  </pic:spPr>
                </pic:pic>
              </a:graphicData>
            </a:graphic>
          </wp:inline>
        </w:drawing>
      </w:r>
    </w:p>
    <w:p w:rsidR="001E78DB" w:rsidRPr="00240CA2" w:rsidRDefault="001E78DB" w:rsidP="001455D3">
      <w:pPr>
        <w:pStyle w:val="ThFigcaption"/>
      </w:pPr>
      <w:r w:rsidRPr="00240CA2">
        <w:t>Fig</w:t>
      </w:r>
      <w:r w:rsidR="001455D3">
        <w:t xml:space="preserve">. </w:t>
      </w:r>
      <w:r w:rsidRPr="00240CA2">
        <w:t>4.15: ON/OFF switch</w:t>
      </w:r>
    </w:p>
    <w:p w:rsidR="001E78DB" w:rsidRPr="00240CA2" w:rsidRDefault="001E78DB" w:rsidP="001455D3">
      <w:pPr>
        <w:pStyle w:val="ThHeading2"/>
      </w:pPr>
      <w:r w:rsidRPr="00240CA2">
        <w:lastRenderedPageBreak/>
        <w:t xml:space="preserve">4.12 DC power Socket </w:t>
      </w:r>
    </w:p>
    <w:p w:rsidR="001E78DB" w:rsidRPr="00240CA2" w:rsidRDefault="001E78DB" w:rsidP="001455D3">
      <w:pPr>
        <w:pStyle w:val="ThPara1"/>
      </w:pPr>
      <w:r w:rsidRPr="00240CA2">
        <w:t xml:space="preserve">This DC power </w:t>
      </w:r>
      <w:r w:rsidRPr="001455D3">
        <w:t>connector</w:t>
      </w:r>
      <w:r w:rsidRPr="00240CA2">
        <w:t xml:space="preserve"> has a 1.4mm </w:t>
      </w:r>
      <w:proofErr w:type="spellStart"/>
      <w:r w:rsidRPr="00240CA2">
        <w:t>centre</w:t>
      </w:r>
      <w:proofErr w:type="spellEnd"/>
      <w:r w:rsidRPr="00240CA2">
        <w:t xml:space="preserve"> pin. The cable mount DC connector is easy to wire and is suitable for a wide range of 2A 18 V dc power applications.</w:t>
      </w:r>
    </w:p>
    <w:p w:rsidR="001E78DB" w:rsidRPr="00240CA2" w:rsidRDefault="001E78DB" w:rsidP="001455D3">
      <w:pPr>
        <w:pStyle w:val="ThBlank"/>
      </w:pPr>
    </w:p>
    <w:p w:rsidR="001E78DB" w:rsidRPr="00240CA2" w:rsidRDefault="001E78DB" w:rsidP="001455D3">
      <w:pPr>
        <w:pStyle w:val="ThFig"/>
      </w:pPr>
      <w:r w:rsidRPr="00240CA2">
        <w:drawing>
          <wp:inline distT="0" distB="0" distL="0" distR="0" wp14:anchorId="1E9D0015" wp14:editId="0818E8FE">
            <wp:extent cx="4295553" cy="3359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0171018_121309.jpg"/>
                    <pic:cNvPicPr/>
                  </pic:nvPicPr>
                  <pic:blipFill rotWithShape="1">
                    <a:blip r:embed="rId30" cstate="print">
                      <a:extLst>
                        <a:ext uri="{28A0092B-C50C-407E-A947-70E740481C1C}">
                          <a14:useLocalDpi xmlns:a14="http://schemas.microsoft.com/office/drawing/2010/main" val="0"/>
                        </a:ext>
                      </a:extLst>
                    </a:blip>
                    <a:srcRect l="11349" t="13831" r="20209" b="9490"/>
                    <a:stretch/>
                  </pic:blipFill>
                  <pic:spPr bwMode="auto">
                    <a:xfrm>
                      <a:off x="0" y="0"/>
                      <a:ext cx="4337791" cy="3392180"/>
                    </a:xfrm>
                    <a:prstGeom prst="rect">
                      <a:avLst/>
                    </a:prstGeom>
                    <a:ln>
                      <a:noFill/>
                    </a:ln>
                    <a:extLst>
                      <a:ext uri="{53640926-AAD7-44D8-BBD7-CCE9431645EC}">
                        <a14:shadowObscured xmlns:a14="http://schemas.microsoft.com/office/drawing/2010/main"/>
                      </a:ext>
                    </a:extLst>
                  </pic:spPr>
                </pic:pic>
              </a:graphicData>
            </a:graphic>
          </wp:inline>
        </w:drawing>
      </w:r>
    </w:p>
    <w:p w:rsidR="001E78DB" w:rsidRDefault="001E78DB" w:rsidP="001455D3">
      <w:pPr>
        <w:pStyle w:val="ThFigcaption"/>
      </w:pPr>
      <w:r w:rsidRPr="00240CA2">
        <w:t>Fig4.16: Dc socket</w:t>
      </w:r>
    </w:p>
    <w:p w:rsidR="001455D3" w:rsidRPr="00240CA2" w:rsidRDefault="001455D3" w:rsidP="001455D3">
      <w:pPr>
        <w:pStyle w:val="ThBlank"/>
      </w:pPr>
    </w:p>
    <w:p w:rsidR="001E78DB" w:rsidRPr="00240CA2" w:rsidRDefault="001E78DB" w:rsidP="001455D3">
      <w:pPr>
        <w:pStyle w:val="ThHeading2"/>
      </w:pPr>
      <w:r w:rsidRPr="00240CA2">
        <w:t>4.13 Transistor (BC547)</w:t>
      </w:r>
    </w:p>
    <w:p w:rsidR="001E78DB" w:rsidRPr="00240CA2" w:rsidRDefault="001455D3" w:rsidP="001455D3">
      <w:pPr>
        <w:pStyle w:val="ThFig"/>
      </w:pPr>
      <w:r w:rsidRPr="001455D3">
        <w:drawing>
          <wp:inline distT="0" distB="0" distL="0" distR="0" wp14:anchorId="13948A88" wp14:editId="293E57D9">
            <wp:extent cx="4486718" cy="2732280"/>
            <wp:effectExtent l="0" t="0" r="0" b="0"/>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rotWithShape="1">
                    <a:blip r:embed="rId31"/>
                    <a:srcRect l="6852" r="8102" b="3622"/>
                    <a:stretch/>
                  </pic:blipFill>
                  <pic:spPr bwMode="auto">
                    <a:xfrm>
                      <a:off x="0" y="0"/>
                      <a:ext cx="4487189" cy="2732567"/>
                    </a:xfrm>
                    <a:prstGeom prst="rect">
                      <a:avLst/>
                    </a:prstGeom>
                    <a:ln>
                      <a:noFill/>
                    </a:ln>
                    <a:extLst>
                      <a:ext uri="{53640926-AAD7-44D8-BBD7-CCE9431645EC}">
                        <a14:shadowObscured xmlns:a14="http://schemas.microsoft.com/office/drawing/2010/main"/>
                      </a:ext>
                    </a:extLst>
                  </pic:spPr>
                </pic:pic>
              </a:graphicData>
            </a:graphic>
          </wp:inline>
        </w:drawing>
      </w:r>
    </w:p>
    <w:p w:rsidR="001E78DB" w:rsidRPr="00240CA2" w:rsidRDefault="001E78DB" w:rsidP="001455D3">
      <w:pPr>
        <w:pStyle w:val="ThFigcaption"/>
      </w:pPr>
      <w:r w:rsidRPr="00240CA2">
        <w:t>Fig</w:t>
      </w:r>
      <w:r w:rsidR="001455D3">
        <w:t xml:space="preserve">. </w:t>
      </w:r>
      <w:r w:rsidRPr="00240CA2">
        <w:t xml:space="preserve">4.17: </w:t>
      </w:r>
      <w:r w:rsidR="001455D3">
        <w:t xml:space="preserve">(a) </w:t>
      </w:r>
      <w:r w:rsidRPr="00240CA2">
        <w:t>BC547 Transistor</w:t>
      </w:r>
      <w:r w:rsidR="001455D3">
        <w:t xml:space="preserve"> and (b) Symbol of </w:t>
      </w:r>
      <w:r w:rsidRPr="00240CA2">
        <w:t xml:space="preserve">BC547 </w:t>
      </w:r>
      <w:r w:rsidR="001455D3">
        <w:t>transistor</w:t>
      </w:r>
    </w:p>
    <w:p w:rsidR="001E78DB" w:rsidRPr="00240CA2" w:rsidRDefault="001E78DB" w:rsidP="001E78DB">
      <w:pPr>
        <w:spacing w:after="0" w:line="360" w:lineRule="auto"/>
        <w:jc w:val="both"/>
        <w:rPr>
          <w:rFonts w:ascii="Times New Roman" w:hAnsi="Times New Roman" w:cs="Times New Roman"/>
          <w:sz w:val="24"/>
          <w:szCs w:val="24"/>
        </w:rPr>
      </w:pPr>
    </w:p>
    <w:p w:rsidR="001E78DB" w:rsidRPr="00240CA2" w:rsidRDefault="001E78DB" w:rsidP="00CC58DE">
      <w:pPr>
        <w:pStyle w:val="ThPara1"/>
      </w:pPr>
      <w:r w:rsidRPr="00240CA2">
        <w:lastRenderedPageBreak/>
        <w:t>BC547 is an NPN Bi-polar junction transistor (BJT) as shown in figure 1. A transistor, stands for transfer of resistance, is commonly used to amplify current. A small current at its base controls a larger current at collector &amp; emitter terminals. BC547 is mainly used for amplification and switching purposes. It has a maximum current gain of 800. Its equivalent transistors are BC548 and BC549. The transistor terminals require a fixed DC voltage to operate in the desired region of its characteristic.</w:t>
      </w:r>
    </w:p>
    <w:p w:rsidR="001E78DB" w:rsidRPr="00240CA2" w:rsidRDefault="001E78DB" w:rsidP="00CC58DE">
      <w:pPr>
        <w:pStyle w:val="ThBlank"/>
      </w:pPr>
    </w:p>
    <w:p w:rsidR="001E78DB" w:rsidRPr="00240CA2" w:rsidRDefault="001E78DB" w:rsidP="00CC58DE">
      <w:pPr>
        <w:pStyle w:val="ThHeading2"/>
      </w:pPr>
      <w:r w:rsidRPr="00240CA2">
        <w:t>4.14 Rectifier Diode</w:t>
      </w:r>
    </w:p>
    <w:p w:rsidR="001E78DB" w:rsidRPr="00CC58DE" w:rsidRDefault="001E78DB" w:rsidP="00CC58DE">
      <w:pPr>
        <w:pStyle w:val="ThPara1"/>
      </w:pPr>
      <w:r w:rsidRPr="00CC58DE">
        <w:t xml:space="preserve">A diode is a two-terminal electronic component that conducts primarily in one direction (asymmetric conductance); it has low (ideally zero) resistance to the current in one direction, and high (ideally infinite) resistance in the other. A semiconductor diode, the most common type today, is a crystalline piece of semiconductor material with a p–n junction connected to two electrical terminals. A vacuum tube diode has two electrodes, a plate (anode) and a heated cathode   </w:t>
      </w:r>
    </w:p>
    <w:p w:rsidR="001E78DB" w:rsidRPr="00240CA2" w:rsidRDefault="001E78DB" w:rsidP="00CC58DE">
      <w:pPr>
        <w:pStyle w:val="ThBlank"/>
      </w:pPr>
    </w:p>
    <w:p w:rsidR="001E78DB" w:rsidRPr="00240CA2" w:rsidRDefault="001E78DB" w:rsidP="00CC58DE">
      <w:pPr>
        <w:pStyle w:val="ThFig"/>
      </w:pPr>
      <w:r w:rsidRPr="00240CA2">
        <w:drawing>
          <wp:inline distT="0" distB="0" distL="0" distR="0" wp14:anchorId="7BD62F2A" wp14:editId="62DC4CC6">
            <wp:extent cx="4695520" cy="21685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0171120_184227_712.jpg"/>
                    <pic:cNvPicPr/>
                  </pic:nvPicPr>
                  <pic:blipFill rotWithShape="1">
                    <a:blip r:embed="rId32" cstate="print">
                      <a:extLst>
                        <a:ext uri="{28A0092B-C50C-407E-A947-70E740481C1C}">
                          <a14:useLocalDpi xmlns:a14="http://schemas.microsoft.com/office/drawing/2010/main" val="0"/>
                        </a:ext>
                      </a:extLst>
                    </a:blip>
                    <a:srcRect l="3707" t="5696" b="21680"/>
                    <a:stretch/>
                  </pic:blipFill>
                  <pic:spPr bwMode="auto">
                    <a:xfrm>
                      <a:off x="0" y="0"/>
                      <a:ext cx="4763236" cy="2199798"/>
                    </a:xfrm>
                    <a:prstGeom prst="rect">
                      <a:avLst/>
                    </a:prstGeom>
                    <a:ln>
                      <a:noFill/>
                    </a:ln>
                    <a:extLst>
                      <a:ext uri="{53640926-AAD7-44D8-BBD7-CCE9431645EC}">
                        <a14:shadowObscured xmlns:a14="http://schemas.microsoft.com/office/drawing/2010/main"/>
                      </a:ext>
                    </a:extLst>
                  </pic:spPr>
                </pic:pic>
              </a:graphicData>
            </a:graphic>
          </wp:inline>
        </w:drawing>
      </w:r>
    </w:p>
    <w:p w:rsidR="001E78DB" w:rsidRPr="00240CA2" w:rsidRDefault="001E78DB" w:rsidP="00CC58DE">
      <w:pPr>
        <w:pStyle w:val="ThFigcaption"/>
      </w:pPr>
      <w:r w:rsidRPr="00240CA2">
        <w:t>Fig</w:t>
      </w:r>
      <w:r w:rsidR="00CC58DE">
        <w:t xml:space="preserve">. </w:t>
      </w:r>
      <w:r w:rsidRPr="00240CA2">
        <w:t xml:space="preserve">4.19: Rectifier diode                  </w:t>
      </w:r>
    </w:p>
    <w:p w:rsidR="001E78DB" w:rsidRPr="00240CA2" w:rsidRDefault="001E78DB" w:rsidP="001E78DB">
      <w:pPr>
        <w:spacing w:after="0" w:line="360" w:lineRule="auto"/>
        <w:jc w:val="both"/>
        <w:rPr>
          <w:rFonts w:ascii="Times New Roman" w:hAnsi="Times New Roman" w:cs="Times New Roman"/>
          <w:sz w:val="24"/>
          <w:szCs w:val="24"/>
        </w:rPr>
      </w:pPr>
    </w:p>
    <w:p w:rsidR="00CC58DE" w:rsidRDefault="001E78DB" w:rsidP="00CC58DE">
      <w:pPr>
        <w:pStyle w:val="Heading4"/>
        <w:spacing w:before="0" w:beforeAutospacing="0" w:after="0" w:afterAutospacing="0" w:line="360" w:lineRule="auto"/>
        <w:jc w:val="center"/>
      </w:pPr>
      <w:r w:rsidRPr="00240CA2">
        <w:rPr>
          <w:noProof/>
        </w:rPr>
        <w:drawing>
          <wp:inline distT="0" distB="0" distL="0" distR="0" wp14:anchorId="387A4523" wp14:editId="45BB1732">
            <wp:extent cx="3017520" cy="1291835"/>
            <wp:effectExtent l="0" t="0" r="0"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171b6bece395ff53c000000.PNG"/>
                    <pic:cNvPicPr/>
                  </pic:nvPicPr>
                  <pic:blipFill>
                    <a:blip r:embed="rId33">
                      <a:extLst>
                        <a:ext uri="{28A0092B-C50C-407E-A947-70E740481C1C}">
                          <a14:useLocalDpi xmlns:a14="http://schemas.microsoft.com/office/drawing/2010/main" val="0"/>
                        </a:ext>
                      </a:extLst>
                    </a:blip>
                    <a:stretch>
                      <a:fillRect/>
                    </a:stretch>
                  </pic:blipFill>
                  <pic:spPr>
                    <a:xfrm>
                      <a:off x="0" y="0"/>
                      <a:ext cx="3017520" cy="1291835"/>
                    </a:xfrm>
                    <a:prstGeom prst="rect">
                      <a:avLst/>
                    </a:prstGeom>
                  </pic:spPr>
                </pic:pic>
              </a:graphicData>
            </a:graphic>
          </wp:inline>
        </w:drawing>
      </w:r>
    </w:p>
    <w:p w:rsidR="001E78DB" w:rsidRPr="00240CA2" w:rsidRDefault="001E78DB" w:rsidP="00CC58DE">
      <w:pPr>
        <w:pStyle w:val="ThFigcaption"/>
      </w:pPr>
      <w:r w:rsidRPr="00240CA2">
        <w:t>Fig</w:t>
      </w:r>
      <w:r w:rsidR="00CC58DE">
        <w:t xml:space="preserve">. </w:t>
      </w:r>
      <w:r w:rsidRPr="00240CA2">
        <w:t>4.20: Diode Symbol</w:t>
      </w:r>
    </w:p>
    <w:p w:rsidR="001E78DB" w:rsidRPr="00240CA2" w:rsidRDefault="001E78DB" w:rsidP="001E78DB">
      <w:pPr>
        <w:pStyle w:val="Heading4"/>
        <w:spacing w:before="0" w:beforeAutospacing="0" w:after="0" w:afterAutospacing="0" w:line="360" w:lineRule="auto"/>
        <w:jc w:val="both"/>
      </w:pPr>
    </w:p>
    <w:p w:rsidR="001E78DB" w:rsidRPr="00240CA2" w:rsidRDefault="001E78DB" w:rsidP="003D52A5">
      <w:pPr>
        <w:pStyle w:val="ThHeading2"/>
      </w:pPr>
      <w:r w:rsidRPr="00240CA2">
        <w:lastRenderedPageBreak/>
        <w:t>4.15 Introduction of GSM Module</w:t>
      </w:r>
    </w:p>
    <w:p w:rsidR="00211EC3" w:rsidRDefault="001E78DB" w:rsidP="00211EC3">
      <w:pPr>
        <w:pStyle w:val="ThPara1"/>
      </w:pPr>
      <w:r w:rsidRPr="00240CA2">
        <w:t>The Global System for Mobile Communications is the most popular standard for mobile phones in the world. GSM service is used by over 2 billion people across more than 212 countries and territories. The ubiquity of the GSM standard makes international roaming very common between mobile phone operators, enabling subscribers to use their phones in many parts of the world. GSM differs significantly from its predecessors in that both signaling and speech channels are Digital call quality, which means that it is considered a second generation (2G) mobile phone system. This fact has also meant that data communication was built into the system from the 3</w:t>
      </w:r>
      <w:r w:rsidRPr="00240CA2">
        <w:rPr>
          <w:vertAlign w:val="superscript"/>
        </w:rPr>
        <w:t>rd</w:t>
      </w:r>
      <w:r w:rsidRPr="00240CA2">
        <w:t xml:space="preserve"> Generation Partnership Project (3GPP). From the Point of view of the consumers, the key advantage of GSM systems has been higher digital voice quality and low cost alternatives to making cells such as text messaging. The advantage for network operator has been the ability to deploy equipment from different vendors because the open standard allows easy inter-operability. Like other cellular standards GSM allows network operators to offer roaming services which mean subscribers can use their phones all over the world. As the GSM standard continued to develop, it retained backward compatibility with the original GSM phones; for example, packet data capabilities were added in the Release ’97 version of the standard, of GPRS. High </w:t>
      </w:r>
      <w:r>
        <w:t>mea</w:t>
      </w:r>
      <w:r w:rsidRPr="00240CA2">
        <w:t xml:space="preserve">ner speed data transmission has also been introduced with EDGE in the Release ’99 version of the standard. </w:t>
      </w:r>
    </w:p>
    <w:p w:rsidR="001E78DB" w:rsidRDefault="001E78DB" w:rsidP="003D52A5">
      <w:pPr>
        <w:pStyle w:val="ThFig"/>
      </w:pPr>
      <w:r w:rsidRPr="00240CA2">
        <w:drawing>
          <wp:inline distT="0" distB="0" distL="0" distR="0" wp14:anchorId="3575BDF2" wp14:editId="0104AC28">
            <wp:extent cx="4846320" cy="3374760"/>
            <wp:effectExtent l="0" t="0" r="0" b="0"/>
            <wp:docPr id="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0171018_120819_1.jpg"/>
                    <pic:cNvPicPr/>
                  </pic:nvPicPr>
                  <pic:blipFill rotWithShape="1">
                    <a:blip r:embed="rId34" cstate="print">
                      <a:extLst>
                        <a:ext uri="{28A0092B-C50C-407E-A947-70E740481C1C}">
                          <a14:useLocalDpi xmlns:a14="http://schemas.microsoft.com/office/drawing/2010/main" val="0"/>
                        </a:ext>
                      </a:extLst>
                    </a:blip>
                    <a:srcRect l="7694" t="8179" r="11614" b="8943"/>
                    <a:stretch/>
                  </pic:blipFill>
                  <pic:spPr bwMode="auto">
                    <a:xfrm>
                      <a:off x="0" y="0"/>
                      <a:ext cx="4846320" cy="3374760"/>
                    </a:xfrm>
                    <a:prstGeom prst="rect">
                      <a:avLst/>
                    </a:prstGeom>
                    <a:ln>
                      <a:noFill/>
                    </a:ln>
                    <a:extLst>
                      <a:ext uri="{53640926-AAD7-44D8-BBD7-CCE9431645EC}">
                        <a14:shadowObscured xmlns:a14="http://schemas.microsoft.com/office/drawing/2010/main"/>
                      </a:ext>
                    </a:extLst>
                  </pic:spPr>
                </pic:pic>
              </a:graphicData>
            </a:graphic>
          </wp:inline>
        </w:drawing>
      </w:r>
    </w:p>
    <w:p w:rsidR="00E05F7B" w:rsidRPr="00240CA2" w:rsidRDefault="00E05F7B" w:rsidP="003D52A5">
      <w:pPr>
        <w:pStyle w:val="ThFig"/>
        <w:rPr>
          <w:lang w:bidi="bn-BD"/>
        </w:rPr>
      </w:pPr>
      <w:r w:rsidRPr="00E05F7B">
        <w:lastRenderedPageBreak/>
        <w:drawing>
          <wp:inline distT="0" distB="0" distL="0" distR="0" wp14:anchorId="02279718" wp14:editId="70C4303B">
            <wp:extent cx="5029200" cy="2355550"/>
            <wp:effectExtent l="0" t="0" r="0" b="6985"/>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rotWithShape="1">
                    <a:blip r:embed="rId35"/>
                    <a:srcRect r="3319"/>
                    <a:stretch/>
                  </pic:blipFill>
                  <pic:spPr bwMode="auto">
                    <a:xfrm>
                      <a:off x="0" y="0"/>
                      <a:ext cx="5029200" cy="2355550"/>
                    </a:xfrm>
                    <a:prstGeom prst="rect">
                      <a:avLst/>
                    </a:prstGeom>
                    <a:ln>
                      <a:noFill/>
                    </a:ln>
                    <a:extLst>
                      <a:ext uri="{53640926-AAD7-44D8-BBD7-CCE9431645EC}">
                        <a14:shadowObscured xmlns:a14="http://schemas.microsoft.com/office/drawing/2010/main"/>
                      </a:ext>
                    </a:extLst>
                  </pic:spPr>
                </pic:pic>
              </a:graphicData>
            </a:graphic>
          </wp:inline>
        </w:drawing>
      </w:r>
    </w:p>
    <w:p w:rsidR="001E78DB" w:rsidRPr="00240CA2" w:rsidRDefault="001E78DB" w:rsidP="00E05F7B">
      <w:pPr>
        <w:pStyle w:val="ThFigcaption"/>
      </w:pPr>
      <w:r w:rsidRPr="00240CA2">
        <w:t>Fig</w:t>
      </w:r>
      <w:r w:rsidR="00E05F7B">
        <w:t xml:space="preserve">. </w:t>
      </w:r>
      <w:r w:rsidRPr="00240CA2">
        <w:t>4.20: GSM Module</w:t>
      </w:r>
    </w:p>
    <w:p w:rsidR="001E78DB" w:rsidRDefault="001E78DB" w:rsidP="00E05F7B">
      <w:pPr>
        <w:pStyle w:val="ThBlank"/>
      </w:pPr>
    </w:p>
    <w:p w:rsidR="001E78DB" w:rsidRPr="00240CA2" w:rsidRDefault="001E78DB" w:rsidP="00E05F7B">
      <w:pPr>
        <w:pStyle w:val="ThHeading3"/>
      </w:pPr>
      <w:r w:rsidRPr="00240CA2">
        <w:t>4.15</w:t>
      </w:r>
      <w:r w:rsidR="00E05F7B">
        <w:t>.1 Historical Background of GSM</w:t>
      </w:r>
    </w:p>
    <w:p w:rsidR="001E78DB" w:rsidRPr="00240CA2" w:rsidRDefault="001E78DB" w:rsidP="00E05F7B">
      <w:pPr>
        <w:pStyle w:val="ThPara1"/>
      </w:pPr>
      <w:r w:rsidRPr="00240CA2">
        <w:t xml:space="preserve">The growth of cellular telephone system took off in the early 1980s, particularly in Europe. The lack of a technological standardization prompted the European conference of postal and Telecommunications Administrations (CEPT)   to create the group Special Mobile (GSM) in 1982 with the objective of developing a standard for a mobile telephone system that could be used across Europe .The first GSM network was launched in 1991 by </w:t>
      </w:r>
      <w:proofErr w:type="spellStart"/>
      <w:r w:rsidRPr="00240CA2">
        <w:t>Radiolinja</w:t>
      </w:r>
      <w:proofErr w:type="spellEnd"/>
      <w:r w:rsidRPr="00240CA2">
        <w:t xml:space="preserve"> in Finland.</w:t>
      </w:r>
    </w:p>
    <w:p w:rsidR="001E78DB" w:rsidRPr="00240CA2" w:rsidRDefault="001E78DB" w:rsidP="00E05F7B">
      <w:pPr>
        <w:pStyle w:val="ThPara2"/>
      </w:pPr>
      <w:r w:rsidRPr="00240CA2">
        <w:t xml:space="preserve"> In 1989, GSM responsibility was transferred to the European Telecommunications Standards Institute (ETSI), and phase I of the GSM specifications were   published in 1990.By the end of 1993, over a million subscribers were using GSM phone networks being operated by 70 carriers across 48 countries.   </w:t>
      </w:r>
    </w:p>
    <w:p w:rsidR="001E78DB" w:rsidRPr="00240CA2" w:rsidRDefault="001E78DB" w:rsidP="00E05F7B">
      <w:pPr>
        <w:pStyle w:val="ThBlank"/>
      </w:pPr>
    </w:p>
    <w:p w:rsidR="001E78DB" w:rsidRPr="00240CA2" w:rsidRDefault="001E78DB" w:rsidP="00E05F7B">
      <w:pPr>
        <w:pStyle w:val="ThHeading3"/>
      </w:pPr>
      <w:r w:rsidRPr="00240CA2">
        <w:t>4.15.2 Subscriber Identity Module</w:t>
      </w:r>
    </w:p>
    <w:p w:rsidR="001E78DB" w:rsidRPr="00240CA2" w:rsidRDefault="001E78DB" w:rsidP="00E05F7B">
      <w:pPr>
        <w:pStyle w:val="ThPara1"/>
      </w:pPr>
      <w:r w:rsidRPr="00240CA2">
        <w:t>One of the key features of GSM is the Subscriber identity Module (SIM), commonly known as a SIM card. The SIM is a detachable smart card containing the user’s subscription information and phone book. This allows the user to retain his or her information after switching handsets.  Alternatively, the user can also change operators while retaining the handset simply by changing the SIM. Some operators will block this by allowing the phone to use only a single SIM, or only a SIM issued by them, this practice is known as SIM looking, and is illegal in some countries.</w:t>
      </w:r>
    </w:p>
    <w:p w:rsidR="001E78DB" w:rsidRPr="00240CA2" w:rsidRDefault="001E78DB" w:rsidP="00E05F7B">
      <w:pPr>
        <w:pStyle w:val="ThPara2"/>
      </w:pPr>
      <w:r w:rsidRPr="00240CA2">
        <w:t xml:space="preserve">In the United States, Canada, Europe and Australia, many operators lock the mobiles the sell. This is done because the price of the mobile phone is typically subsidized with revenue from subscriptions and operators want to try to avoid </w:t>
      </w:r>
      <w:r w:rsidRPr="00240CA2">
        <w:lastRenderedPageBreak/>
        <w:t>subsidizing competitor mobiles .A subscriber can usually contact the provider to remove the look for a fee, utilize private services to remove the look, or make use of ample software and websites available on the Internet to unlock the handset themselves. While most web sites offer the unlocking for a fee, some do it for free. The locking applies to the handset, identified by its international Mobile Equipment Identity (IMEI) number, not to the account. It is always possible to switch to another handset if such other handset is available. Some providers will unlock the phone for free if the custom has held an account for a certain period. Third party unlocking services exist that are often quicker and lower cost than that of the operator, in most removing the lock is legal.</w:t>
      </w:r>
    </w:p>
    <w:p w:rsidR="001E78DB" w:rsidRPr="00240CA2" w:rsidRDefault="001E78DB" w:rsidP="00E05F7B">
      <w:pPr>
        <w:pStyle w:val="ThBlank"/>
      </w:pPr>
    </w:p>
    <w:p w:rsidR="001E78DB" w:rsidRPr="00240CA2" w:rsidRDefault="001E78DB" w:rsidP="00E05F7B">
      <w:pPr>
        <w:pStyle w:val="ThHeading3"/>
      </w:pPr>
      <w:r w:rsidRPr="00240CA2">
        <w:t xml:space="preserve">2.15.3 What is </w:t>
      </w:r>
      <w:proofErr w:type="gramStart"/>
      <w:r w:rsidRPr="00240CA2">
        <w:t>GSM</w:t>
      </w:r>
      <w:proofErr w:type="gramEnd"/>
    </w:p>
    <w:p w:rsidR="001E78DB" w:rsidRPr="00240CA2" w:rsidRDefault="00E05F7B" w:rsidP="00E05F7B">
      <w:pPr>
        <w:pStyle w:val="ThPara1"/>
        <w:rPr>
          <w:lang w:bidi="bn-BD"/>
        </w:rPr>
      </w:pPr>
      <w:r>
        <w:rPr>
          <w:lang w:bidi="bn-BD"/>
        </w:rPr>
        <w:t>I</w:t>
      </w:r>
      <w:r w:rsidR="001E78DB" w:rsidRPr="00240CA2">
        <w:rPr>
          <w:lang w:bidi="bn-BD"/>
        </w:rPr>
        <w:t>n Europe, Asia or Japan and using a mobile phone, then most probably you must using GSM technology in your mobile phone.</w:t>
      </w:r>
    </w:p>
    <w:p w:rsidR="001E78DB" w:rsidRPr="00240CA2" w:rsidRDefault="001E78DB" w:rsidP="00E05F7B">
      <w:pPr>
        <w:pStyle w:val="ThBullets"/>
        <w:ind w:left="900"/>
        <w:rPr>
          <w:lang w:bidi="bn-BD"/>
        </w:rPr>
      </w:pPr>
      <w:r w:rsidRPr="00240CA2">
        <w:rPr>
          <w:lang w:bidi="bn-BD"/>
        </w:rPr>
        <w:t xml:space="preserve">GSM stands for </w:t>
      </w:r>
      <w:r w:rsidRPr="00240CA2">
        <w:rPr>
          <w:b/>
          <w:bCs/>
          <w:lang w:bidi="bn-BD"/>
        </w:rPr>
        <w:t>G</w:t>
      </w:r>
      <w:r w:rsidRPr="00240CA2">
        <w:rPr>
          <w:lang w:bidi="bn-BD"/>
        </w:rPr>
        <w:t xml:space="preserve">lobal </w:t>
      </w:r>
      <w:r w:rsidRPr="00240CA2">
        <w:t>Sy</w:t>
      </w:r>
      <w:r w:rsidRPr="00240CA2">
        <w:rPr>
          <w:lang w:bidi="bn-BD"/>
        </w:rPr>
        <w:t xml:space="preserve">stem for </w:t>
      </w:r>
      <w:r w:rsidRPr="00240CA2">
        <w:t>Mo</w:t>
      </w:r>
      <w:r w:rsidRPr="00240CA2">
        <w:rPr>
          <w:lang w:bidi="bn-BD"/>
        </w:rPr>
        <w:t>bile Communication and is an open, digital cellular technology used for transmitting mobile voice and data services.</w:t>
      </w:r>
    </w:p>
    <w:p w:rsidR="001E78DB" w:rsidRPr="00240CA2" w:rsidRDefault="001E78DB" w:rsidP="00E05F7B">
      <w:pPr>
        <w:pStyle w:val="ThBullets"/>
        <w:ind w:left="900"/>
        <w:rPr>
          <w:lang w:bidi="bn-BD"/>
        </w:rPr>
      </w:pPr>
      <w:r w:rsidRPr="00240CA2">
        <w:rPr>
          <w:lang w:bidi="bn-BD"/>
        </w:rPr>
        <w:t>The GSM emerged from the idea of cell-based mobile radio systems at Bell laboratories in the early 1970s.</w:t>
      </w:r>
    </w:p>
    <w:p w:rsidR="001E78DB" w:rsidRPr="00240CA2" w:rsidRDefault="001E78DB" w:rsidP="00E05F7B">
      <w:pPr>
        <w:pStyle w:val="ThBullets"/>
        <w:ind w:left="900"/>
        <w:rPr>
          <w:lang w:bidi="bn-BD"/>
        </w:rPr>
      </w:pPr>
      <w:r w:rsidRPr="00240CA2">
        <w:rPr>
          <w:lang w:bidi="bn-BD"/>
        </w:rPr>
        <w:t>The GSM is the name of a standardization group established in 1982 to create a common European mobile telephone standard.</w:t>
      </w:r>
    </w:p>
    <w:p w:rsidR="001E78DB" w:rsidRPr="00240CA2" w:rsidRDefault="001E78DB" w:rsidP="00E05F7B">
      <w:pPr>
        <w:pStyle w:val="ThBullets"/>
        <w:ind w:left="900"/>
        <w:rPr>
          <w:lang w:bidi="bn-BD"/>
        </w:rPr>
      </w:pPr>
      <w:r w:rsidRPr="00240CA2">
        <w:rPr>
          <w:lang w:bidi="bn-BD"/>
        </w:rPr>
        <w:t>The GSM standard is the most widely accepted standard and is implemented globally.</w:t>
      </w:r>
    </w:p>
    <w:p w:rsidR="001E78DB" w:rsidRPr="00240CA2" w:rsidRDefault="001E78DB" w:rsidP="00E05F7B">
      <w:pPr>
        <w:pStyle w:val="ThBullets"/>
        <w:ind w:left="900"/>
        <w:rPr>
          <w:lang w:bidi="bn-BD"/>
        </w:rPr>
      </w:pPr>
      <w:r w:rsidRPr="00240CA2">
        <w:rPr>
          <w:lang w:bidi="bn-BD"/>
        </w:rPr>
        <w:t>The GSM is a circuit-switched system that divides each 200 kHz channel into eight 25</w:t>
      </w:r>
    </w:p>
    <w:p w:rsidR="001E78DB" w:rsidRPr="00240CA2" w:rsidRDefault="001E78DB" w:rsidP="00E05F7B">
      <w:pPr>
        <w:pStyle w:val="ThBullets"/>
        <w:ind w:left="900"/>
        <w:rPr>
          <w:lang w:bidi="bn-BD"/>
        </w:rPr>
      </w:pPr>
      <w:r w:rsidRPr="00240CA2">
        <w:rPr>
          <w:lang w:bidi="bn-BD"/>
        </w:rPr>
        <w:t>KHz time-slots. GSM operates in the 900 MHz and 1.8 GHz bands in Europe and the 1.9GHz and 850 MHz bands in the US.</w:t>
      </w:r>
    </w:p>
    <w:p w:rsidR="001E78DB" w:rsidRPr="00240CA2" w:rsidRDefault="001E78DB" w:rsidP="00E05F7B">
      <w:pPr>
        <w:pStyle w:val="ThBullets"/>
        <w:ind w:left="900"/>
        <w:rPr>
          <w:lang w:bidi="bn-BD"/>
        </w:rPr>
      </w:pPr>
      <w:r w:rsidRPr="00240CA2">
        <w:rPr>
          <w:lang w:bidi="bn-BD"/>
        </w:rPr>
        <w:t>The GSM is owning a market share of more than 70 percent of the world's digital cellular subscribers.</w:t>
      </w:r>
    </w:p>
    <w:p w:rsidR="001E78DB" w:rsidRPr="00240CA2" w:rsidRDefault="001E78DB" w:rsidP="00E05F7B">
      <w:pPr>
        <w:pStyle w:val="ThBullets"/>
        <w:ind w:left="900"/>
        <w:rPr>
          <w:lang w:bidi="bn-BD"/>
        </w:rPr>
      </w:pPr>
      <w:r w:rsidRPr="00240CA2">
        <w:rPr>
          <w:lang w:bidi="bn-BD"/>
        </w:rPr>
        <w:t>The GSM makes use of narrowband Time Division Multiple Access (TDMA) technique for transmitting signals.</w:t>
      </w:r>
    </w:p>
    <w:p w:rsidR="001E78DB" w:rsidRPr="00240CA2" w:rsidRDefault="001E78DB" w:rsidP="00E05F7B">
      <w:pPr>
        <w:pStyle w:val="ThBullets"/>
        <w:ind w:left="900"/>
        <w:rPr>
          <w:lang w:bidi="bn-BD"/>
        </w:rPr>
      </w:pPr>
      <w:r w:rsidRPr="00240CA2">
        <w:rPr>
          <w:lang w:bidi="bn-BD"/>
        </w:rPr>
        <w:t>The GSM was developed using digital technology. It has an ability to carry 64 kbps to 120 Mbps of data rates.</w:t>
      </w:r>
    </w:p>
    <w:p w:rsidR="001E78DB" w:rsidRPr="00240CA2" w:rsidRDefault="001E78DB" w:rsidP="00E05F7B">
      <w:pPr>
        <w:pStyle w:val="ThBullets"/>
        <w:ind w:left="900"/>
        <w:rPr>
          <w:lang w:bidi="bn-BD"/>
        </w:rPr>
      </w:pPr>
      <w:r w:rsidRPr="00240CA2">
        <w:rPr>
          <w:lang w:bidi="bn-BD"/>
        </w:rPr>
        <w:lastRenderedPageBreak/>
        <w:t>Presently GSM supports more than one billion mobile subscribers in more than 210countries throughout the world.</w:t>
      </w:r>
    </w:p>
    <w:p w:rsidR="001E78DB" w:rsidRPr="00240CA2" w:rsidRDefault="001E78DB" w:rsidP="00E05F7B">
      <w:pPr>
        <w:pStyle w:val="ThBullets"/>
        <w:ind w:left="900"/>
        <w:rPr>
          <w:lang w:bidi="bn-BD"/>
        </w:rPr>
      </w:pPr>
      <w:r w:rsidRPr="00240CA2">
        <w:rPr>
          <w:lang w:bidi="bn-BD"/>
        </w:rPr>
        <w:t>The GSM provides basic to advanced voice and data services including Roaming service. Roaming is the ability to use your GSM phone number in another GSM network. A GSM digitizes and compresses data, then sends it down through a channel with two other streams of user data, each in its own time slot. It operates at either the 900 MHz or 1,800 MHz frequency band.</w:t>
      </w:r>
    </w:p>
    <w:p w:rsidR="001E78DB" w:rsidRPr="00240CA2" w:rsidRDefault="001E78DB" w:rsidP="00E05F7B">
      <w:pPr>
        <w:pStyle w:val="ThBlank"/>
      </w:pPr>
    </w:p>
    <w:p w:rsidR="001E78DB" w:rsidRPr="00240CA2" w:rsidRDefault="001E78DB" w:rsidP="00E05F7B">
      <w:pPr>
        <w:pStyle w:val="ThHeading3"/>
      </w:pPr>
      <w:r w:rsidRPr="00240CA2">
        <w:t>4.15.4 Why GSM</w:t>
      </w:r>
    </w:p>
    <w:p w:rsidR="001E78DB" w:rsidRPr="00240CA2" w:rsidRDefault="001E78DB" w:rsidP="00E05F7B">
      <w:pPr>
        <w:pStyle w:val="ThPara1"/>
        <w:rPr>
          <w:lang w:bidi="bn-BD"/>
        </w:rPr>
      </w:pPr>
      <w:r w:rsidRPr="00240CA2">
        <w:rPr>
          <w:lang w:bidi="bn-BD"/>
        </w:rPr>
        <w:t>The GSM study group aimed to provide the followings through the GSM:</w:t>
      </w:r>
    </w:p>
    <w:p w:rsidR="001E78DB" w:rsidRPr="00240CA2" w:rsidRDefault="001E78DB" w:rsidP="00E05F7B">
      <w:pPr>
        <w:spacing w:after="0" w:line="360" w:lineRule="auto"/>
        <w:ind w:left="720"/>
        <w:rPr>
          <w:rFonts w:ascii="Times New Roman" w:hAnsi="Times New Roman" w:cs="Times New Roman"/>
          <w:sz w:val="24"/>
          <w:szCs w:val="24"/>
          <w:lang w:bidi="bn-BD"/>
        </w:rPr>
      </w:pPr>
      <w:r w:rsidRPr="00240CA2">
        <w:rPr>
          <w:rFonts w:ascii="Times New Roman" w:hAnsi="Times New Roman" w:cs="Times New Roman"/>
          <w:sz w:val="24"/>
          <w:szCs w:val="24"/>
          <w:lang w:bidi="bn-BD"/>
        </w:rPr>
        <w:sym w:font="Symbol" w:char="F0B7"/>
      </w:r>
      <w:r w:rsidRPr="00240CA2">
        <w:rPr>
          <w:rFonts w:ascii="Times New Roman" w:hAnsi="Times New Roman" w:cs="Times New Roman"/>
          <w:sz w:val="24"/>
          <w:szCs w:val="24"/>
          <w:lang w:bidi="bn-BD"/>
        </w:rPr>
        <w:t xml:space="preserve"> Improved spectrum efficiency.</w:t>
      </w:r>
    </w:p>
    <w:p w:rsidR="001E78DB" w:rsidRPr="00240CA2" w:rsidRDefault="001E78DB" w:rsidP="00E05F7B">
      <w:pPr>
        <w:spacing w:after="0" w:line="360" w:lineRule="auto"/>
        <w:ind w:left="720"/>
        <w:rPr>
          <w:rFonts w:ascii="Times New Roman" w:hAnsi="Times New Roman" w:cs="Times New Roman"/>
          <w:sz w:val="24"/>
          <w:szCs w:val="24"/>
          <w:lang w:bidi="bn-BD"/>
        </w:rPr>
      </w:pPr>
      <w:r w:rsidRPr="00240CA2">
        <w:rPr>
          <w:rFonts w:ascii="Times New Roman" w:hAnsi="Times New Roman" w:cs="Times New Roman"/>
          <w:sz w:val="24"/>
          <w:szCs w:val="24"/>
          <w:lang w:bidi="bn-BD"/>
        </w:rPr>
        <w:sym w:font="Symbol" w:char="F0B7"/>
      </w:r>
      <w:r w:rsidRPr="00240CA2">
        <w:rPr>
          <w:rFonts w:ascii="Times New Roman" w:hAnsi="Times New Roman" w:cs="Times New Roman"/>
          <w:sz w:val="24"/>
          <w:szCs w:val="24"/>
          <w:lang w:bidi="bn-BD"/>
        </w:rPr>
        <w:t xml:space="preserve"> International roaming.</w:t>
      </w:r>
    </w:p>
    <w:p w:rsidR="001E78DB" w:rsidRPr="00240CA2" w:rsidRDefault="001E78DB" w:rsidP="00E05F7B">
      <w:pPr>
        <w:spacing w:after="0" w:line="360" w:lineRule="auto"/>
        <w:ind w:left="720"/>
        <w:rPr>
          <w:rFonts w:ascii="Times New Roman" w:hAnsi="Times New Roman" w:cs="Times New Roman"/>
          <w:sz w:val="24"/>
          <w:szCs w:val="24"/>
          <w:lang w:bidi="bn-BD"/>
        </w:rPr>
      </w:pPr>
      <w:r w:rsidRPr="00240CA2">
        <w:rPr>
          <w:rFonts w:ascii="Times New Roman" w:hAnsi="Times New Roman" w:cs="Times New Roman"/>
          <w:sz w:val="24"/>
          <w:szCs w:val="24"/>
          <w:lang w:bidi="bn-BD"/>
        </w:rPr>
        <w:sym w:font="Symbol" w:char="F0B7"/>
      </w:r>
      <w:r w:rsidRPr="00240CA2">
        <w:rPr>
          <w:rFonts w:ascii="Times New Roman" w:hAnsi="Times New Roman" w:cs="Times New Roman"/>
          <w:sz w:val="24"/>
          <w:szCs w:val="24"/>
          <w:lang w:bidi="bn-BD"/>
        </w:rPr>
        <w:t xml:space="preserve"> Low-cost mobile sets and base stations (BSs).</w:t>
      </w:r>
    </w:p>
    <w:p w:rsidR="001E78DB" w:rsidRPr="00240CA2" w:rsidRDefault="001E78DB" w:rsidP="00E05F7B">
      <w:pPr>
        <w:spacing w:after="0" w:line="360" w:lineRule="auto"/>
        <w:ind w:left="720"/>
        <w:rPr>
          <w:rFonts w:ascii="Times New Roman" w:hAnsi="Times New Roman" w:cs="Times New Roman"/>
          <w:sz w:val="24"/>
          <w:szCs w:val="24"/>
          <w:lang w:bidi="bn-BD"/>
        </w:rPr>
      </w:pPr>
      <w:r w:rsidRPr="00240CA2">
        <w:rPr>
          <w:rFonts w:ascii="Times New Roman" w:hAnsi="Times New Roman" w:cs="Times New Roman"/>
          <w:sz w:val="24"/>
          <w:szCs w:val="24"/>
          <w:lang w:bidi="bn-BD"/>
        </w:rPr>
        <w:sym w:font="Symbol" w:char="F0B7"/>
      </w:r>
      <w:r w:rsidRPr="00240CA2">
        <w:rPr>
          <w:rFonts w:ascii="Times New Roman" w:hAnsi="Times New Roman" w:cs="Times New Roman"/>
          <w:sz w:val="24"/>
          <w:szCs w:val="24"/>
          <w:lang w:bidi="bn-BD"/>
        </w:rPr>
        <w:t xml:space="preserve"> High-quality speech.</w:t>
      </w:r>
    </w:p>
    <w:p w:rsidR="001E78DB" w:rsidRPr="00240CA2" w:rsidRDefault="001E78DB" w:rsidP="00E05F7B">
      <w:pPr>
        <w:spacing w:after="0" w:line="360" w:lineRule="auto"/>
        <w:ind w:left="720"/>
        <w:rPr>
          <w:rFonts w:ascii="Times New Roman" w:hAnsi="Times New Roman" w:cs="Times New Roman"/>
          <w:sz w:val="24"/>
          <w:szCs w:val="24"/>
          <w:lang w:bidi="bn-BD"/>
        </w:rPr>
      </w:pPr>
      <w:r w:rsidRPr="00240CA2">
        <w:rPr>
          <w:rFonts w:ascii="Times New Roman" w:hAnsi="Times New Roman" w:cs="Times New Roman"/>
          <w:sz w:val="24"/>
          <w:szCs w:val="24"/>
          <w:lang w:bidi="bn-BD"/>
        </w:rPr>
        <w:sym w:font="Symbol" w:char="F0B7"/>
      </w:r>
      <w:r w:rsidRPr="00240CA2">
        <w:rPr>
          <w:rFonts w:ascii="Times New Roman" w:hAnsi="Times New Roman" w:cs="Times New Roman"/>
          <w:sz w:val="24"/>
          <w:szCs w:val="24"/>
          <w:lang w:bidi="bn-BD"/>
        </w:rPr>
        <w:t xml:space="preserve"> Compatibility with Integrated Services Digital Network (ISDN) and </w:t>
      </w:r>
      <w:r w:rsidR="00E05F7B" w:rsidRPr="00240CA2">
        <w:rPr>
          <w:rFonts w:ascii="Times New Roman" w:hAnsi="Times New Roman" w:cs="Times New Roman"/>
          <w:sz w:val="24"/>
          <w:szCs w:val="24"/>
          <w:lang w:bidi="bn-BD"/>
        </w:rPr>
        <w:t>other telephone</w:t>
      </w:r>
      <w:r w:rsidRPr="00240CA2">
        <w:rPr>
          <w:rFonts w:ascii="Times New Roman" w:hAnsi="Times New Roman" w:cs="Times New Roman"/>
          <w:sz w:val="24"/>
          <w:szCs w:val="24"/>
          <w:lang w:bidi="bn-BD"/>
        </w:rPr>
        <w:t xml:space="preserve"> company Services.</w:t>
      </w:r>
    </w:p>
    <w:p w:rsidR="001E78DB" w:rsidRPr="00240CA2" w:rsidRDefault="001E78DB" w:rsidP="00E05F7B">
      <w:pPr>
        <w:spacing w:after="0" w:line="360" w:lineRule="auto"/>
        <w:ind w:left="720"/>
        <w:rPr>
          <w:rFonts w:ascii="Times New Roman" w:hAnsi="Times New Roman" w:cs="Times New Roman"/>
          <w:sz w:val="24"/>
          <w:szCs w:val="24"/>
          <w:lang w:bidi="bn-BD"/>
        </w:rPr>
      </w:pPr>
      <w:r w:rsidRPr="00240CA2">
        <w:rPr>
          <w:rFonts w:ascii="Times New Roman" w:hAnsi="Times New Roman" w:cs="Times New Roman"/>
          <w:sz w:val="24"/>
          <w:szCs w:val="24"/>
          <w:lang w:bidi="bn-BD"/>
        </w:rPr>
        <w:sym w:font="Symbol" w:char="F0B7"/>
      </w:r>
      <w:r w:rsidRPr="00240CA2">
        <w:rPr>
          <w:rFonts w:ascii="Times New Roman" w:hAnsi="Times New Roman" w:cs="Times New Roman"/>
          <w:sz w:val="24"/>
          <w:szCs w:val="24"/>
          <w:lang w:bidi="bn-BD"/>
        </w:rPr>
        <w:t xml:space="preserve"> Support for new services.</w:t>
      </w:r>
    </w:p>
    <w:p w:rsidR="001E78DB" w:rsidRPr="00240CA2" w:rsidRDefault="001E78DB" w:rsidP="006434E6">
      <w:pPr>
        <w:pStyle w:val="ThBlank"/>
        <w:rPr>
          <w:lang w:bidi="bn-BD"/>
        </w:rPr>
      </w:pPr>
    </w:p>
    <w:p w:rsidR="001E78DB" w:rsidRPr="00240CA2" w:rsidRDefault="001E78DB" w:rsidP="006434E6">
      <w:pPr>
        <w:pStyle w:val="ThHeading3"/>
      </w:pPr>
      <w:r w:rsidRPr="00240CA2">
        <w:t>3.15.5 GSM Services</w:t>
      </w:r>
    </w:p>
    <w:p w:rsidR="001E78DB" w:rsidRPr="00240CA2" w:rsidRDefault="001E78DB" w:rsidP="006434E6">
      <w:pPr>
        <w:pStyle w:val="ThPara1"/>
      </w:pPr>
      <w:r w:rsidRPr="00240CA2">
        <w:t xml:space="preserve">GSM services are a standard collection of applications and features available to mobile phone subscribers all over the world. The GSM standards are defined by the 3GPP collaboration and implemented in hardware and software by equipment manufacturers and mobile phone operators. The common standard makes it possible to use the same phones with different companies. Services, or even roam into different </w:t>
      </w:r>
      <w:r w:rsidR="006434E6" w:rsidRPr="00240CA2">
        <w:t>countries. GSM</w:t>
      </w:r>
      <w:r w:rsidRPr="00240CA2">
        <w:t xml:space="preserve"> is the world most dominant mobile phone standard.</w:t>
      </w:r>
    </w:p>
    <w:p w:rsidR="001E78DB" w:rsidRPr="00240CA2" w:rsidRDefault="001E78DB" w:rsidP="006434E6">
      <w:pPr>
        <w:pStyle w:val="ThPara2"/>
      </w:pPr>
      <w:r w:rsidRPr="00240CA2">
        <w:t>The design of the service is moderately complex because it must be able to locate a moving phone anywhere in the world, and accommodate the relatively short battery life, limited input/output capabilities, and weak radio transmitters on mobile devices.</w:t>
      </w:r>
    </w:p>
    <w:p w:rsidR="001E78DB" w:rsidRPr="00240CA2" w:rsidRDefault="001E78DB" w:rsidP="006434E6">
      <w:pPr>
        <w:pStyle w:val="ThBlank"/>
      </w:pPr>
    </w:p>
    <w:p w:rsidR="001E78DB" w:rsidRPr="00240CA2" w:rsidRDefault="001E78DB" w:rsidP="006434E6">
      <w:pPr>
        <w:pStyle w:val="ThHeading3"/>
      </w:pPr>
      <w:r w:rsidRPr="00240CA2">
        <w:t>3.15.6 GSM/GPRS Modem (SIM6A)</w:t>
      </w:r>
    </w:p>
    <w:p w:rsidR="001E78DB" w:rsidRPr="00240CA2" w:rsidRDefault="001E78DB" w:rsidP="006434E6">
      <w:pPr>
        <w:pStyle w:val="ThPara1"/>
      </w:pPr>
      <w:r w:rsidRPr="00240CA2">
        <w:t xml:space="preserve">GSM/GPRS Modem is built with Dual Band GSM/GPRS engine-SIM6A works on frequencies 900/ 1800 MHz the Modem is coming with RS232 interface, which allows you connect PC as well as microcontroller with RS232 Chip (MAX232).The baud rate is configurable from 9600-115200 through AT command .The GSM/GPRS Modem is </w:t>
      </w:r>
      <w:r w:rsidRPr="00240CA2">
        <w:lastRenderedPageBreak/>
        <w:t>having internal TCP/IP stack to enable you connect with internet via GPRS. It is suitable for SMS, Voice as well as DATA transfer application in M2M interface. The onboard Regulated power supply allows you to connect wide range unregulated power supply. Using this modem wean make audio calls, SMS, SMS, attend the incoming calls and internet through simple AT commands.</w:t>
      </w:r>
    </w:p>
    <w:p w:rsidR="006434E6" w:rsidRDefault="006434E6" w:rsidP="006434E6">
      <w:pPr>
        <w:pStyle w:val="ThBlank"/>
      </w:pPr>
    </w:p>
    <w:p w:rsidR="001E78DB" w:rsidRPr="00240CA2" w:rsidRDefault="001E78DB" w:rsidP="006434E6">
      <w:pPr>
        <w:pStyle w:val="ThHeading3"/>
      </w:pPr>
      <w:r w:rsidRPr="00240CA2">
        <w:t>4.15.7 Application of GSM Module (SIM6A)</w:t>
      </w:r>
    </w:p>
    <w:p w:rsidR="001E78DB" w:rsidRPr="00240CA2" w:rsidRDefault="001E78DB" w:rsidP="006434E6">
      <w:pPr>
        <w:spacing w:after="0" w:line="360" w:lineRule="auto"/>
        <w:ind w:left="720"/>
        <w:jc w:val="both"/>
        <w:rPr>
          <w:rFonts w:ascii="Times New Roman" w:hAnsi="Times New Roman" w:cs="Times New Roman"/>
          <w:sz w:val="24"/>
          <w:szCs w:val="24"/>
          <w:lang w:bidi="bn-BD"/>
        </w:rPr>
      </w:pPr>
      <w:r w:rsidRPr="00240CA2">
        <w:rPr>
          <w:rFonts w:ascii="Times New Roman" w:hAnsi="Times New Roman" w:cs="Times New Roman"/>
          <w:sz w:val="24"/>
          <w:szCs w:val="24"/>
          <w:lang w:bidi="bn-BD"/>
        </w:rPr>
        <w:sym w:font="Symbol" w:char="F0B7"/>
      </w:r>
      <w:r w:rsidRPr="00240CA2">
        <w:rPr>
          <w:rFonts w:ascii="Times New Roman" w:hAnsi="Times New Roman" w:cs="Times New Roman"/>
          <w:sz w:val="24"/>
          <w:szCs w:val="24"/>
          <w:lang w:bidi="bn-BD"/>
        </w:rPr>
        <w:t xml:space="preserve"> Phone Call based Remote Control and Alerts</w:t>
      </w:r>
    </w:p>
    <w:p w:rsidR="001E78DB" w:rsidRPr="00240CA2" w:rsidRDefault="001E78DB" w:rsidP="006434E6">
      <w:pPr>
        <w:spacing w:after="0" w:line="360" w:lineRule="auto"/>
        <w:ind w:left="720"/>
        <w:jc w:val="both"/>
        <w:rPr>
          <w:rFonts w:ascii="Times New Roman" w:hAnsi="Times New Roman" w:cs="Times New Roman"/>
          <w:sz w:val="24"/>
          <w:szCs w:val="24"/>
          <w:lang w:bidi="bn-BD"/>
        </w:rPr>
      </w:pPr>
      <w:r w:rsidRPr="00240CA2">
        <w:rPr>
          <w:rFonts w:ascii="Times New Roman" w:hAnsi="Times New Roman" w:cs="Times New Roman"/>
          <w:sz w:val="24"/>
          <w:szCs w:val="24"/>
          <w:lang w:bidi="bn-BD"/>
        </w:rPr>
        <w:sym w:font="Symbol" w:char="F0B7"/>
      </w:r>
      <w:r w:rsidRPr="00240CA2">
        <w:rPr>
          <w:rFonts w:ascii="Times New Roman" w:hAnsi="Times New Roman" w:cs="Times New Roman"/>
          <w:sz w:val="24"/>
          <w:szCs w:val="24"/>
          <w:lang w:bidi="bn-BD"/>
        </w:rPr>
        <w:t xml:space="preserve"> Security Applications</w:t>
      </w:r>
    </w:p>
    <w:p w:rsidR="001E78DB" w:rsidRPr="00240CA2" w:rsidRDefault="001E78DB" w:rsidP="006434E6">
      <w:pPr>
        <w:spacing w:after="0" w:line="360" w:lineRule="auto"/>
        <w:ind w:left="720"/>
        <w:jc w:val="both"/>
        <w:rPr>
          <w:rFonts w:ascii="Times New Roman" w:hAnsi="Times New Roman" w:cs="Times New Roman"/>
          <w:sz w:val="24"/>
          <w:szCs w:val="24"/>
          <w:lang w:bidi="bn-BD"/>
        </w:rPr>
      </w:pPr>
      <w:r w:rsidRPr="00240CA2">
        <w:rPr>
          <w:rFonts w:ascii="Times New Roman" w:hAnsi="Times New Roman" w:cs="Times New Roman"/>
          <w:sz w:val="24"/>
          <w:szCs w:val="24"/>
          <w:lang w:bidi="bn-BD"/>
        </w:rPr>
        <w:sym w:font="Symbol" w:char="F0B7"/>
      </w:r>
      <w:r w:rsidRPr="00240CA2">
        <w:rPr>
          <w:rFonts w:ascii="Times New Roman" w:hAnsi="Times New Roman" w:cs="Times New Roman"/>
          <w:sz w:val="24"/>
          <w:szCs w:val="24"/>
          <w:lang w:bidi="bn-BD"/>
        </w:rPr>
        <w:t xml:space="preserve"> Sensor Monitoring</w:t>
      </w:r>
    </w:p>
    <w:p w:rsidR="001E78DB" w:rsidRPr="00240CA2" w:rsidRDefault="001E78DB" w:rsidP="006434E6">
      <w:pPr>
        <w:spacing w:after="0" w:line="360" w:lineRule="auto"/>
        <w:ind w:left="720"/>
        <w:jc w:val="both"/>
        <w:rPr>
          <w:rFonts w:ascii="Times New Roman" w:hAnsi="Times New Roman" w:cs="Times New Roman"/>
          <w:sz w:val="24"/>
          <w:szCs w:val="24"/>
          <w:lang w:bidi="bn-BD"/>
        </w:rPr>
      </w:pPr>
      <w:r w:rsidRPr="00240CA2">
        <w:rPr>
          <w:rFonts w:ascii="Times New Roman" w:hAnsi="Times New Roman" w:cs="Times New Roman"/>
          <w:sz w:val="24"/>
          <w:szCs w:val="24"/>
          <w:lang w:bidi="bn-BD"/>
        </w:rPr>
        <w:sym w:font="Symbol" w:char="F0B7"/>
      </w:r>
      <w:r w:rsidRPr="00240CA2">
        <w:rPr>
          <w:rFonts w:ascii="Times New Roman" w:hAnsi="Times New Roman" w:cs="Times New Roman"/>
          <w:sz w:val="24"/>
          <w:szCs w:val="24"/>
          <w:lang w:bidi="bn-BD"/>
        </w:rPr>
        <w:t xml:space="preserve"> GPRS Mode Remote Data Logging</w:t>
      </w:r>
    </w:p>
    <w:p w:rsidR="001E78DB" w:rsidRPr="00240CA2" w:rsidRDefault="001E78DB" w:rsidP="006434E6">
      <w:pPr>
        <w:pStyle w:val="ThBlank"/>
      </w:pPr>
    </w:p>
    <w:p w:rsidR="001E78DB" w:rsidRPr="00240CA2" w:rsidRDefault="001E78DB" w:rsidP="006434E6">
      <w:pPr>
        <w:pStyle w:val="ThHeading2"/>
      </w:pPr>
      <w:r w:rsidRPr="00240CA2">
        <w:t xml:space="preserve">4.16 What is Solar </w:t>
      </w:r>
      <w:proofErr w:type="gramStart"/>
      <w:r w:rsidRPr="00240CA2">
        <w:t>Energy</w:t>
      </w:r>
      <w:proofErr w:type="gramEnd"/>
    </w:p>
    <w:p w:rsidR="001E78DB" w:rsidRPr="00240CA2" w:rsidRDefault="001E78DB" w:rsidP="006434E6">
      <w:pPr>
        <w:pStyle w:val="ThPara1"/>
      </w:pPr>
      <w:r w:rsidRPr="00240CA2">
        <w:t>Solar power is energy from the sun and without its presence all life on earth would end. Solar energy has been looked upon as a serious source of energy for many years because of the vast amounts of energy that are made freely available, if harnessed by modern technology. A simple example of the power of the sun can be seen by using a magnifying glass to focus the sun’s rays on a piece of paper. Before long the paper ignites into flames.</w:t>
      </w:r>
    </w:p>
    <w:p w:rsidR="006434E6" w:rsidRDefault="006434E6" w:rsidP="006434E6">
      <w:pPr>
        <w:pStyle w:val="ThBlank"/>
      </w:pPr>
    </w:p>
    <w:p w:rsidR="001E78DB" w:rsidRPr="00240CA2" w:rsidRDefault="001E78DB" w:rsidP="006434E6">
      <w:pPr>
        <w:pStyle w:val="ThHeading2"/>
      </w:pPr>
      <w:r w:rsidRPr="00240CA2">
        <w:t xml:space="preserve">4.16.1 How does </w:t>
      </w:r>
      <w:r w:rsidR="006434E6">
        <w:t>S</w:t>
      </w:r>
      <w:r w:rsidRPr="00240CA2">
        <w:t xml:space="preserve">olar </w:t>
      </w:r>
      <w:r w:rsidR="006434E6">
        <w:t>P</w:t>
      </w:r>
      <w:r w:rsidRPr="00240CA2">
        <w:t xml:space="preserve">ower </w:t>
      </w:r>
      <w:r w:rsidR="006434E6">
        <w:t>W</w:t>
      </w:r>
      <w:r w:rsidRPr="00240CA2">
        <w:t>ork</w:t>
      </w:r>
    </w:p>
    <w:p w:rsidR="001E78DB" w:rsidRPr="00240CA2" w:rsidRDefault="001E78DB" w:rsidP="006434E6">
      <w:pPr>
        <w:pStyle w:val="ThPara1"/>
      </w:pPr>
      <w:r w:rsidRPr="00240CA2">
        <w:t>Just how does sunshine become electricity? Here's an overview of the solar energy facts, the process, and the equipment that can help you generate your own clean, more affordable energy.</w:t>
      </w:r>
    </w:p>
    <w:p w:rsidR="001E78DB" w:rsidRPr="00240CA2" w:rsidRDefault="001E78DB" w:rsidP="001E78DB">
      <w:pPr>
        <w:spacing w:after="0" w:line="360" w:lineRule="auto"/>
        <w:jc w:val="both"/>
        <w:rPr>
          <w:rFonts w:ascii="Times New Roman" w:hAnsi="Times New Roman" w:cs="Times New Roman"/>
          <w:sz w:val="24"/>
          <w:szCs w:val="24"/>
        </w:rPr>
      </w:pPr>
    </w:p>
    <w:p w:rsidR="001E78DB" w:rsidRPr="00240CA2" w:rsidRDefault="001E78DB" w:rsidP="006434E6">
      <w:pPr>
        <w:pStyle w:val="ThHeading3"/>
      </w:pPr>
      <w:r w:rsidRPr="00240CA2">
        <w:t>4.16.2 Solar Panels</w:t>
      </w:r>
    </w:p>
    <w:p w:rsidR="001E78DB" w:rsidRPr="00240CA2" w:rsidRDefault="001E78DB" w:rsidP="006434E6">
      <w:pPr>
        <w:pStyle w:val="ThPara1"/>
      </w:pPr>
      <w:r w:rsidRPr="00240CA2">
        <w:t xml:space="preserve">The solar panels are made up of photovoltaic (PV) cells, which convert sunlight into direct current (DC) electricity throughout the day. Solar panels are devices that convert light into electricity. They are called "solar" panels because most of the time, the most powerful source of light available is the Sun, called Sol by astronomers. Some scientists call them </w:t>
      </w:r>
      <w:proofErr w:type="spellStart"/>
      <w:r w:rsidRPr="00240CA2">
        <w:t>photovoltaic’s</w:t>
      </w:r>
      <w:proofErr w:type="spellEnd"/>
      <w:r w:rsidRPr="00240CA2">
        <w:t xml:space="preserve"> which means, basically, "light-electricity." A solar panel is a collection of solar cells. Lots of small solar cells spread over a large area can work together to provide enough power to be useful. The more light that hits a cell, the more electricity it produces, so spacecraft are usually designed with solar panels that can </w:t>
      </w:r>
      <w:r w:rsidRPr="00240CA2">
        <w:lastRenderedPageBreak/>
        <w:t xml:space="preserve">always be pointed at the Sun even as the </w:t>
      </w:r>
      <w:r w:rsidR="006434E6" w:rsidRPr="00240CA2">
        <w:t>rest of</w:t>
      </w:r>
      <w:r w:rsidRPr="00240CA2">
        <w:t xml:space="preserve"> the body of the spacecraft moves around, much as a tank turret can be aimed independently of where the tank is going.</w:t>
      </w:r>
    </w:p>
    <w:p w:rsidR="001E78DB" w:rsidRPr="00240CA2" w:rsidRDefault="001E78DB" w:rsidP="006434E6">
      <w:pPr>
        <w:pStyle w:val="ThBlank"/>
      </w:pPr>
    </w:p>
    <w:p w:rsidR="001E78DB" w:rsidRPr="00240CA2" w:rsidRDefault="001E78DB" w:rsidP="006434E6">
      <w:pPr>
        <w:pStyle w:val="ThHeading3"/>
      </w:pPr>
      <w:r w:rsidRPr="00240CA2">
        <w:t xml:space="preserve">4.16.3 Advantages in Using Solar Energy </w:t>
      </w:r>
    </w:p>
    <w:p w:rsidR="001E78DB" w:rsidRPr="00977011" w:rsidRDefault="001E78DB" w:rsidP="006434E6">
      <w:pPr>
        <w:pStyle w:val="ThPara1"/>
      </w:pPr>
      <w:r w:rsidRPr="00977011">
        <w:t xml:space="preserve">Other energy sources being used are indirectly derived from the sun. The most common energy sources being used today like gas, coal, and petroleum are ancient biological material that derived their energy from the sun. </w:t>
      </w:r>
    </w:p>
    <w:p w:rsidR="001E78DB" w:rsidRPr="00977011" w:rsidRDefault="001E78DB" w:rsidP="006434E6">
      <w:pPr>
        <w:pStyle w:val="ThPara2"/>
      </w:pPr>
      <w:r w:rsidRPr="00977011">
        <w:t xml:space="preserve">Sunlight can be used to directly generate electricity by the use of photovoltaic technology. The use of solar cells or photovoltaic arrays is getting more and more acceptable as an alternative and cost efficient means of generating power. Sunlight concentration is also another way of using solar energy. Heat is also more readily usable than the energy in sunshine. You can use it for heating a building or for cooking or even for generating electricity. </w:t>
      </w:r>
    </w:p>
    <w:p w:rsidR="001E78DB" w:rsidRPr="00977011" w:rsidRDefault="001E78DB" w:rsidP="006434E6">
      <w:pPr>
        <w:pStyle w:val="ThBlank"/>
      </w:pPr>
    </w:p>
    <w:p w:rsidR="001E78DB" w:rsidRPr="00977011" w:rsidRDefault="001E78DB" w:rsidP="006434E6">
      <w:pPr>
        <w:pStyle w:val="ThPara1"/>
      </w:pPr>
      <w:r w:rsidRPr="006434E6">
        <w:rPr>
          <w:b/>
        </w:rPr>
        <w:t>The abundance of Solar Energy</w:t>
      </w:r>
      <w:r w:rsidR="006434E6" w:rsidRPr="006434E6">
        <w:rPr>
          <w:b/>
        </w:rPr>
        <w:t>:</w:t>
      </w:r>
      <w:r w:rsidR="006434E6">
        <w:t xml:space="preserve"> </w:t>
      </w:r>
      <w:r w:rsidRPr="00977011">
        <w:t>Even in the middle of winter each square meter of land still receives a fair amount of solar radiation. Sunlight is everywhere and the resource is practically inexhaustible. Even during cloudy days we still receive some sunlight and it is this that can be used as a renewable resource.</w:t>
      </w:r>
    </w:p>
    <w:p w:rsidR="001E78DB" w:rsidRPr="00977011" w:rsidRDefault="001E78DB" w:rsidP="006434E6">
      <w:pPr>
        <w:pStyle w:val="ThBlank"/>
      </w:pPr>
    </w:p>
    <w:p w:rsidR="001E78DB" w:rsidRPr="00977011" w:rsidRDefault="001E78DB" w:rsidP="006434E6">
      <w:pPr>
        <w:pStyle w:val="ThPara1"/>
      </w:pPr>
      <w:r w:rsidRPr="00977011">
        <w:rPr>
          <w:b/>
          <w:bCs/>
        </w:rPr>
        <w:t>You don’t pay for sunlight</w:t>
      </w:r>
      <w:r w:rsidR="006434E6">
        <w:rPr>
          <w:b/>
          <w:bCs/>
        </w:rPr>
        <w:t xml:space="preserve">: </w:t>
      </w:r>
      <w:r w:rsidRPr="00977011">
        <w:t>Sunlight is totally free. There is of course the initial investment for the equipment. After the initial capital outlay you won’t be receiving a bill every month for the rest of your life from the electric utility.</w:t>
      </w:r>
    </w:p>
    <w:p w:rsidR="001E78DB" w:rsidRPr="00977011" w:rsidRDefault="001E78DB" w:rsidP="006434E6">
      <w:pPr>
        <w:pStyle w:val="ThBlank"/>
      </w:pPr>
    </w:p>
    <w:p w:rsidR="001E78DB" w:rsidRPr="00240CA2" w:rsidRDefault="001E78DB" w:rsidP="006434E6">
      <w:pPr>
        <w:pStyle w:val="ThPara1"/>
      </w:pPr>
      <w:r w:rsidRPr="003546BB">
        <w:rPr>
          <w:b/>
          <w:bCs/>
        </w:rPr>
        <w:t>Solar energy is getting more cost effective</w:t>
      </w:r>
      <w:r w:rsidR="006434E6">
        <w:rPr>
          <w:b/>
          <w:bCs/>
        </w:rPr>
        <w:t xml:space="preserve">: </w:t>
      </w:r>
      <w:r w:rsidRPr="00977011">
        <w:t>The technology for solar energy is evolving at an increasing rate. At present photovoltaic technology is still relatively expensive but the technology is improving and production is increasing. The result of this is to drive costs down. Payback times for the equipment are getting shorter and in some areas where the cost of electricity is high payback may be as short as five</w:t>
      </w:r>
      <w:r w:rsidRPr="00240CA2">
        <w:t xml:space="preserve"> years.</w:t>
      </w:r>
    </w:p>
    <w:p w:rsidR="001E78DB" w:rsidRPr="00240CA2" w:rsidRDefault="001E78DB" w:rsidP="006434E6">
      <w:pPr>
        <w:pStyle w:val="ThBlank"/>
        <w:rPr>
          <w:lang w:bidi="bn-BD"/>
        </w:rPr>
      </w:pPr>
    </w:p>
    <w:p w:rsidR="001E78DB" w:rsidRPr="00240CA2" w:rsidRDefault="001E78DB" w:rsidP="006434E6">
      <w:pPr>
        <w:pStyle w:val="ThPara1"/>
      </w:pPr>
      <w:r w:rsidRPr="00240CA2">
        <w:rPr>
          <w:b/>
          <w:bCs/>
        </w:rPr>
        <w:t>Solar energy is non-polluting</w:t>
      </w:r>
      <w:r w:rsidR="006434E6">
        <w:rPr>
          <w:b/>
          <w:bCs/>
        </w:rPr>
        <w:t xml:space="preserve">: </w:t>
      </w:r>
      <w:r w:rsidRPr="00240CA2">
        <w:t>Solar energy is an excellent alternative for fossil fuels like coal and petroleum because solar energy is practically emission free while generating electricity. With solar energy the danger of further damage to the environment is minimized. The generation of electricity through solar power produces no noise. So noise pollution is also reduced.</w:t>
      </w:r>
    </w:p>
    <w:p w:rsidR="001E78DB" w:rsidRPr="00240CA2" w:rsidRDefault="001E78DB" w:rsidP="006434E6">
      <w:pPr>
        <w:pStyle w:val="ThBlank"/>
      </w:pPr>
    </w:p>
    <w:p w:rsidR="001E78DB" w:rsidRPr="00240CA2" w:rsidRDefault="001E78DB" w:rsidP="006434E6">
      <w:pPr>
        <w:pStyle w:val="ThPara1"/>
      </w:pPr>
      <w:r w:rsidRPr="00240CA2">
        <w:rPr>
          <w:b/>
          <w:bCs/>
        </w:rPr>
        <w:lastRenderedPageBreak/>
        <w:t>Accessibility of solar power in remote locations</w:t>
      </w:r>
      <w:r w:rsidR="006434E6">
        <w:rPr>
          <w:b/>
          <w:bCs/>
        </w:rPr>
        <w:t xml:space="preserve">: </w:t>
      </w:r>
      <w:r w:rsidRPr="00240CA2">
        <w:t>Solar power can generate electricity no matter how remote the area as long as the sun shines there. Even in areas that are inaccessible to power cables solar power can produce electricity.</w:t>
      </w:r>
    </w:p>
    <w:p w:rsidR="001E78DB" w:rsidRPr="00240CA2" w:rsidRDefault="001E78DB" w:rsidP="006434E6">
      <w:pPr>
        <w:pStyle w:val="ThBlank"/>
      </w:pPr>
    </w:p>
    <w:p w:rsidR="00F93CF7" w:rsidRDefault="001E78DB" w:rsidP="006434E6">
      <w:pPr>
        <w:pStyle w:val="ThPara1"/>
        <w:rPr>
          <w:lang w:val="en-IN"/>
        </w:rPr>
      </w:pPr>
      <w:r w:rsidRPr="00240CA2">
        <w:rPr>
          <w:b/>
          <w:bCs/>
        </w:rPr>
        <w:t>Solar energy systems are virtually maintenance free</w:t>
      </w:r>
      <w:r w:rsidR="006434E6">
        <w:rPr>
          <w:b/>
          <w:bCs/>
        </w:rPr>
        <w:t xml:space="preserve">: </w:t>
      </w:r>
      <w:r w:rsidRPr="00240CA2">
        <w:t>Once a photovoltaic array is setup it can last for decades. Once they are installed and setup there are practically zero recurring costs. If needs increase solar panels can be added with ease and with no major revamp.</w:t>
      </w:r>
    </w:p>
    <w:p w:rsidR="00487FD7" w:rsidRDefault="00487FD7" w:rsidP="00487FD7">
      <w:pPr>
        <w:pStyle w:val="ThBlank"/>
      </w:pPr>
    </w:p>
    <w:p w:rsidR="005A2CEB" w:rsidRPr="003F24D0" w:rsidRDefault="005A2CEB" w:rsidP="005A2CEB">
      <w:pPr>
        <w:pStyle w:val="ThPara1"/>
      </w:pPr>
    </w:p>
    <w:p w:rsidR="00833C3D" w:rsidRDefault="00833C3D" w:rsidP="00833C3D">
      <w:pPr>
        <w:pStyle w:val="ThBullets"/>
        <w:numPr>
          <w:ilvl w:val="0"/>
          <w:numId w:val="0"/>
        </w:numPr>
        <w:tabs>
          <w:tab w:val="left" w:pos="2340"/>
        </w:tabs>
        <w:ind w:left="360"/>
        <w:jc w:val="center"/>
        <w:rPr>
          <w:b/>
          <w:bCs/>
          <w:sz w:val="72"/>
          <w:szCs w:val="72"/>
        </w:rPr>
        <w:sectPr w:rsidR="00833C3D" w:rsidSect="00411276">
          <w:pgSz w:w="11909" w:h="16834" w:code="9"/>
          <w:pgMar w:top="1440" w:right="1440" w:bottom="1440" w:left="2160" w:header="0" w:footer="432" w:gutter="0"/>
          <w:cols w:space="720"/>
          <w:docGrid w:linePitch="360"/>
        </w:sectPr>
      </w:pPr>
    </w:p>
    <w:p w:rsidR="007010E4" w:rsidRPr="00022B6E" w:rsidRDefault="007010E4" w:rsidP="007010E4">
      <w:pPr>
        <w:pStyle w:val="ThHeading1"/>
      </w:pPr>
      <w:r>
        <w:lastRenderedPageBreak/>
        <w:t>CHAPTER 5</w:t>
      </w:r>
    </w:p>
    <w:p w:rsidR="007010E4" w:rsidRDefault="00082A12" w:rsidP="007010E4">
      <w:pPr>
        <w:pStyle w:val="ThHeading1"/>
      </w:pPr>
      <w:r w:rsidRPr="00082A12">
        <w:t>RESULT</w:t>
      </w:r>
      <w:r>
        <w:t>s</w:t>
      </w:r>
      <w:r w:rsidRPr="00082A12">
        <w:t xml:space="preserve"> AND DISCUSSIONS</w:t>
      </w:r>
    </w:p>
    <w:p w:rsidR="007010E4" w:rsidRDefault="007010E4" w:rsidP="007010E4">
      <w:pPr>
        <w:pStyle w:val="ThBlank"/>
      </w:pPr>
    </w:p>
    <w:p w:rsidR="007010E4" w:rsidRDefault="007010E4" w:rsidP="007010E4">
      <w:pPr>
        <w:pStyle w:val="ThBlank"/>
      </w:pPr>
    </w:p>
    <w:p w:rsidR="00082A12" w:rsidRPr="00240CA2" w:rsidRDefault="00082A12" w:rsidP="00082A12">
      <w:pPr>
        <w:pStyle w:val="ThHeading2"/>
      </w:pPr>
      <w:r w:rsidRPr="00240CA2">
        <w:t xml:space="preserve">5.1 Introduction </w:t>
      </w:r>
    </w:p>
    <w:p w:rsidR="00082A12" w:rsidRPr="00240CA2" w:rsidRDefault="00082A12" w:rsidP="00082A12">
      <w:pPr>
        <w:pStyle w:val="ThPara1"/>
      </w:pPr>
      <w:r w:rsidRPr="00240CA2">
        <w:t xml:space="preserve">Result presents the success as well as the satisfaction. It inspires us to work and keep it up. In this chapter, we show our experiment result and briefly discuss about that. Here also show the cost analysis of our project in this chapter </w:t>
      </w:r>
    </w:p>
    <w:p w:rsidR="00082A12" w:rsidRPr="00240CA2" w:rsidRDefault="00082A12" w:rsidP="00082A12">
      <w:pPr>
        <w:pStyle w:val="ThBlank"/>
      </w:pPr>
    </w:p>
    <w:p w:rsidR="00082A12" w:rsidRPr="00240CA2" w:rsidRDefault="00082A12" w:rsidP="00082A12">
      <w:pPr>
        <w:pStyle w:val="ThHeading2"/>
      </w:pPr>
      <w:r w:rsidRPr="00240CA2">
        <w:t xml:space="preserve">5.2 Result of the Project </w:t>
      </w:r>
    </w:p>
    <w:p w:rsidR="00082A12" w:rsidRPr="00240CA2" w:rsidRDefault="00082A12" w:rsidP="00082A12">
      <w:pPr>
        <w:pStyle w:val="ThBullets"/>
        <w:ind w:left="900"/>
      </w:pPr>
      <w:r w:rsidRPr="00240CA2">
        <w:t xml:space="preserve">With our project we became successful to demonstrate with regarding the objectives of the project. </w:t>
      </w:r>
    </w:p>
    <w:p w:rsidR="00082A12" w:rsidRPr="00240CA2" w:rsidRDefault="00082A12" w:rsidP="00082A12">
      <w:pPr>
        <w:pStyle w:val="ThBullets"/>
        <w:ind w:left="900"/>
      </w:pPr>
      <w:r w:rsidRPr="00240CA2">
        <w:t xml:space="preserve">The moisture content of the three different types of field was measured successfully. </w:t>
      </w:r>
    </w:p>
    <w:p w:rsidR="00082A12" w:rsidRPr="00240CA2" w:rsidRDefault="00082A12" w:rsidP="00082A12">
      <w:pPr>
        <w:pStyle w:val="ThBullets"/>
        <w:ind w:left="900"/>
      </w:pPr>
      <w:r w:rsidRPr="00240CA2">
        <w:t xml:space="preserve">Motor automatically turn on or off with the different level of moisture content in the soil. </w:t>
      </w:r>
    </w:p>
    <w:p w:rsidR="00082A12" w:rsidRDefault="00082A12" w:rsidP="00082A12">
      <w:pPr>
        <w:pStyle w:val="ThBullets"/>
        <w:ind w:left="900"/>
      </w:pPr>
      <w:r w:rsidRPr="00240CA2">
        <w:t xml:space="preserve">Gardener or Farmer successfully got the status of his fields whether dry or wet by LCD. </w:t>
      </w:r>
    </w:p>
    <w:p w:rsidR="00082A12" w:rsidRPr="00240CA2" w:rsidRDefault="00082A12" w:rsidP="00082A12">
      <w:pPr>
        <w:pStyle w:val="ThBullets"/>
        <w:numPr>
          <w:ilvl w:val="0"/>
          <w:numId w:val="0"/>
        </w:numPr>
        <w:ind w:left="1224" w:hanging="360"/>
      </w:pPr>
    </w:p>
    <w:p w:rsidR="00082A12" w:rsidRDefault="00082A12" w:rsidP="00082A12">
      <w:pPr>
        <w:pStyle w:val="ThFig"/>
      </w:pPr>
      <w:r w:rsidRPr="00240CA2">
        <w:drawing>
          <wp:inline distT="0" distB="0" distL="0" distR="0" wp14:anchorId="37A892C3" wp14:editId="59130886">
            <wp:extent cx="5029200" cy="131463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20171120_202635.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29200" cy="1314633"/>
                    </a:xfrm>
                    <a:prstGeom prst="rect">
                      <a:avLst/>
                    </a:prstGeom>
                  </pic:spPr>
                </pic:pic>
              </a:graphicData>
            </a:graphic>
          </wp:inline>
        </w:drawing>
      </w:r>
    </w:p>
    <w:p w:rsidR="00557F94" w:rsidRPr="00240CA2" w:rsidRDefault="00557F94" w:rsidP="00557F94">
      <w:pPr>
        <w:pStyle w:val="ThBlank"/>
      </w:pPr>
    </w:p>
    <w:p w:rsidR="00082A12" w:rsidRPr="00240CA2" w:rsidRDefault="00082A12" w:rsidP="00082A12">
      <w:pPr>
        <w:pStyle w:val="ThFig"/>
      </w:pPr>
      <w:r w:rsidRPr="00240CA2">
        <w:drawing>
          <wp:inline distT="0" distB="0" distL="0" distR="0" wp14:anchorId="4A3AD3AC" wp14:editId="4DD742E7">
            <wp:extent cx="5029200" cy="13415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20171120_20251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9200" cy="1341525"/>
                    </a:xfrm>
                    <a:prstGeom prst="rect">
                      <a:avLst/>
                    </a:prstGeom>
                  </pic:spPr>
                </pic:pic>
              </a:graphicData>
            </a:graphic>
          </wp:inline>
        </w:drawing>
      </w:r>
    </w:p>
    <w:p w:rsidR="00082A12" w:rsidRPr="00240CA2" w:rsidRDefault="00082A12" w:rsidP="00557F94">
      <w:pPr>
        <w:pStyle w:val="ThBlank"/>
      </w:pPr>
    </w:p>
    <w:p w:rsidR="00082A12" w:rsidRDefault="00082A12" w:rsidP="00557F94">
      <w:pPr>
        <w:pStyle w:val="ThFig"/>
      </w:pPr>
      <w:r w:rsidRPr="00240CA2">
        <w:lastRenderedPageBreak/>
        <w:drawing>
          <wp:inline distT="0" distB="0" distL="0" distR="0" wp14:anchorId="562E7474" wp14:editId="4F366C7E">
            <wp:extent cx="5029200" cy="1463114"/>
            <wp:effectExtent l="0" t="0" r="0" b="3810"/>
            <wp:docPr id="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20171120_202847.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200" cy="1463114"/>
                    </a:xfrm>
                    <a:prstGeom prst="rect">
                      <a:avLst/>
                    </a:prstGeom>
                  </pic:spPr>
                </pic:pic>
              </a:graphicData>
            </a:graphic>
          </wp:inline>
        </w:drawing>
      </w:r>
    </w:p>
    <w:p w:rsidR="00082A12" w:rsidRDefault="00082A12" w:rsidP="00557F94">
      <w:pPr>
        <w:pStyle w:val="ThFigcaption"/>
      </w:pPr>
      <w:r w:rsidRPr="00240CA2">
        <w:t>Figure 5.1: Showing the moisture level and pump status on LCD</w:t>
      </w:r>
    </w:p>
    <w:p w:rsidR="00557F94" w:rsidRPr="00240CA2" w:rsidRDefault="00557F94" w:rsidP="00557F94">
      <w:pPr>
        <w:pStyle w:val="ThBlank"/>
      </w:pPr>
    </w:p>
    <w:p w:rsidR="00082A12" w:rsidRPr="00240CA2" w:rsidRDefault="00082A12" w:rsidP="00557F94">
      <w:pPr>
        <w:pStyle w:val="ThHeading2"/>
      </w:pPr>
      <w:r w:rsidRPr="00240CA2">
        <w:t xml:space="preserve"> 5. 3</w:t>
      </w:r>
      <w:r>
        <w:t xml:space="preserve"> </w:t>
      </w:r>
      <w:r w:rsidRPr="00240CA2">
        <w:t>Project Physical View</w:t>
      </w:r>
    </w:p>
    <w:p w:rsidR="00557F94" w:rsidRDefault="00557F94" w:rsidP="00557F94">
      <w:pPr>
        <w:pStyle w:val="ThFig"/>
      </w:pPr>
      <w:r w:rsidRPr="00557F94">
        <w:drawing>
          <wp:inline distT="0" distB="0" distL="0" distR="0" wp14:anchorId="4040E356" wp14:editId="157497A4">
            <wp:extent cx="3662045" cy="5029200"/>
            <wp:effectExtent l="2223" t="0" r="0" b="0"/>
            <wp:docPr id="36" name="Picture 35"/>
            <wp:cNvGraphicFramePr/>
            <a:graphic xmlns:a="http://schemas.openxmlformats.org/drawingml/2006/main">
              <a:graphicData uri="http://schemas.openxmlformats.org/drawingml/2006/picture">
                <pic:pic xmlns:pic="http://schemas.openxmlformats.org/drawingml/2006/picture">
                  <pic:nvPicPr>
                    <pic:cNvPr id="36" name="Picture 35"/>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3662045" cy="5029200"/>
                    </a:xfrm>
                    <a:prstGeom prst="rect">
                      <a:avLst/>
                    </a:prstGeom>
                  </pic:spPr>
                </pic:pic>
              </a:graphicData>
            </a:graphic>
          </wp:inline>
        </w:drawing>
      </w:r>
    </w:p>
    <w:p w:rsidR="00082A12" w:rsidRPr="00240CA2" w:rsidRDefault="00082A12" w:rsidP="00557F94">
      <w:pPr>
        <w:pStyle w:val="ThFigcaption"/>
      </w:pPr>
      <w:r w:rsidRPr="00240CA2">
        <w:t>Fig 5.2: Project Physical View</w:t>
      </w:r>
    </w:p>
    <w:p w:rsidR="00082A12" w:rsidRDefault="00082A12" w:rsidP="00557F94">
      <w:pPr>
        <w:pStyle w:val="ThBlank"/>
      </w:pPr>
    </w:p>
    <w:p w:rsidR="00082A12" w:rsidRDefault="00082A12" w:rsidP="00557F94">
      <w:pPr>
        <w:pStyle w:val="ThHeading2"/>
      </w:pPr>
      <w:r w:rsidRPr="00240CA2">
        <w:t>5.3 Total Project Cost, Quantity and Price</w:t>
      </w:r>
    </w:p>
    <w:p w:rsidR="00557F94" w:rsidRPr="00240CA2" w:rsidRDefault="00557F94" w:rsidP="00557F94">
      <w:pPr>
        <w:pStyle w:val="ThTableCaption"/>
      </w:pPr>
      <w:r>
        <w:t>Table</w:t>
      </w:r>
      <w:r w:rsidRPr="00240CA2">
        <w:t xml:space="preserve"> 5.1: Total Project Cost, Quantity and Price</w:t>
      </w:r>
    </w:p>
    <w:tbl>
      <w:tblPr>
        <w:tblStyle w:val="TableGrid"/>
        <w:tblW w:w="0" w:type="auto"/>
        <w:jc w:val="center"/>
        <w:tblLook w:val="04A0" w:firstRow="1" w:lastRow="0" w:firstColumn="1" w:lastColumn="0" w:noHBand="0" w:noVBand="1"/>
      </w:tblPr>
      <w:tblGrid>
        <w:gridCol w:w="625"/>
        <w:gridCol w:w="3870"/>
        <w:gridCol w:w="2070"/>
        <w:gridCol w:w="1530"/>
      </w:tblGrid>
      <w:tr w:rsidR="00082A12" w:rsidRPr="00240CA2" w:rsidTr="00557F94">
        <w:trPr>
          <w:trHeight w:val="512"/>
          <w:jc w:val="center"/>
        </w:trPr>
        <w:tc>
          <w:tcPr>
            <w:tcW w:w="625" w:type="dxa"/>
            <w:vAlign w:val="center"/>
          </w:tcPr>
          <w:p w:rsidR="00082A12" w:rsidRPr="00557F94" w:rsidRDefault="00082A12" w:rsidP="00557F94">
            <w:pPr>
              <w:pStyle w:val="ThBlank"/>
              <w:jc w:val="center"/>
              <w:rPr>
                <w:b/>
              </w:rPr>
            </w:pPr>
            <w:r w:rsidRPr="00557F94">
              <w:rPr>
                <w:b/>
              </w:rPr>
              <w:t>SL</w:t>
            </w:r>
          </w:p>
        </w:tc>
        <w:tc>
          <w:tcPr>
            <w:tcW w:w="3870" w:type="dxa"/>
            <w:vAlign w:val="center"/>
          </w:tcPr>
          <w:p w:rsidR="00082A12" w:rsidRPr="00557F94" w:rsidRDefault="00082A12" w:rsidP="00557F94">
            <w:pPr>
              <w:pStyle w:val="ThBlank"/>
              <w:jc w:val="center"/>
              <w:rPr>
                <w:b/>
              </w:rPr>
            </w:pPr>
            <w:r w:rsidRPr="00557F94">
              <w:rPr>
                <w:b/>
              </w:rPr>
              <w:t>Equipment Name</w:t>
            </w:r>
          </w:p>
        </w:tc>
        <w:tc>
          <w:tcPr>
            <w:tcW w:w="2070" w:type="dxa"/>
            <w:vAlign w:val="center"/>
          </w:tcPr>
          <w:p w:rsidR="00082A12" w:rsidRPr="00557F94" w:rsidRDefault="00082A12" w:rsidP="00557F94">
            <w:pPr>
              <w:pStyle w:val="ThBlank"/>
              <w:jc w:val="center"/>
              <w:rPr>
                <w:b/>
              </w:rPr>
            </w:pPr>
            <w:r w:rsidRPr="00557F94">
              <w:rPr>
                <w:b/>
              </w:rPr>
              <w:t>Quantity</w:t>
            </w:r>
          </w:p>
        </w:tc>
        <w:tc>
          <w:tcPr>
            <w:tcW w:w="1530" w:type="dxa"/>
            <w:vAlign w:val="center"/>
          </w:tcPr>
          <w:p w:rsidR="00082A12" w:rsidRPr="00557F94" w:rsidRDefault="00082A12" w:rsidP="00557F94">
            <w:pPr>
              <w:pStyle w:val="ThBlank"/>
              <w:jc w:val="center"/>
              <w:rPr>
                <w:b/>
              </w:rPr>
            </w:pPr>
            <w:r w:rsidRPr="00557F94">
              <w:rPr>
                <w:b/>
              </w:rPr>
              <w:t>Price (TK)</w:t>
            </w:r>
          </w:p>
        </w:tc>
      </w:tr>
      <w:tr w:rsidR="00082A12" w:rsidRPr="00240CA2" w:rsidTr="00557F94">
        <w:trPr>
          <w:jc w:val="center"/>
        </w:trPr>
        <w:tc>
          <w:tcPr>
            <w:tcW w:w="625" w:type="dxa"/>
          </w:tcPr>
          <w:p w:rsidR="00082A12" w:rsidRPr="00240CA2" w:rsidRDefault="00082A12" w:rsidP="00557F94">
            <w:pPr>
              <w:pStyle w:val="ThBlank"/>
            </w:pPr>
            <w:r w:rsidRPr="00240CA2">
              <w:t>1</w:t>
            </w:r>
          </w:p>
        </w:tc>
        <w:tc>
          <w:tcPr>
            <w:tcW w:w="3870" w:type="dxa"/>
          </w:tcPr>
          <w:p w:rsidR="00082A12" w:rsidRPr="00240CA2" w:rsidRDefault="00082A12" w:rsidP="00557F94">
            <w:pPr>
              <w:pStyle w:val="ThBlank"/>
            </w:pPr>
            <w:r w:rsidRPr="00240CA2">
              <w:t>ATMega328</w:t>
            </w:r>
          </w:p>
        </w:tc>
        <w:tc>
          <w:tcPr>
            <w:tcW w:w="2070" w:type="dxa"/>
          </w:tcPr>
          <w:p w:rsidR="00082A12" w:rsidRPr="00240CA2" w:rsidRDefault="00082A12" w:rsidP="00557F94">
            <w:pPr>
              <w:pStyle w:val="ThBlank"/>
            </w:pPr>
            <w:r w:rsidRPr="00240CA2">
              <w:t>1</w:t>
            </w:r>
          </w:p>
        </w:tc>
        <w:tc>
          <w:tcPr>
            <w:tcW w:w="1530" w:type="dxa"/>
          </w:tcPr>
          <w:p w:rsidR="00082A12" w:rsidRPr="00240CA2" w:rsidRDefault="00082A12" w:rsidP="00557F94">
            <w:pPr>
              <w:pStyle w:val="ThBlank"/>
            </w:pPr>
            <w:r w:rsidRPr="00240CA2">
              <w:t>170</w:t>
            </w:r>
          </w:p>
        </w:tc>
      </w:tr>
      <w:tr w:rsidR="00082A12" w:rsidRPr="00240CA2" w:rsidTr="00557F94">
        <w:trPr>
          <w:jc w:val="center"/>
        </w:trPr>
        <w:tc>
          <w:tcPr>
            <w:tcW w:w="625" w:type="dxa"/>
          </w:tcPr>
          <w:p w:rsidR="00082A12" w:rsidRPr="00240CA2" w:rsidRDefault="00082A12" w:rsidP="00557F94">
            <w:pPr>
              <w:pStyle w:val="ThBlank"/>
            </w:pPr>
            <w:r w:rsidRPr="00240CA2">
              <w:t>2</w:t>
            </w:r>
          </w:p>
        </w:tc>
        <w:tc>
          <w:tcPr>
            <w:tcW w:w="3870" w:type="dxa"/>
          </w:tcPr>
          <w:p w:rsidR="00082A12" w:rsidRPr="00240CA2" w:rsidRDefault="00082A12" w:rsidP="00557F94">
            <w:pPr>
              <w:pStyle w:val="ThBlank"/>
            </w:pPr>
            <w:r w:rsidRPr="00240CA2">
              <w:t>Pump</w:t>
            </w:r>
          </w:p>
        </w:tc>
        <w:tc>
          <w:tcPr>
            <w:tcW w:w="2070" w:type="dxa"/>
          </w:tcPr>
          <w:p w:rsidR="00082A12" w:rsidRPr="00240CA2" w:rsidRDefault="00082A12" w:rsidP="00557F94">
            <w:pPr>
              <w:pStyle w:val="ThBlank"/>
            </w:pPr>
            <w:r w:rsidRPr="00240CA2">
              <w:t>1</w:t>
            </w:r>
          </w:p>
        </w:tc>
        <w:tc>
          <w:tcPr>
            <w:tcW w:w="1530" w:type="dxa"/>
          </w:tcPr>
          <w:p w:rsidR="00082A12" w:rsidRPr="00240CA2" w:rsidRDefault="00082A12" w:rsidP="00557F94">
            <w:pPr>
              <w:pStyle w:val="ThBlank"/>
            </w:pPr>
            <w:r w:rsidRPr="00240CA2">
              <w:t>300</w:t>
            </w:r>
          </w:p>
        </w:tc>
      </w:tr>
      <w:tr w:rsidR="00082A12" w:rsidRPr="00240CA2" w:rsidTr="00557F94">
        <w:trPr>
          <w:jc w:val="center"/>
        </w:trPr>
        <w:tc>
          <w:tcPr>
            <w:tcW w:w="625" w:type="dxa"/>
          </w:tcPr>
          <w:p w:rsidR="00082A12" w:rsidRPr="00240CA2" w:rsidRDefault="00082A12" w:rsidP="00557F94">
            <w:pPr>
              <w:pStyle w:val="ThBlank"/>
            </w:pPr>
            <w:r w:rsidRPr="00240CA2">
              <w:t>3</w:t>
            </w:r>
          </w:p>
        </w:tc>
        <w:tc>
          <w:tcPr>
            <w:tcW w:w="3870" w:type="dxa"/>
          </w:tcPr>
          <w:p w:rsidR="00082A12" w:rsidRPr="00240CA2" w:rsidRDefault="00082A12" w:rsidP="00557F94">
            <w:pPr>
              <w:pStyle w:val="ThBlank"/>
            </w:pPr>
            <w:r w:rsidRPr="00240CA2">
              <w:t>Soil Moisture  Sensor</w:t>
            </w:r>
          </w:p>
        </w:tc>
        <w:tc>
          <w:tcPr>
            <w:tcW w:w="2070" w:type="dxa"/>
          </w:tcPr>
          <w:p w:rsidR="00082A12" w:rsidRPr="00240CA2" w:rsidRDefault="00082A12" w:rsidP="00557F94">
            <w:pPr>
              <w:pStyle w:val="ThBlank"/>
            </w:pPr>
            <w:r w:rsidRPr="00240CA2">
              <w:t>1</w:t>
            </w:r>
          </w:p>
        </w:tc>
        <w:tc>
          <w:tcPr>
            <w:tcW w:w="1530" w:type="dxa"/>
          </w:tcPr>
          <w:p w:rsidR="00082A12" w:rsidRPr="00240CA2" w:rsidRDefault="00082A12" w:rsidP="00557F94">
            <w:pPr>
              <w:pStyle w:val="ThBlank"/>
            </w:pPr>
            <w:r w:rsidRPr="00240CA2">
              <w:t>160</w:t>
            </w:r>
          </w:p>
        </w:tc>
      </w:tr>
      <w:tr w:rsidR="00082A12" w:rsidRPr="00240CA2" w:rsidTr="00557F94">
        <w:trPr>
          <w:jc w:val="center"/>
        </w:trPr>
        <w:tc>
          <w:tcPr>
            <w:tcW w:w="625" w:type="dxa"/>
          </w:tcPr>
          <w:p w:rsidR="00082A12" w:rsidRPr="00240CA2" w:rsidRDefault="00082A12" w:rsidP="00557F94">
            <w:pPr>
              <w:pStyle w:val="ThBlank"/>
            </w:pPr>
            <w:r w:rsidRPr="00240CA2">
              <w:t>4</w:t>
            </w:r>
          </w:p>
        </w:tc>
        <w:tc>
          <w:tcPr>
            <w:tcW w:w="3870" w:type="dxa"/>
          </w:tcPr>
          <w:p w:rsidR="00082A12" w:rsidRPr="00240CA2" w:rsidRDefault="00082A12" w:rsidP="00557F94">
            <w:pPr>
              <w:pStyle w:val="ThBlank"/>
            </w:pPr>
            <w:r w:rsidRPr="00240CA2">
              <w:t>Solar</w:t>
            </w:r>
          </w:p>
        </w:tc>
        <w:tc>
          <w:tcPr>
            <w:tcW w:w="2070" w:type="dxa"/>
          </w:tcPr>
          <w:p w:rsidR="00082A12" w:rsidRPr="00240CA2" w:rsidRDefault="00082A12" w:rsidP="00557F94">
            <w:pPr>
              <w:pStyle w:val="ThBlank"/>
            </w:pPr>
            <w:r w:rsidRPr="00240CA2">
              <w:t>1</w:t>
            </w:r>
          </w:p>
        </w:tc>
        <w:tc>
          <w:tcPr>
            <w:tcW w:w="1530" w:type="dxa"/>
          </w:tcPr>
          <w:p w:rsidR="00082A12" w:rsidRPr="00240CA2" w:rsidRDefault="00082A12" w:rsidP="00557F94">
            <w:pPr>
              <w:pStyle w:val="ThBlank"/>
            </w:pPr>
            <w:r w:rsidRPr="00240CA2">
              <w:t>500</w:t>
            </w:r>
          </w:p>
        </w:tc>
      </w:tr>
      <w:tr w:rsidR="00082A12" w:rsidRPr="00240CA2" w:rsidTr="00557F94">
        <w:trPr>
          <w:jc w:val="center"/>
        </w:trPr>
        <w:tc>
          <w:tcPr>
            <w:tcW w:w="625" w:type="dxa"/>
          </w:tcPr>
          <w:p w:rsidR="00082A12" w:rsidRPr="00240CA2" w:rsidRDefault="00082A12" w:rsidP="00557F94">
            <w:pPr>
              <w:pStyle w:val="ThBlank"/>
            </w:pPr>
            <w:r w:rsidRPr="00240CA2">
              <w:t>5</w:t>
            </w:r>
          </w:p>
        </w:tc>
        <w:tc>
          <w:tcPr>
            <w:tcW w:w="3870" w:type="dxa"/>
          </w:tcPr>
          <w:p w:rsidR="00082A12" w:rsidRPr="00240CA2" w:rsidRDefault="00082A12" w:rsidP="00557F94">
            <w:pPr>
              <w:pStyle w:val="ThBlank"/>
            </w:pPr>
            <w:r w:rsidRPr="00240CA2">
              <w:t>16*2 Display</w:t>
            </w:r>
          </w:p>
        </w:tc>
        <w:tc>
          <w:tcPr>
            <w:tcW w:w="2070" w:type="dxa"/>
          </w:tcPr>
          <w:p w:rsidR="00082A12" w:rsidRPr="00240CA2" w:rsidRDefault="00082A12" w:rsidP="00557F94">
            <w:pPr>
              <w:pStyle w:val="ThBlank"/>
            </w:pPr>
            <w:r w:rsidRPr="00240CA2">
              <w:t>1</w:t>
            </w:r>
          </w:p>
        </w:tc>
        <w:tc>
          <w:tcPr>
            <w:tcW w:w="1530" w:type="dxa"/>
          </w:tcPr>
          <w:p w:rsidR="00082A12" w:rsidRPr="00240CA2" w:rsidRDefault="00082A12" w:rsidP="00557F94">
            <w:pPr>
              <w:pStyle w:val="ThBlank"/>
            </w:pPr>
            <w:r w:rsidRPr="00240CA2">
              <w:t>160</w:t>
            </w:r>
          </w:p>
        </w:tc>
      </w:tr>
      <w:tr w:rsidR="00082A12" w:rsidRPr="00240CA2" w:rsidTr="00557F94">
        <w:trPr>
          <w:jc w:val="center"/>
        </w:trPr>
        <w:tc>
          <w:tcPr>
            <w:tcW w:w="625" w:type="dxa"/>
          </w:tcPr>
          <w:p w:rsidR="00082A12" w:rsidRPr="00240CA2" w:rsidRDefault="00082A12" w:rsidP="00557F94">
            <w:pPr>
              <w:pStyle w:val="ThBlank"/>
            </w:pPr>
            <w:r w:rsidRPr="00240CA2">
              <w:t>6</w:t>
            </w:r>
          </w:p>
        </w:tc>
        <w:tc>
          <w:tcPr>
            <w:tcW w:w="3870" w:type="dxa"/>
          </w:tcPr>
          <w:p w:rsidR="00082A12" w:rsidRPr="00240CA2" w:rsidRDefault="00082A12" w:rsidP="00557F94">
            <w:pPr>
              <w:pStyle w:val="ThBlank"/>
            </w:pPr>
            <w:r w:rsidRPr="00240CA2">
              <w:t>Battery (8v)</w:t>
            </w:r>
          </w:p>
        </w:tc>
        <w:tc>
          <w:tcPr>
            <w:tcW w:w="2070" w:type="dxa"/>
          </w:tcPr>
          <w:p w:rsidR="00082A12" w:rsidRPr="00240CA2" w:rsidRDefault="00082A12" w:rsidP="00557F94">
            <w:pPr>
              <w:pStyle w:val="ThBlank"/>
            </w:pPr>
            <w:r w:rsidRPr="00240CA2">
              <w:t>1</w:t>
            </w:r>
          </w:p>
        </w:tc>
        <w:tc>
          <w:tcPr>
            <w:tcW w:w="1530" w:type="dxa"/>
          </w:tcPr>
          <w:p w:rsidR="00082A12" w:rsidRPr="00240CA2" w:rsidRDefault="00082A12" w:rsidP="00557F94">
            <w:pPr>
              <w:pStyle w:val="ThBlank"/>
            </w:pPr>
            <w:r w:rsidRPr="00240CA2">
              <w:t>90</w:t>
            </w:r>
          </w:p>
        </w:tc>
      </w:tr>
      <w:tr w:rsidR="00082A12" w:rsidRPr="00240CA2" w:rsidTr="00557F94">
        <w:trPr>
          <w:jc w:val="center"/>
        </w:trPr>
        <w:tc>
          <w:tcPr>
            <w:tcW w:w="625" w:type="dxa"/>
          </w:tcPr>
          <w:p w:rsidR="00082A12" w:rsidRPr="00240CA2" w:rsidRDefault="00082A12" w:rsidP="00557F94">
            <w:pPr>
              <w:pStyle w:val="ThBlank"/>
            </w:pPr>
            <w:r w:rsidRPr="00240CA2">
              <w:lastRenderedPageBreak/>
              <w:t>7</w:t>
            </w:r>
          </w:p>
        </w:tc>
        <w:tc>
          <w:tcPr>
            <w:tcW w:w="3870" w:type="dxa"/>
          </w:tcPr>
          <w:p w:rsidR="00082A12" w:rsidRPr="00240CA2" w:rsidRDefault="00082A12" w:rsidP="00557F94">
            <w:pPr>
              <w:pStyle w:val="ThBlank"/>
            </w:pPr>
            <w:r w:rsidRPr="00240CA2">
              <w:t>PCB Connector (2 Pin)</w:t>
            </w:r>
          </w:p>
        </w:tc>
        <w:tc>
          <w:tcPr>
            <w:tcW w:w="2070" w:type="dxa"/>
          </w:tcPr>
          <w:p w:rsidR="00082A12" w:rsidRPr="00240CA2" w:rsidRDefault="00082A12" w:rsidP="00557F94">
            <w:pPr>
              <w:pStyle w:val="ThBlank"/>
            </w:pPr>
            <w:r w:rsidRPr="00240CA2">
              <w:t>2</w:t>
            </w:r>
          </w:p>
        </w:tc>
        <w:tc>
          <w:tcPr>
            <w:tcW w:w="1530" w:type="dxa"/>
          </w:tcPr>
          <w:p w:rsidR="00082A12" w:rsidRPr="00240CA2" w:rsidRDefault="00082A12" w:rsidP="00557F94">
            <w:pPr>
              <w:pStyle w:val="ThBlank"/>
            </w:pPr>
            <w:r w:rsidRPr="00240CA2">
              <w:t>6</w:t>
            </w:r>
          </w:p>
        </w:tc>
      </w:tr>
      <w:tr w:rsidR="00082A12" w:rsidRPr="00240CA2" w:rsidTr="00557F94">
        <w:trPr>
          <w:jc w:val="center"/>
        </w:trPr>
        <w:tc>
          <w:tcPr>
            <w:tcW w:w="625" w:type="dxa"/>
          </w:tcPr>
          <w:p w:rsidR="00082A12" w:rsidRPr="00240CA2" w:rsidRDefault="00082A12" w:rsidP="00557F94">
            <w:pPr>
              <w:pStyle w:val="ThBlank"/>
            </w:pPr>
            <w:r w:rsidRPr="00240CA2">
              <w:t>8</w:t>
            </w:r>
          </w:p>
        </w:tc>
        <w:tc>
          <w:tcPr>
            <w:tcW w:w="3870" w:type="dxa"/>
          </w:tcPr>
          <w:p w:rsidR="00082A12" w:rsidRPr="00240CA2" w:rsidRDefault="00082A12" w:rsidP="00557F94">
            <w:pPr>
              <w:pStyle w:val="ThBlank"/>
            </w:pPr>
            <w:r w:rsidRPr="00240CA2">
              <w:t>PCB Connector (3Pin)</w:t>
            </w:r>
          </w:p>
        </w:tc>
        <w:tc>
          <w:tcPr>
            <w:tcW w:w="2070" w:type="dxa"/>
          </w:tcPr>
          <w:p w:rsidR="00082A12" w:rsidRPr="00240CA2" w:rsidRDefault="00082A12" w:rsidP="00557F94">
            <w:pPr>
              <w:pStyle w:val="ThBlank"/>
            </w:pPr>
            <w:r w:rsidRPr="00240CA2">
              <w:t>1</w:t>
            </w:r>
          </w:p>
        </w:tc>
        <w:tc>
          <w:tcPr>
            <w:tcW w:w="1530" w:type="dxa"/>
          </w:tcPr>
          <w:p w:rsidR="00082A12" w:rsidRPr="00240CA2" w:rsidRDefault="00082A12" w:rsidP="00557F94">
            <w:pPr>
              <w:pStyle w:val="ThBlank"/>
            </w:pPr>
            <w:r w:rsidRPr="00240CA2">
              <w:t>7</w:t>
            </w:r>
          </w:p>
        </w:tc>
      </w:tr>
      <w:tr w:rsidR="00082A12" w:rsidRPr="00240CA2" w:rsidTr="00557F94">
        <w:trPr>
          <w:jc w:val="center"/>
        </w:trPr>
        <w:tc>
          <w:tcPr>
            <w:tcW w:w="625" w:type="dxa"/>
          </w:tcPr>
          <w:p w:rsidR="00082A12" w:rsidRPr="00240CA2" w:rsidRDefault="00082A12" w:rsidP="00557F94">
            <w:pPr>
              <w:pStyle w:val="ThBlank"/>
            </w:pPr>
            <w:r w:rsidRPr="00240CA2">
              <w:t>9</w:t>
            </w:r>
          </w:p>
        </w:tc>
        <w:tc>
          <w:tcPr>
            <w:tcW w:w="3870" w:type="dxa"/>
          </w:tcPr>
          <w:p w:rsidR="00082A12" w:rsidRPr="00240CA2" w:rsidRDefault="00082A12" w:rsidP="00557F94">
            <w:pPr>
              <w:pStyle w:val="ThBlank"/>
            </w:pPr>
            <w:r w:rsidRPr="00240CA2">
              <w:t>Transistor</w:t>
            </w:r>
          </w:p>
        </w:tc>
        <w:tc>
          <w:tcPr>
            <w:tcW w:w="2070" w:type="dxa"/>
          </w:tcPr>
          <w:p w:rsidR="00082A12" w:rsidRPr="00240CA2" w:rsidRDefault="00082A12" w:rsidP="00557F94">
            <w:pPr>
              <w:pStyle w:val="ThBlank"/>
            </w:pPr>
            <w:r w:rsidRPr="00240CA2">
              <w:t>3</w:t>
            </w:r>
          </w:p>
        </w:tc>
        <w:tc>
          <w:tcPr>
            <w:tcW w:w="1530" w:type="dxa"/>
          </w:tcPr>
          <w:p w:rsidR="00082A12" w:rsidRPr="00240CA2" w:rsidRDefault="00082A12" w:rsidP="00557F94">
            <w:pPr>
              <w:pStyle w:val="ThBlank"/>
            </w:pPr>
            <w:r w:rsidRPr="00240CA2">
              <w:t>6</w:t>
            </w:r>
          </w:p>
        </w:tc>
      </w:tr>
      <w:tr w:rsidR="00082A12" w:rsidRPr="00240CA2" w:rsidTr="00557F94">
        <w:trPr>
          <w:jc w:val="center"/>
        </w:trPr>
        <w:tc>
          <w:tcPr>
            <w:tcW w:w="625" w:type="dxa"/>
          </w:tcPr>
          <w:p w:rsidR="00082A12" w:rsidRPr="00240CA2" w:rsidRDefault="00082A12" w:rsidP="00557F94">
            <w:pPr>
              <w:pStyle w:val="ThBlank"/>
            </w:pPr>
            <w:r w:rsidRPr="00240CA2">
              <w:t>10</w:t>
            </w:r>
          </w:p>
        </w:tc>
        <w:tc>
          <w:tcPr>
            <w:tcW w:w="3870" w:type="dxa"/>
          </w:tcPr>
          <w:p w:rsidR="00082A12" w:rsidRPr="00240CA2" w:rsidRDefault="00082A12" w:rsidP="00557F94">
            <w:pPr>
              <w:pStyle w:val="ThBlank"/>
            </w:pPr>
            <w:r w:rsidRPr="00240CA2">
              <w:t>Relay (5V)</w:t>
            </w:r>
          </w:p>
        </w:tc>
        <w:tc>
          <w:tcPr>
            <w:tcW w:w="2070" w:type="dxa"/>
          </w:tcPr>
          <w:p w:rsidR="00082A12" w:rsidRPr="00240CA2" w:rsidRDefault="00082A12" w:rsidP="00557F94">
            <w:pPr>
              <w:pStyle w:val="ThBlank"/>
            </w:pPr>
            <w:r w:rsidRPr="00240CA2">
              <w:t>1</w:t>
            </w:r>
          </w:p>
        </w:tc>
        <w:tc>
          <w:tcPr>
            <w:tcW w:w="1530" w:type="dxa"/>
          </w:tcPr>
          <w:p w:rsidR="00082A12" w:rsidRPr="00240CA2" w:rsidRDefault="00082A12" w:rsidP="00557F94">
            <w:pPr>
              <w:pStyle w:val="ThBlank"/>
            </w:pPr>
            <w:r w:rsidRPr="00240CA2">
              <w:t>20</w:t>
            </w:r>
          </w:p>
        </w:tc>
      </w:tr>
      <w:tr w:rsidR="00082A12" w:rsidRPr="00240CA2" w:rsidTr="00557F94">
        <w:trPr>
          <w:jc w:val="center"/>
        </w:trPr>
        <w:tc>
          <w:tcPr>
            <w:tcW w:w="625" w:type="dxa"/>
          </w:tcPr>
          <w:p w:rsidR="00082A12" w:rsidRPr="00240CA2" w:rsidRDefault="00082A12" w:rsidP="00557F94">
            <w:pPr>
              <w:pStyle w:val="ThBlank"/>
            </w:pPr>
            <w:r w:rsidRPr="00240CA2">
              <w:t>11</w:t>
            </w:r>
          </w:p>
        </w:tc>
        <w:tc>
          <w:tcPr>
            <w:tcW w:w="3870" w:type="dxa"/>
          </w:tcPr>
          <w:p w:rsidR="00082A12" w:rsidRPr="00240CA2" w:rsidRDefault="00082A12" w:rsidP="00557F94">
            <w:pPr>
              <w:pStyle w:val="ThBlank"/>
            </w:pPr>
            <w:r w:rsidRPr="00240CA2">
              <w:t>IC Socket (28 Pin)</w:t>
            </w:r>
          </w:p>
        </w:tc>
        <w:tc>
          <w:tcPr>
            <w:tcW w:w="2070" w:type="dxa"/>
          </w:tcPr>
          <w:p w:rsidR="00082A12" w:rsidRPr="00240CA2" w:rsidRDefault="00082A12" w:rsidP="00557F94">
            <w:pPr>
              <w:pStyle w:val="ThBlank"/>
            </w:pPr>
            <w:r w:rsidRPr="00240CA2">
              <w:t>1</w:t>
            </w:r>
          </w:p>
        </w:tc>
        <w:tc>
          <w:tcPr>
            <w:tcW w:w="1530" w:type="dxa"/>
          </w:tcPr>
          <w:p w:rsidR="00082A12" w:rsidRPr="00240CA2" w:rsidRDefault="00082A12" w:rsidP="00557F94">
            <w:pPr>
              <w:pStyle w:val="ThBlank"/>
            </w:pPr>
            <w:r w:rsidRPr="00240CA2">
              <w:t>25</w:t>
            </w:r>
          </w:p>
        </w:tc>
      </w:tr>
      <w:tr w:rsidR="00082A12" w:rsidRPr="00240CA2" w:rsidTr="00557F94">
        <w:trPr>
          <w:jc w:val="center"/>
        </w:trPr>
        <w:tc>
          <w:tcPr>
            <w:tcW w:w="625" w:type="dxa"/>
          </w:tcPr>
          <w:p w:rsidR="00082A12" w:rsidRPr="00240CA2" w:rsidRDefault="00082A12" w:rsidP="00557F94">
            <w:pPr>
              <w:pStyle w:val="ThBlank"/>
            </w:pPr>
            <w:r w:rsidRPr="00240CA2">
              <w:t>12</w:t>
            </w:r>
          </w:p>
        </w:tc>
        <w:tc>
          <w:tcPr>
            <w:tcW w:w="3870" w:type="dxa"/>
          </w:tcPr>
          <w:p w:rsidR="00082A12" w:rsidRPr="00240CA2" w:rsidRDefault="00082A12" w:rsidP="00557F94">
            <w:pPr>
              <w:pStyle w:val="ThBlank"/>
            </w:pPr>
            <w:r w:rsidRPr="00240CA2">
              <w:t>DC Connector (7805)</w:t>
            </w:r>
          </w:p>
        </w:tc>
        <w:tc>
          <w:tcPr>
            <w:tcW w:w="2070" w:type="dxa"/>
          </w:tcPr>
          <w:p w:rsidR="00082A12" w:rsidRPr="00240CA2" w:rsidRDefault="00082A12" w:rsidP="00557F94">
            <w:pPr>
              <w:pStyle w:val="ThBlank"/>
            </w:pPr>
            <w:r w:rsidRPr="00240CA2">
              <w:t>2</w:t>
            </w:r>
          </w:p>
        </w:tc>
        <w:tc>
          <w:tcPr>
            <w:tcW w:w="1530" w:type="dxa"/>
          </w:tcPr>
          <w:p w:rsidR="00082A12" w:rsidRPr="00240CA2" w:rsidRDefault="00082A12" w:rsidP="00557F94">
            <w:pPr>
              <w:pStyle w:val="ThBlank"/>
            </w:pPr>
            <w:r w:rsidRPr="00240CA2">
              <w:t>20</w:t>
            </w:r>
          </w:p>
        </w:tc>
      </w:tr>
      <w:tr w:rsidR="00082A12" w:rsidRPr="00240CA2" w:rsidTr="00557F94">
        <w:trPr>
          <w:jc w:val="center"/>
        </w:trPr>
        <w:tc>
          <w:tcPr>
            <w:tcW w:w="625" w:type="dxa"/>
          </w:tcPr>
          <w:p w:rsidR="00082A12" w:rsidRPr="00240CA2" w:rsidRDefault="00082A12" w:rsidP="00557F94">
            <w:pPr>
              <w:pStyle w:val="ThBlank"/>
            </w:pPr>
            <w:r w:rsidRPr="00240CA2">
              <w:t>13</w:t>
            </w:r>
          </w:p>
        </w:tc>
        <w:tc>
          <w:tcPr>
            <w:tcW w:w="3870" w:type="dxa"/>
          </w:tcPr>
          <w:p w:rsidR="00082A12" w:rsidRPr="00240CA2" w:rsidRDefault="00082A12" w:rsidP="00557F94">
            <w:pPr>
              <w:pStyle w:val="ThBlank"/>
            </w:pPr>
            <w:r w:rsidRPr="00240CA2">
              <w:t xml:space="preserve"> Voltage Regulator</w:t>
            </w:r>
          </w:p>
        </w:tc>
        <w:tc>
          <w:tcPr>
            <w:tcW w:w="2070" w:type="dxa"/>
          </w:tcPr>
          <w:p w:rsidR="00082A12" w:rsidRPr="00240CA2" w:rsidRDefault="00082A12" w:rsidP="00557F94">
            <w:pPr>
              <w:pStyle w:val="ThBlank"/>
            </w:pPr>
            <w:r w:rsidRPr="00240CA2">
              <w:t>2</w:t>
            </w:r>
          </w:p>
        </w:tc>
        <w:tc>
          <w:tcPr>
            <w:tcW w:w="1530" w:type="dxa"/>
          </w:tcPr>
          <w:p w:rsidR="00082A12" w:rsidRPr="00240CA2" w:rsidRDefault="00082A12" w:rsidP="00557F94">
            <w:pPr>
              <w:pStyle w:val="ThBlank"/>
            </w:pPr>
            <w:r w:rsidRPr="00240CA2">
              <w:t>20</w:t>
            </w:r>
          </w:p>
        </w:tc>
      </w:tr>
      <w:tr w:rsidR="00082A12" w:rsidRPr="00240CA2" w:rsidTr="00557F94">
        <w:trPr>
          <w:jc w:val="center"/>
        </w:trPr>
        <w:tc>
          <w:tcPr>
            <w:tcW w:w="625" w:type="dxa"/>
          </w:tcPr>
          <w:p w:rsidR="00082A12" w:rsidRPr="00240CA2" w:rsidRDefault="00082A12" w:rsidP="00557F94">
            <w:pPr>
              <w:pStyle w:val="ThBlank"/>
            </w:pPr>
            <w:r w:rsidRPr="00240CA2">
              <w:t>14</w:t>
            </w:r>
          </w:p>
        </w:tc>
        <w:tc>
          <w:tcPr>
            <w:tcW w:w="3870" w:type="dxa"/>
          </w:tcPr>
          <w:p w:rsidR="00082A12" w:rsidRPr="00240CA2" w:rsidRDefault="00082A12" w:rsidP="00557F94">
            <w:pPr>
              <w:pStyle w:val="ThBlank"/>
            </w:pPr>
            <w:r w:rsidRPr="00240CA2">
              <w:t>Capacitor (22PF)</w:t>
            </w:r>
          </w:p>
        </w:tc>
        <w:tc>
          <w:tcPr>
            <w:tcW w:w="2070" w:type="dxa"/>
          </w:tcPr>
          <w:p w:rsidR="00082A12" w:rsidRPr="00240CA2" w:rsidRDefault="00082A12" w:rsidP="00557F94">
            <w:pPr>
              <w:pStyle w:val="ThBlank"/>
            </w:pPr>
            <w:r w:rsidRPr="00240CA2">
              <w:t>2</w:t>
            </w:r>
          </w:p>
        </w:tc>
        <w:tc>
          <w:tcPr>
            <w:tcW w:w="1530" w:type="dxa"/>
          </w:tcPr>
          <w:p w:rsidR="00082A12" w:rsidRPr="00240CA2" w:rsidRDefault="00082A12" w:rsidP="00557F94">
            <w:pPr>
              <w:pStyle w:val="ThBlank"/>
            </w:pPr>
            <w:r w:rsidRPr="00240CA2">
              <w:t>2</w:t>
            </w:r>
          </w:p>
        </w:tc>
      </w:tr>
      <w:tr w:rsidR="00082A12" w:rsidRPr="00240CA2" w:rsidTr="00557F94">
        <w:trPr>
          <w:jc w:val="center"/>
        </w:trPr>
        <w:tc>
          <w:tcPr>
            <w:tcW w:w="625" w:type="dxa"/>
          </w:tcPr>
          <w:p w:rsidR="00082A12" w:rsidRPr="00240CA2" w:rsidRDefault="00082A12" w:rsidP="00557F94">
            <w:pPr>
              <w:pStyle w:val="ThBlank"/>
            </w:pPr>
            <w:r w:rsidRPr="00240CA2">
              <w:t>15</w:t>
            </w:r>
          </w:p>
        </w:tc>
        <w:tc>
          <w:tcPr>
            <w:tcW w:w="3870" w:type="dxa"/>
          </w:tcPr>
          <w:p w:rsidR="00082A12" w:rsidRPr="00240CA2" w:rsidRDefault="00082A12" w:rsidP="00557F94">
            <w:pPr>
              <w:pStyle w:val="ThBlank"/>
            </w:pPr>
            <w:r w:rsidRPr="00240CA2">
              <w:t>Capacitor (100UF)</w:t>
            </w:r>
          </w:p>
        </w:tc>
        <w:tc>
          <w:tcPr>
            <w:tcW w:w="2070" w:type="dxa"/>
          </w:tcPr>
          <w:p w:rsidR="00082A12" w:rsidRPr="00240CA2" w:rsidRDefault="00082A12" w:rsidP="00557F94">
            <w:pPr>
              <w:pStyle w:val="ThBlank"/>
            </w:pPr>
            <w:r w:rsidRPr="00240CA2">
              <w:t>3</w:t>
            </w:r>
          </w:p>
        </w:tc>
        <w:tc>
          <w:tcPr>
            <w:tcW w:w="1530" w:type="dxa"/>
          </w:tcPr>
          <w:p w:rsidR="00082A12" w:rsidRPr="00240CA2" w:rsidRDefault="00082A12" w:rsidP="00557F94">
            <w:pPr>
              <w:pStyle w:val="ThBlank"/>
            </w:pPr>
            <w:r w:rsidRPr="00240CA2">
              <w:t>2</w:t>
            </w:r>
          </w:p>
        </w:tc>
      </w:tr>
      <w:tr w:rsidR="00082A12" w:rsidRPr="00240CA2" w:rsidTr="00557F94">
        <w:trPr>
          <w:jc w:val="center"/>
        </w:trPr>
        <w:tc>
          <w:tcPr>
            <w:tcW w:w="625" w:type="dxa"/>
          </w:tcPr>
          <w:p w:rsidR="00082A12" w:rsidRPr="00240CA2" w:rsidRDefault="00082A12" w:rsidP="00557F94">
            <w:pPr>
              <w:pStyle w:val="ThBlank"/>
            </w:pPr>
            <w:r w:rsidRPr="00240CA2">
              <w:t>16</w:t>
            </w:r>
          </w:p>
        </w:tc>
        <w:tc>
          <w:tcPr>
            <w:tcW w:w="3870" w:type="dxa"/>
          </w:tcPr>
          <w:p w:rsidR="00082A12" w:rsidRPr="00240CA2" w:rsidRDefault="00082A12" w:rsidP="00557F94">
            <w:pPr>
              <w:pStyle w:val="ThBlank"/>
            </w:pPr>
            <w:r w:rsidRPr="00240CA2">
              <w:t>Plastic Box</w:t>
            </w:r>
          </w:p>
        </w:tc>
        <w:tc>
          <w:tcPr>
            <w:tcW w:w="2070" w:type="dxa"/>
          </w:tcPr>
          <w:p w:rsidR="00082A12" w:rsidRPr="00240CA2" w:rsidRDefault="00082A12" w:rsidP="00557F94">
            <w:pPr>
              <w:pStyle w:val="ThBlank"/>
            </w:pPr>
            <w:r w:rsidRPr="00240CA2">
              <w:t>1</w:t>
            </w:r>
          </w:p>
        </w:tc>
        <w:tc>
          <w:tcPr>
            <w:tcW w:w="1530" w:type="dxa"/>
          </w:tcPr>
          <w:p w:rsidR="00082A12" w:rsidRPr="00240CA2" w:rsidRDefault="00082A12" w:rsidP="00557F94">
            <w:pPr>
              <w:pStyle w:val="ThBlank"/>
            </w:pPr>
            <w:r w:rsidRPr="00240CA2">
              <w:t>50</w:t>
            </w:r>
          </w:p>
        </w:tc>
      </w:tr>
      <w:tr w:rsidR="00082A12" w:rsidRPr="00240CA2" w:rsidTr="00557F94">
        <w:trPr>
          <w:jc w:val="center"/>
        </w:trPr>
        <w:tc>
          <w:tcPr>
            <w:tcW w:w="625" w:type="dxa"/>
          </w:tcPr>
          <w:p w:rsidR="00082A12" w:rsidRPr="00240CA2" w:rsidRDefault="00082A12" w:rsidP="00557F94">
            <w:pPr>
              <w:pStyle w:val="ThBlank"/>
            </w:pPr>
            <w:r w:rsidRPr="00240CA2">
              <w:t>17</w:t>
            </w:r>
          </w:p>
        </w:tc>
        <w:tc>
          <w:tcPr>
            <w:tcW w:w="3870" w:type="dxa"/>
          </w:tcPr>
          <w:p w:rsidR="00082A12" w:rsidRPr="00240CA2" w:rsidRDefault="00082A12" w:rsidP="00557F94">
            <w:pPr>
              <w:pStyle w:val="ThBlank"/>
            </w:pPr>
            <w:r w:rsidRPr="00240CA2">
              <w:t xml:space="preserve">SIL Heater Socket Row strip </w:t>
            </w:r>
            <w:proofErr w:type="spellStart"/>
            <w:r w:rsidRPr="00240CA2">
              <w:t>pos</w:t>
            </w:r>
            <w:proofErr w:type="spellEnd"/>
            <w:r w:rsidRPr="00240CA2">
              <w:t xml:space="preserve"> Connector</w:t>
            </w:r>
          </w:p>
        </w:tc>
        <w:tc>
          <w:tcPr>
            <w:tcW w:w="2070" w:type="dxa"/>
          </w:tcPr>
          <w:p w:rsidR="00082A12" w:rsidRPr="00240CA2" w:rsidRDefault="00082A12" w:rsidP="00557F94">
            <w:pPr>
              <w:pStyle w:val="ThBlank"/>
            </w:pPr>
            <w:r w:rsidRPr="00240CA2">
              <w:t>2</w:t>
            </w:r>
          </w:p>
        </w:tc>
        <w:tc>
          <w:tcPr>
            <w:tcW w:w="1530" w:type="dxa"/>
          </w:tcPr>
          <w:p w:rsidR="00082A12" w:rsidRPr="00240CA2" w:rsidRDefault="00082A12" w:rsidP="00557F94">
            <w:pPr>
              <w:pStyle w:val="ThBlank"/>
            </w:pPr>
            <w:r w:rsidRPr="00240CA2">
              <w:t>40</w:t>
            </w:r>
          </w:p>
        </w:tc>
      </w:tr>
      <w:tr w:rsidR="00082A12" w:rsidRPr="00240CA2" w:rsidTr="00557F94">
        <w:trPr>
          <w:jc w:val="center"/>
        </w:trPr>
        <w:tc>
          <w:tcPr>
            <w:tcW w:w="625" w:type="dxa"/>
          </w:tcPr>
          <w:p w:rsidR="00082A12" w:rsidRPr="00240CA2" w:rsidRDefault="00082A12" w:rsidP="00557F94">
            <w:pPr>
              <w:pStyle w:val="ThBlank"/>
            </w:pPr>
            <w:r w:rsidRPr="00240CA2">
              <w:t>18</w:t>
            </w:r>
          </w:p>
        </w:tc>
        <w:tc>
          <w:tcPr>
            <w:tcW w:w="3870" w:type="dxa"/>
          </w:tcPr>
          <w:p w:rsidR="00082A12" w:rsidRPr="00240CA2" w:rsidRDefault="00082A12" w:rsidP="00557F94">
            <w:pPr>
              <w:pStyle w:val="ThBlank"/>
            </w:pPr>
          </w:p>
        </w:tc>
        <w:tc>
          <w:tcPr>
            <w:tcW w:w="2070" w:type="dxa"/>
          </w:tcPr>
          <w:p w:rsidR="00082A12" w:rsidRPr="00240CA2" w:rsidRDefault="00082A12" w:rsidP="00557F94">
            <w:pPr>
              <w:pStyle w:val="ThBlank"/>
            </w:pPr>
          </w:p>
        </w:tc>
        <w:tc>
          <w:tcPr>
            <w:tcW w:w="1530" w:type="dxa"/>
          </w:tcPr>
          <w:p w:rsidR="00082A12" w:rsidRPr="00240CA2" w:rsidRDefault="00082A12" w:rsidP="00557F94">
            <w:pPr>
              <w:pStyle w:val="ThBlank"/>
            </w:pPr>
          </w:p>
        </w:tc>
      </w:tr>
      <w:tr w:rsidR="00082A12" w:rsidRPr="00240CA2" w:rsidTr="00557F94">
        <w:trPr>
          <w:jc w:val="center"/>
        </w:trPr>
        <w:tc>
          <w:tcPr>
            <w:tcW w:w="625" w:type="dxa"/>
          </w:tcPr>
          <w:p w:rsidR="00082A12" w:rsidRPr="00240CA2" w:rsidRDefault="00082A12" w:rsidP="00557F94">
            <w:pPr>
              <w:pStyle w:val="ThBlank"/>
            </w:pPr>
            <w:r w:rsidRPr="00240CA2">
              <w:t>19</w:t>
            </w:r>
          </w:p>
        </w:tc>
        <w:tc>
          <w:tcPr>
            <w:tcW w:w="3870" w:type="dxa"/>
          </w:tcPr>
          <w:p w:rsidR="00082A12" w:rsidRPr="00240CA2" w:rsidRDefault="00082A12" w:rsidP="00557F94">
            <w:pPr>
              <w:pStyle w:val="ThBlank"/>
            </w:pPr>
          </w:p>
        </w:tc>
        <w:tc>
          <w:tcPr>
            <w:tcW w:w="2070" w:type="dxa"/>
          </w:tcPr>
          <w:p w:rsidR="00082A12" w:rsidRPr="00240CA2" w:rsidRDefault="00082A12" w:rsidP="00557F94">
            <w:pPr>
              <w:pStyle w:val="ThBlank"/>
            </w:pPr>
          </w:p>
        </w:tc>
        <w:tc>
          <w:tcPr>
            <w:tcW w:w="1530" w:type="dxa"/>
          </w:tcPr>
          <w:p w:rsidR="00082A12" w:rsidRPr="00240CA2" w:rsidRDefault="00082A12" w:rsidP="00557F94">
            <w:pPr>
              <w:pStyle w:val="ThBlank"/>
            </w:pPr>
          </w:p>
        </w:tc>
      </w:tr>
      <w:tr w:rsidR="00082A12" w:rsidRPr="00240CA2" w:rsidTr="00557F94">
        <w:trPr>
          <w:jc w:val="center"/>
        </w:trPr>
        <w:tc>
          <w:tcPr>
            <w:tcW w:w="625" w:type="dxa"/>
          </w:tcPr>
          <w:p w:rsidR="00082A12" w:rsidRPr="00240CA2" w:rsidRDefault="00082A12" w:rsidP="00557F94">
            <w:pPr>
              <w:pStyle w:val="ThBlank"/>
            </w:pPr>
            <w:r w:rsidRPr="00240CA2">
              <w:t>20</w:t>
            </w:r>
          </w:p>
        </w:tc>
        <w:tc>
          <w:tcPr>
            <w:tcW w:w="3870" w:type="dxa"/>
          </w:tcPr>
          <w:p w:rsidR="00082A12" w:rsidRPr="00240CA2" w:rsidRDefault="00082A12" w:rsidP="00557F94">
            <w:pPr>
              <w:pStyle w:val="ThBlank"/>
            </w:pPr>
          </w:p>
        </w:tc>
        <w:tc>
          <w:tcPr>
            <w:tcW w:w="2070" w:type="dxa"/>
          </w:tcPr>
          <w:p w:rsidR="00082A12" w:rsidRPr="00240CA2" w:rsidRDefault="00082A12" w:rsidP="00557F94">
            <w:pPr>
              <w:pStyle w:val="ThBlank"/>
            </w:pPr>
          </w:p>
        </w:tc>
        <w:tc>
          <w:tcPr>
            <w:tcW w:w="1530" w:type="dxa"/>
          </w:tcPr>
          <w:p w:rsidR="00082A12" w:rsidRPr="00240CA2" w:rsidRDefault="00082A12" w:rsidP="00557F94">
            <w:pPr>
              <w:pStyle w:val="ThBlank"/>
            </w:pPr>
          </w:p>
        </w:tc>
      </w:tr>
      <w:tr w:rsidR="00082A12" w:rsidRPr="00240CA2" w:rsidTr="00557F94">
        <w:trPr>
          <w:jc w:val="center"/>
        </w:trPr>
        <w:tc>
          <w:tcPr>
            <w:tcW w:w="625" w:type="dxa"/>
          </w:tcPr>
          <w:p w:rsidR="00082A12" w:rsidRPr="00240CA2" w:rsidRDefault="00082A12" w:rsidP="00557F94">
            <w:pPr>
              <w:pStyle w:val="ThBlank"/>
            </w:pPr>
            <w:r w:rsidRPr="00240CA2">
              <w:t>21</w:t>
            </w:r>
          </w:p>
        </w:tc>
        <w:tc>
          <w:tcPr>
            <w:tcW w:w="3870" w:type="dxa"/>
          </w:tcPr>
          <w:p w:rsidR="00082A12" w:rsidRPr="00240CA2" w:rsidRDefault="00082A12" w:rsidP="00557F94">
            <w:pPr>
              <w:pStyle w:val="ThBlank"/>
            </w:pPr>
          </w:p>
        </w:tc>
        <w:tc>
          <w:tcPr>
            <w:tcW w:w="2070" w:type="dxa"/>
          </w:tcPr>
          <w:p w:rsidR="00082A12" w:rsidRPr="00240CA2" w:rsidRDefault="00082A12" w:rsidP="00557F94">
            <w:pPr>
              <w:pStyle w:val="ThBlank"/>
            </w:pPr>
          </w:p>
        </w:tc>
        <w:tc>
          <w:tcPr>
            <w:tcW w:w="1530" w:type="dxa"/>
          </w:tcPr>
          <w:p w:rsidR="00082A12" w:rsidRPr="00240CA2" w:rsidRDefault="00082A12" w:rsidP="00557F94">
            <w:pPr>
              <w:pStyle w:val="ThBlank"/>
            </w:pPr>
          </w:p>
        </w:tc>
      </w:tr>
      <w:tr w:rsidR="00082A12" w:rsidRPr="00240CA2" w:rsidTr="00557F94">
        <w:trPr>
          <w:jc w:val="center"/>
        </w:trPr>
        <w:tc>
          <w:tcPr>
            <w:tcW w:w="625" w:type="dxa"/>
          </w:tcPr>
          <w:p w:rsidR="00082A12" w:rsidRPr="00240CA2" w:rsidRDefault="00082A12" w:rsidP="00557F94">
            <w:pPr>
              <w:pStyle w:val="ThBlank"/>
            </w:pPr>
            <w:r w:rsidRPr="00240CA2">
              <w:t>22</w:t>
            </w:r>
          </w:p>
        </w:tc>
        <w:tc>
          <w:tcPr>
            <w:tcW w:w="3870" w:type="dxa"/>
          </w:tcPr>
          <w:p w:rsidR="00082A12" w:rsidRPr="00240CA2" w:rsidRDefault="00082A12" w:rsidP="00557F94">
            <w:pPr>
              <w:pStyle w:val="ThBlank"/>
            </w:pPr>
          </w:p>
        </w:tc>
        <w:tc>
          <w:tcPr>
            <w:tcW w:w="2070" w:type="dxa"/>
          </w:tcPr>
          <w:p w:rsidR="00082A12" w:rsidRPr="00240CA2" w:rsidRDefault="00082A12" w:rsidP="00557F94">
            <w:pPr>
              <w:pStyle w:val="ThBlank"/>
            </w:pPr>
          </w:p>
        </w:tc>
        <w:tc>
          <w:tcPr>
            <w:tcW w:w="1530" w:type="dxa"/>
          </w:tcPr>
          <w:p w:rsidR="00082A12" w:rsidRPr="00240CA2" w:rsidRDefault="00082A12" w:rsidP="00557F94">
            <w:pPr>
              <w:pStyle w:val="ThBlank"/>
            </w:pPr>
          </w:p>
        </w:tc>
      </w:tr>
      <w:tr w:rsidR="00082A12" w:rsidRPr="00240CA2" w:rsidTr="00557F94">
        <w:trPr>
          <w:jc w:val="center"/>
        </w:trPr>
        <w:tc>
          <w:tcPr>
            <w:tcW w:w="625" w:type="dxa"/>
          </w:tcPr>
          <w:p w:rsidR="00082A12" w:rsidRPr="00240CA2" w:rsidRDefault="00082A12" w:rsidP="00557F94">
            <w:pPr>
              <w:pStyle w:val="ThBlank"/>
            </w:pPr>
            <w:r w:rsidRPr="00240CA2">
              <w:t>23</w:t>
            </w:r>
          </w:p>
        </w:tc>
        <w:tc>
          <w:tcPr>
            <w:tcW w:w="3870" w:type="dxa"/>
          </w:tcPr>
          <w:p w:rsidR="00082A12" w:rsidRPr="00240CA2" w:rsidRDefault="00082A12" w:rsidP="00557F94">
            <w:pPr>
              <w:pStyle w:val="ThBlank"/>
            </w:pPr>
          </w:p>
        </w:tc>
        <w:tc>
          <w:tcPr>
            <w:tcW w:w="2070" w:type="dxa"/>
          </w:tcPr>
          <w:p w:rsidR="00082A12" w:rsidRPr="00240CA2" w:rsidRDefault="00082A12" w:rsidP="00557F94">
            <w:pPr>
              <w:pStyle w:val="ThBlank"/>
            </w:pPr>
          </w:p>
        </w:tc>
        <w:tc>
          <w:tcPr>
            <w:tcW w:w="1530" w:type="dxa"/>
          </w:tcPr>
          <w:p w:rsidR="00082A12" w:rsidRPr="00240CA2" w:rsidRDefault="00082A12" w:rsidP="00557F94">
            <w:pPr>
              <w:pStyle w:val="ThBlank"/>
            </w:pPr>
          </w:p>
        </w:tc>
      </w:tr>
      <w:tr w:rsidR="00082A12" w:rsidRPr="00240CA2" w:rsidTr="00557F94">
        <w:trPr>
          <w:jc w:val="center"/>
        </w:trPr>
        <w:tc>
          <w:tcPr>
            <w:tcW w:w="625" w:type="dxa"/>
          </w:tcPr>
          <w:p w:rsidR="00082A12" w:rsidRPr="00240CA2" w:rsidRDefault="00082A12" w:rsidP="00557F94">
            <w:pPr>
              <w:pStyle w:val="ThBlank"/>
            </w:pPr>
          </w:p>
        </w:tc>
        <w:tc>
          <w:tcPr>
            <w:tcW w:w="3870" w:type="dxa"/>
          </w:tcPr>
          <w:p w:rsidR="00082A12" w:rsidRPr="00240CA2" w:rsidRDefault="00082A12" w:rsidP="00557F94">
            <w:pPr>
              <w:pStyle w:val="ThBlank"/>
            </w:pPr>
          </w:p>
        </w:tc>
        <w:tc>
          <w:tcPr>
            <w:tcW w:w="2070" w:type="dxa"/>
          </w:tcPr>
          <w:p w:rsidR="00082A12" w:rsidRPr="00240CA2" w:rsidRDefault="00082A12" w:rsidP="00557F94">
            <w:pPr>
              <w:pStyle w:val="ThBlank"/>
            </w:pPr>
          </w:p>
        </w:tc>
        <w:tc>
          <w:tcPr>
            <w:tcW w:w="1530" w:type="dxa"/>
          </w:tcPr>
          <w:p w:rsidR="00082A12" w:rsidRPr="00240CA2" w:rsidRDefault="00082A12" w:rsidP="00557F94">
            <w:pPr>
              <w:pStyle w:val="ThBlank"/>
            </w:pPr>
          </w:p>
        </w:tc>
      </w:tr>
    </w:tbl>
    <w:p w:rsidR="00082A12" w:rsidRPr="00240CA2" w:rsidRDefault="00082A12" w:rsidP="00082A12">
      <w:pPr>
        <w:pStyle w:val="Heading1"/>
        <w:spacing w:before="0" w:line="360" w:lineRule="auto"/>
        <w:jc w:val="both"/>
        <w:rPr>
          <w:sz w:val="24"/>
          <w:szCs w:val="24"/>
        </w:rPr>
      </w:pPr>
      <w:r w:rsidRPr="00240CA2">
        <w:rPr>
          <w:sz w:val="24"/>
          <w:szCs w:val="24"/>
        </w:rPr>
        <w:t xml:space="preserve">                                 </w:t>
      </w:r>
    </w:p>
    <w:p w:rsidR="00082A12" w:rsidRPr="00240CA2" w:rsidRDefault="00082A12" w:rsidP="00557F94">
      <w:pPr>
        <w:pStyle w:val="ThHeading2"/>
      </w:pPr>
      <w:r w:rsidRPr="00240CA2">
        <w:t xml:space="preserve">5.4 Advantages of this project </w:t>
      </w:r>
    </w:p>
    <w:p w:rsidR="00082A12" w:rsidRPr="00240CA2" w:rsidRDefault="00082A12" w:rsidP="00557F94">
      <w:pPr>
        <w:pStyle w:val="Default"/>
        <w:spacing w:line="360" w:lineRule="auto"/>
        <w:ind w:left="720"/>
        <w:jc w:val="both"/>
      </w:pPr>
      <w:r w:rsidRPr="00240CA2">
        <w:sym w:font="Symbol" w:char="F0B7"/>
      </w:r>
      <w:r w:rsidRPr="00240CA2">
        <w:t xml:space="preserve"> Anyone can use this </w:t>
      </w:r>
    </w:p>
    <w:p w:rsidR="00082A12" w:rsidRPr="00240CA2" w:rsidRDefault="00082A12" w:rsidP="00557F94">
      <w:pPr>
        <w:pStyle w:val="Default"/>
        <w:spacing w:line="360" w:lineRule="auto"/>
        <w:ind w:left="720"/>
        <w:jc w:val="both"/>
      </w:pPr>
      <w:r w:rsidRPr="00240CA2">
        <w:sym w:font="Symbol" w:char="F0B7"/>
      </w:r>
      <w:r w:rsidRPr="00240CA2">
        <w:t xml:space="preserve"> Gardener and farmer can use this </w:t>
      </w:r>
    </w:p>
    <w:p w:rsidR="00082A12" w:rsidRPr="00240CA2" w:rsidRDefault="00082A12" w:rsidP="00557F94">
      <w:pPr>
        <w:pStyle w:val="Default"/>
        <w:spacing w:line="360" w:lineRule="auto"/>
        <w:ind w:left="720"/>
        <w:jc w:val="both"/>
      </w:pPr>
      <w:r w:rsidRPr="00240CA2">
        <w:sym w:font="Symbol" w:char="F0B7"/>
      </w:r>
      <w:r w:rsidRPr="00240CA2">
        <w:t xml:space="preserve"> Cost efficient </w:t>
      </w:r>
    </w:p>
    <w:p w:rsidR="00082A12" w:rsidRPr="00240CA2" w:rsidRDefault="00082A12" w:rsidP="00557F94">
      <w:pPr>
        <w:pStyle w:val="Default"/>
        <w:spacing w:line="360" w:lineRule="auto"/>
        <w:ind w:left="720"/>
        <w:jc w:val="both"/>
      </w:pPr>
      <w:r w:rsidRPr="00240CA2">
        <w:sym w:font="Symbol" w:char="F0B7"/>
      </w:r>
      <w:r w:rsidRPr="00240CA2">
        <w:t xml:space="preserve"> Saving time, power and water </w:t>
      </w:r>
    </w:p>
    <w:p w:rsidR="00082A12" w:rsidRPr="00240CA2" w:rsidRDefault="00082A12" w:rsidP="00557F94">
      <w:pPr>
        <w:pStyle w:val="Default"/>
        <w:spacing w:line="360" w:lineRule="auto"/>
        <w:ind w:left="720"/>
        <w:jc w:val="both"/>
      </w:pPr>
      <w:r w:rsidRPr="00240CA2">
        <w:sym w:font="Symbol" w:char="F0B7"/>
      </w:r>
      <w:r w:rsidRPr="00240CA2">
        <w:t xml:space="preserve"> Low power consumption </w:t>
      </w:r>
    </w:p>
    <w:p w:rsidR="00082A12" w:rsidRPr="00240CA2" w:rsidRDefault="00082A12" w:rsidP="00557F94">
      <w:pPr>
        <w:pStyle w:val="Default"/>
        <w:spacing w:line="360" w:lineRule="auto"/>
        <w:ind w:left="720"/>
        <w:jc w:val="both"/>
      </w:pPr>
      <w:r w:rsidRPr="00240CA2">
        <w:sym w:font="Symbol" w:char="F0B7"/>
      </w:r>
      <w:r w:rsidRPr="00240CA2">
        <w:t xml:space="preserve"> Easy to Setup </w:t>
      </w:r>
    </w:p>
    <w:p w:rsidR="00082A12" w:rsidRPr="00240CA2" w:rsidRDefault="00082A12" w:rsidP="00557F94">
      <w:pPr>
        <w:pStyle w:val="Default"/>
        <w:spacing w:line="360" w:lineRule="auto"/>
        <w:ind w:left="720"/>
        <w:jc w:val="both"/>
      </w:pPr>
      <w:r w:rsidRPr="00240CA2">
        <w:sym w:font="Symbol" w:char="F0B7"/>
      </w:r>
      <w:r w:rsidRPr="00240CA2">
        <w:t xml:space="preserve"> It can be use in agricultural research also </w:t>
      </w:r>
    </w:p>
    <w:p w:rsidR="00082A12" w:rsidRPr="00240CA2" w:rsidRDefault="00082A12" w:rsidP="00557F94">
      <w:pPr>
        <w:pStyle w:val="ThBlank"/>
      </w:pPr>
    </w:p>
    <w:p w:rsidR="00082A12" w:rsidRPr="00240CA2" w:rsidRDefault="00082A12" w:rsidP="00557F94">
      <w:pPr>
        <w:pStyle w:val="ThHeading2"/>
      </w:pPr>
      <w:r w:rsidRPr="00240CA2">
        <w:t xml:space="preserve">5.5 Dis-advantages </w:t>
      </w:r>
    </w:p>
    <w:p w:rsidR="00082A12" w:rsidRPr="00240CA2" w:rsidRDefault="00082A12" w:rsidP="00557F94">
      <w:pPr>
        <w:pStyle w:val="NoSpacing"/>
        <w:spacing w:line="360" w:lineRule="auto"/>
        <w:ind w:left="720"/>
        <w:jc w:val="both"/>
        <w:rPr>
          <w:rFonts w:ascii="Times New Roman" w:hAnsi="Times New Roman" w:cs="Times New Roman"/>
          <w:sz w:val="24"/>
          <w:szCs w:val="24"/>
        </w:rPr>
      </w:pPr>
      <w:r w:rsidRPr="00240CA2">
        <w:rPr>
          <w:rFonts w:ascii="Times New Roman" w:hAnsi="Times New Roman" w:cs="Times New Roman"/>
          <w:sz w:val="24"/>
          <w:szCs w:val="24"/>
        </w:rPr>
        <w:sym w:font="Symbol" w:char="F0B7"/>
      </w:r>
      <w:r w:rsidRPr="00240CA2">
        <w:rPr>
          <w:rFonts w:ascii="Times New Roman" w:hAnsi="Times New Roman" w:cs="Times New Roman"/>
          <w:sz w:val="24"/>
          <w:szCs w:val="24"/>
        </w:rPr>
        <w:t xml:space="preserve"> This is applicable for only flat area </w:t>
      </w:r>
    </w:p>
    <w:p w:rsidR="00082A12" w:rsidRPr="00240CA2" w:rsidRDefault="00082A12" w:rsidP="00557F94">
      <w:pPr>
        <w:pStyle w:val="NoSpacing"/>
        <w:spacing w:line="360" w:lineRule="auto"/>
        <w:ind w:left="720"/>
        <w:jc w:val="both"/>
        <w:rPr>
          <w:rFonts w:ascii="Times New Roman" w:hAnsi="Times New Roman" w:cs="Times New Roman"/>
          <w:sz w:val="24"/>
          <w:szCs w:val="24"/>
        </w:rPr>
      </w:pPr>
      <w:r w:rsidRPr="00240CA2">
        <w:rPr>
          <w:rFonts w:ascii="Times New Roman" w:hAnsi="Times New Roman" w:cs="Times New Roman"/>
          <w:sz w:val="24"/>
          <w:szCs w:val="24"/>
        </w:rPr>
        <w:sym w:font="Symbol" w:char="F0B7"/>
      </w:r>
      <w:r w:rsidRPr="00240CA2">
        <w:rPr>
          <w:rFonts w:ascii="Times New Roman" w:hAnsi="Times New Roman" w:cs="Times New Roman"/>
          <w:sz w:val="24"/>
          <w:szCs w:val="24"/>
        </w:rPr>
        <w:t xml:space="preserve"> Have limited life after installation due to the decoration of the plastic component in a hot, arid climate when exposed to ultraviolet light to ultraviolet light. </w:t>
      </w:r>
    </w:p>
    <w:p w:rsidR="00082A12" w:rsidRPr="00240CA2" w:rsidRDefault="00082A12" w:rsidP="00557F94">
      <w:pPr>
        <w:pStyle w:val="ThBlank"/>
      </w:pPr>
    </w:p>
    <w:p w:rsidR="00082A12" w:rsidRPr="00240CA2" w:rsidRDefault="00082A12" w:rsidP="00557F94">
      <w:pPr>
        <w:pStyle w:val="ThHeading2"/>
      </w:pPr>
      <w:r w:rsidRPr="00240CA2">
        <w:t xml:space="preserve">5.6Application </w:t>
      </w:r>
    </w:p>
    <w:p w:rsidR="00082A12" w:rsidRPr="00240CA2" w:rsidRDefault="00082A12" w:rsidP="00557F94">
      <w:pPr>
        <w:pStyle w:val="ThPara1"/>
        <w:ind w:left="720"/>
      </w:pPr>
      <w:r w:rsidRPr="00240CA2">
        <w:sym w:font="Symbol" w:char="F0B7"/>
      </w:r>
      <w:r w:rsidRPr="00240CA2">
        <w:t xml:space="preserve"> Gardens and Fields can use this </w:t>
      </w:r>
    </w:p>
    <w:p w:rsidR="00082A12" w:rsidRPr="00240CA2" w:rsidRDefault="00082A12" w:rsidP="00557F94">
      <w:pPr>
        <w:pStyle w:val="ThPara1"/>
        <w:ind w:left="720"/>
      </w:pPr>
      <w:r w:rsidRPr="00240CA2">
        <w:sym w:font="Symbol" w:char="F0B7"/>
      </w:r>
      <w:r w:rsidRPr="00240CA2">
        <w:t xml:space="preserve"> It can be use in agricultural research Irrigation </w:t>
      </w:r>
    </w:p>
    <w:p w:rsidR="00082A12" w:rsidRPr="00240CA2" w:rsidRDefault="00082A12" w:rsidP="00557F94">
      <w:pPr>
        <w:pStyle w:val="ThPara1"/>
        <w:ind w:left="720"/>
      </w:pPr>
      <w:r w:rsidRPr="00240CA2">
        <w:sym w:font="Symbol" w:char="F0B7"/>
      </w:r>
      <w:r w:rsidRPr="00240CA2">
        <w:t xml:space="preserve"> It is effective in </w:t>
      </w:r>
      <w:proofErr w:type="spellStart"/>
      <w:r w:rsidRPr="00240CA2">
        <w:t>Pisciculture</w:t>
      </w:r>
      <w:proofErr w:type="spellEnd"/>
    </w:p>
    <w:p w:rsidR="00082A12" w:rsidRPr="00240CA2" w:rsidRDefault="00082A12" w:rsidP="00557F94">
      <w:pPr>
        <w:pStyle w:val="ThHeading2"/>
      </w:pPr>
      <w:r w:rsidRPr="00240CA2">
        <w:lastRenderedPageBreak/>
        <w:t xml:space="preserve">5.7 Discussion </w:t>
      </w:r>
    </w:p>
    <w:p w:rsidR="00082A12" w:rsidRPr="00240CA2" w:rsidRDefault="00082A12" w:rsidP="00557F94">
      <w:pPr>
        <w:pStyle w:val="ThPara1"/>
      </w:pPr>
      <w:r w:rsidRPr="00240CA2">
        <w:t>The main objective of this project is to design a low cost device in order to control the water pump automatically. This automatic irrigation system senses the moisture content of the soil and automatically switches the pump when the power is on. A proper usage of irrigation system is very important because the main reason is the shortage of land reserved water due to lack of rain, unplanned use of water as a result large amounts of water goes waste. For this reason, we use this automatic plant watering system, and this system is very useful in all climatic conditions. The project is designed to develop an automatic irrigation system which switches the pump motor ON/OFF on sensing the moisture content of the soil. In the field of agriculture, use of proper method of irrigation is important. The project uses an ARDUINO NANO open source microcontroller which is programmed to receive the input signal of varying moisture condition of the soil through the sensing arrangement. Once the controller receives this signal, it generates an output that drives a relay for operating the water pump. An automation of irrigation systems has several positive effects. Once installed, the water distribution on fields or small-scale gardens is easier and does not have to be permanently controlled by an operator. There are several solutions to design automated irrigation systems.</w:t>
      </w:r>
    </w:p>
    <w:p w:rsidR="00082A12" w:rsidRPr="00240CA2" w:rsidRDefault="00082A12" w:rsidP="00557F94">
      <w:pPr>
        <w:pStyle w:val="ThBlank"/>
      </w:pPr>
    </w:p>
    <w:p w:rsidR="00082A12" w:rsidRPr="00240CA2" w:rsidRDefault="00082A12" w:rsidP="00557F94">
      <w:pPr>
        <w:pStyle w:val="ThHeading2"/>
      </w:pPr>
      <w:r w:rsidRPr="00240CA2">
        <w:t xml:space="preserve">5.8 Summary of the Results and discussions </w:t>
      </w:r>
    </w:p>
    <w:p w:rsidR="00B1774B" w:rsidRDefault="00082A12" w:rsidP="00557F94">
      <w:pPr>
        <w:pStyle w:val="ThPara1"/>
      </w:pPr>
      <w:r w:rsidRPr="00240CA2">
        <w:t xml:space="preserve"> In this chapter, we briefly discuss and show the result of our experiment. Here, we show several outputs and try to make it easier. And we also Advantages and added the cost analysis. So, we hope that this project will be helpful for gardener and farmer their garden and plant water in.</w:t>
      </w:r>
      <w:r w:rsidR="00B1774B">
        <w:t xml:space="preserve"> </w:t>
      </w:r>
    </w:p>
    <w:p w:rsidR="008A49F8" w:rsidRDefault="008A49F8" w:rsidP="008A49F8">
      <w:pPr>
        <w:pStyle w:val="ThPara1"/>
      </w:pPr>
    </w:p>
    <w:p w:rsidR="00000ACA" w:rsidRPr="008A49F8" w:rsidRDefault="00000ACA" w:rsidP="008A49F8">
      <w:pPr>
        <w:pStyle w:val="ThPara1"/>
      </w:pPr>
      <w:r>
        <w:br w:type="page"/>
      </w:r>
    </w:p>
    <w:p w:rsidR="009329E9" w:rsidRPr="00833C3D" w:rsidRDefault="0005434F" w:rsidP="00833C3D">
      <w:pPr>
        <w:pStyle w:val="ThHeading1"/>
      </w:pPr>
      <w:r>
        <w:lastRenderedPageBreak/>
        <w:t>CHAPTER 6</w:t>
      </w:r>
    </w:p>
    <w:p w:rsidR="009329E9" w:rsidRPr="00833C3D" w:rsidRDefault="009329E9" w:rsidP="00833C3D">
      <w:pPr>
        <w:pStyle w:val="ThHeading1"/>
      </w:pPr>
      <w:r w:rsidRPr="00833C3D">
        <w:t>CONCLUSIONSION</w:t>
      </w:r>
      <w:r w:rsidR="00724959">
        <w:t>s</w:t>
      </w:r>
      <w:r w:rsidRPr="00833C3D">
        <w:t xml:space="preserve"> </w:t>
      </w:r>
    </w:p>
    <w:p w:rsidR="00833C3D" w:rsidRDefault="00833C3D" w:rsidP="00833C3D">
      <w:pPr>
        <w:pStyle w:val="ThBlank"/>
      </w:pPr>
    </w:p>
    <w:p w:rsidR="00833C3D" w:rsidRDefault="00833C3D" w:rsidP="00833C3D">
      <w:pPr>
        <w:pStyle w:val="ThBlank"/>
      </w:pPr>
    </w:p>
    <w:p w:rsidR="00724959" w:rsidRPr="00240CA2" w:rsidRDefault="00724959" w:rsidP="00724959">
      <w:pPr>
        <w:pStyle w:val="ThHeading2"/>
      </w:pPr>
      <w:r w:rsidRPr="00240CA2">
        <w:t xml:space="preserve">5.1 Conclusions </w:t>
      </w:r>
    </w:p>
    <w:p w:rsidR="00724959" w:rsidRPr="00240CA2" w:rsidRDefault="00724959" w:rsidP="00724959">
      <w:pPr>
        <w:pStyle w:val="ThPara1"/>
      </w:pPr>
      <w:r w:rsidRPr="00240CA2">
        <w:t xml:space="preserve">The primary applications for this project are for gardeners and farmers who do not have enough time to water their crops/plants. It also covers those farmers who are wasteful of water during irrigation. The project can be extended to greenhouses where manual supervision is far and few in between. The principle can be extended to create fully automated gardens and farmlands. Combined with the principle of rain water harvesting, it could lead to huge water savings if applied in the right manner. In agricultural lands with severe shortage of rainfall, this model can be successfully applied to achieve great results with most types of soil. </w:t>
      </w:r>
    </w:p>
    <w:p w:rsidR="00724959" w:rsidRPr="00240CA2" w:rsidRDefault="00724959" w:rsidP="00724959">
      <w:pPr>
        <w:pStyle w:val="Heading1"/>
        <w:spacing w:before="0" w:line="360" w:lineRule="auto"/>
        <w:jc w:val="both"/>
        <w:rPr>
          <w:b/>
          <w:bCs/>
          <w:sz w:val="24"/>
          <w:szCs w:val="24"/>
        </w:rPr>
      </w:pPr>
    </w:p>
    <w:p w:rsidR="00724959" w:rsidRPr="00240CA2" w:rsidRDefault="00724959" w:rsidP="00724959">
      <w:pPr>
        <w:pStyle w:val="ThHeading2"/>
      </w:pPr>
      <w:r w:rsidRPr="00240CA2">
        <w:t>5.2 Limitations of the work</w:t>
      </w:r>
    </w:p>
    <w:p w:rsidR="00724959" w:rsidRPr="00240CA2" w:rsidRDefault="00724959" w:rsidP="00724959">
      <w:pPr>
        <w:pStyle w:val="ThPara1"/>
      </w:pPr>
      <w:r w:rsidRPr="00240CA2">
        <w:t>In the load shading period the machine will be turn off and measuring process will also turn off automatically. By adding the battery backup, we can remove this problem. Accept it, we are getting some noise from our sensor. By adding a better sensor, we can remove this problem. This moisture uptake method relies upon several assumptions and it has been shown that the results can deviate up to 10% from the true value.</w:t>
      </w:r>
    </w:p>
    <w:p w:rsidR="00724959" w:rsidRPr="00240CA2" w:rsidRDefault="00724959" w:rsidP="00724959">
      <w:pPr>
        <w:pStyle w:val="Heading4"/>
        <w:spacing w:before="0" w:beforeAutospacing="0" w:after="0" w:afterAutospacing="0" w:line="360" w:lineRule="auto"/>
      </w:pPr>
    </w:p>
    <w:p w:rsidR="00724959" w:rsidRPr="00240CA2" w:rsidRDefault="00724959" w:rsidP="00724959">
      <w:pPr>
        <w:pStyle w:val="ThHeading2"/>
      </w:pPr>
      <w:r w:rsidRPr="00240CA2">
        <w:t>5.3 Future scope of the work</w:t>
      </w:r>
    </w:p>
    <w:p w:rsidR="00724959" w:rsidRPr="00240CA2" w:rsidRDefault="00724959" w:rsidP="00724959">
      <w:pPr>
        <w:pStyle w:val="ThPara1"/>
      </w:pPr>
      <w:r w:rsidRPr="00240CA2">
        <w:t>This project can be further developed in future by adding GSM module to make a text message or phone call for alarm. Without it, we can enhance the feature of this project by using solar technology for power supply We can also measure water level of my reserve water tank can be monitored using this technology.</w:t>
      </w:r>
    </w:p>
    <w:p w:rsidR="00000ACA" w:rsidRDefault="00000ACA" w:rsidP="00000ACA">
      <w:pPr>
        <w:pStyle w:val="ThBlank"/>
      </w:pPr>
    </w:p>
    <w:p w:rsidR="00A323C2" w:rsidRPr="00A323C2" w:rsidRDefault="003223C9" w:rsidP="003223C9">
      <w:pPr>
        <w:pStyle w:val="ThPara1"/>
      </w:pPr>
      <w:r w:rsidRPr="003223C9">
        <w:t>–</w:t>
      </w:r>
    </w:p>
    <w:p w:rsidR="00B87C4B" w:rsidRPr="002F6D23" w:rsidRDefault="002F6D23" w:rsidP="002F6D23">
      <w:pPr>
        <w:rPr>
          <w:rFonts w:ascii="Times New Roman" w:eastAsia="Times New Roman" w:hAnsi="Times New Roman" w:cs="Times New Roman"/>
          <w:b/>
          <w:bCs/>
          <w:sz w:val="28"/>
          <w:szCs w:val="32"/>
        </w:rPr>
      </w:pPr>
      <w:r>
        <w:br w:type="page"/>
      </w:r>
    </w:p>
    <w:p w:rsidR="00A323C2" w:rsidRPr="00A323C2" w:rsidRDefault="00A323C2" w:rsidP="00035076">
      <w:pPr>
        <w:pStyle w:val="ThHeading2"/>
      </w:pPr>
      <w:r w:rsidRPr="00A323C2">
        <w:lastRenderedPageBreak/>
        <w:t>REFERENCES</w:t>
      </w:r>
    </w:p>
    <w:p w:rsidR="00724959" w:rsidRPr="00240CA2" w:rsidRDefault="00724959" w:rsidP="00724959">
      <w:pPr>
        <w:pStyle w:val="Heading3"/>
        <w:spacing w:before="0" w:beforeAutospacing="0" w:after="0" w:afterAutospacing="0" w:line="360" w:lineRule="auto"/>
        <w:jc w:val="both"/>
        <w:rPr>
          <w:sz w:val="24"/>
          <w:szCs w:val="24"/>
        </w:rPr>
      </w:pPr>
      <w:r w:rsidRPr="00240CA2">
        <w:rPr>
          <w:sz w:val="24"/>
          <w:szCs w:val="24"/>
        </w:rPr>
        <w:t xml:space="preserve">Website: </w:t>
      </w:r>
    </w:p>
    <w:p w:rsidR="00724959" w:rsidRPr="00240CA2" w:rsidRDefault="00724959" w:rsidP="00724959">
      <w:pPr>
        <w:pStyle w:val="ThBlank"/>
        <w:spacing w:before="120"/>
      </w:pPr>
      <w:r w:rsidRPr="00240CA2">
        <w:t xml:space="preserve">[1] https://www.arduino.cc/en/Main/ArduinoBoardUnoretrieved </w:t>
      </w:r>
    </w:p>
    <w:p w:rsidR="00724959" w:rsidRPr="00240CA2" w:rsidRDefault="00724959" w:rsidP="00724959">
      <w:pPr>
        <w:pStyle w:val="ThBlank"/>
        <w:spacing w:before="120"/>
      </w:pPr>
      <w:r w:rsidRPr="00240CA2">
        <w:t xml:space="preserve">[2] https://www.arduino.cc/en/Guide/Introductionretrieved </w:t>
      </w:r>
    </w:p>
    <w:p w:rsidR="00724959" w:rsidRPr="00240CA2" w:rsidRDefault="00724959" w:rsidP="00724959">
      <w:pPr>
        <w:pStyle w:val="ThBlank"/>
        <w:spacing w:before="120"/>
      </w:pPr>
      <w:r w:rsidRPr="00240CA2">
        <w:t xml:space="preserve">[3] </w:t>
      </w:r>
      <w:hyperlink r:id="rId40" w:history="1">
        <w:r w:rsidRPr="00240CA2">
          <w:t>https://en.wikipedia.org/wiki/Relay</w:t>
        </w:r>
      </w:hyperlink>
      <w:r w:rsidRPr="00240CA2">
        <w:t xml:space="preserve">  History </w:t>
      </w:r>
    </w:p>
    <w:p w:rsidR="00724959" w:rsidRPr="00240CA2" w:rsidRDefault="00724959" w:rsidP="00724959">
      <w:pPr>
        <w:pStyle w:val="ThBlank"/>
        <w:spacing w:before="120"/>
      </w:pPr>
      <w:r w:rsidRPr="00240CA2">
        <w:t xml:space="preserve">[4] </w:t>
      </w:r>
      <w:hyperlink r:id="rId41" w:history="1">
        <w:r w:rsidRPr="00240CA2">
          <w:t>http://electronicsforu.com/electronics-projects/automated-plants-watering</w:t>
        </w:r>
      </w:hyperlink>
      <w:r w:rsidRPr="00240CA2">
        <w:t xml:space="preserve"> system </w:t>
      </w:r>
    </w:p>
    <w:p w:rsidR="00724959" w:rsidRPr="00240CA2" w:rsidRDefault="00724959" w:rsidP="00724959">
      <w:pPr>
        <w:pStyle w:val="ThBlank"/>
        <w:spacing w:before="120"/>
      </w:pPr>
      <w:r w:rsidRPr="00240CA2">
        <w:t>[5]</w:t>
      </w:r>
      <w:r>
        <w:t xml:space="preserve"> </w:t>
      </w:r>
      <w:r w:rsidRPr="00240CA2">
        <w:t xml:space="preserve">https://en.wikipedia.org/wiki/Soil moisture sensor </w:t>
      </w:r>
    </w:p>
    <w:p w:rsidR="00724959" w:rsidRPr="00240CA2" w:rsidRDefault="00724959" w:rsidP="00724959">
      <w:pPr>
        <w:pStyle w:val="ThBlank"/>
        <w:spacing w:before="120"/>
      </w:pPr>
      <w:r w:rsidRPr="00240CA2">
        <w:t>[6]</w:t>
      </w:r>
      <w:r>
        <w:t xml:space="preserve"> </w:t>
      </w:r>
      <w:r w:rsidRPr="00240CA2">
        <w:t>https://en.wikipedia.org/wiki/Resistor</w:t>
      </w:r>
    </w:p>
    <w:p w:rsidR="00724959" w:rsidRPr="00240CA2" w:rsidRDefault="00724959" w:rsidP="00724959">
      <w:pPr>
        <w:pStyle w:val="ThBlank"/>
        <w:spacing w:before="120"/>
      </w:pPr>
      <w:r w:rsidRPr="00240CA2">
        <w:t>[7]</w:t>
      </w:r>
      <w:r>
        <w:t xml:space="preserve"> </w:t>
      </w:r>
      <w:r w:rsidRPr="00240CA2">
        <w:t>https://en.wikipedia.org/wiki/Capacitor</w:t>
      </w:r>
    </w:p>
    <w:p w:rsidR="00724959" w:rsidRPr="00240CA2" w:rsidRDefault="00724959" w:rsidP="00724959">
      <w:pPr>
        <w:pStyle w:val="ThBlank"/>
        <w:spacing w:before="120"/>
      </w:pPr>
      <w:r w:rsidRPr="00240CA2">
        <w:t>[8]</w:t>
      </w:r>
      <w:r>
        <w:t xml:space="preserve"> </w:t>
      </w:r>
      <w:r w:rsidRPr="00240CA2">
        <w:t xml:space="preserve">https://www.sunfounder.com/wiki/index.php?title=2_Channel_5V_Relay_Module </w:t>
      </w:r>
    </w:p>
    <w:p w:rsidR="00724959" w:rsidRPr="00240CA2" w:rsidRDefault="00724959" w:rsidP="00724959">
      <w:pPr>
        <w:pStyle w:val="ThBlank"/>
        <w:spacing w:before="120"/>
      </w:pPr>
      <w:r w:rsidRPr="00240CA2">
        <w:t xml:space="preserve">[9] http://www.geeetech.com/wiki/index.php/2-Channel_Relay_module </w:t>
      </w:r>
    </w:p>
    <w:p w:rsidR="00724959" w:rsidRPr="00240CA2" w:rsidRDefault="00724959" w:rsidP="00724959">
      <w:pPr>
        <w:pStyle w:val="NoSpacing"/>
        <w:spacing w:line="360" w:lineRule="auto"/>
        <w:rPr>
          <w:rFonts w:ascii="Times New Roman" w:hAnsi="Times New Roman" w:cs="Times New Roman"/>
          <w:sz w:val="24"/>
          <w:szCs w:val="24"/>
        </w:rPr>
      </w:pPr>
    </w:p>
    <w:p w:rsidR="00724959" w:rsidRPr="00240CA2" w:rsidRDefault="00724959" w:rsidP="00724959">
      <w:pPr>
        <w:pStyle w:val="NoSpacing"/>
        <w:spacing w:line="360" w:lineRule="auto"/>
        <w:rPr>
          <w:rFonts w:ascii="Times New Roman" w:hAnsi="Times New Roman" w:cs="Times New Roman"/>
          <w:b/>
          <w:bCs/>
          <w:sz w:val="24"/>
          <w:szCs w:val="24"/>
        </w:rPr>
      </w:pPr>
      <w:r w:rsidRPr="00240CA2">
        <w:rPr>
          <w:rFonts w:ascii="Times New Roman" w:hAnsi="Times New Roman" w:cs="Times New Roman"/>
          <w:b/>
          <w:bCs/>
          <w:sz w:val="24"/>
          <w:szCs w:val="24"/>
        </w:rPr>
        <w:t>YouTube:</w:t>
      </w:r>
    </w:p>
    <w:p w:rsidR="00724959" w:rsidRPr="00240CA2" w:rsidRDefault="00724959" w:rsidP="00724959">
      <w:pPr>
        <w:pStyle w:val="ThBlank"/>
        <w:spacing w:before="120"/>
      </w:pPr>
      <w:r w:rsidRPr="00240CA2">
        <w:t xml:space="preserve">[10] </w:t>
      </w:r>
      <w:r w:rsidRPr="00724959">
        <w:t>https://www.youtube.com/watch?v=pCxeZkLhqSE</w:t>
      </w:r>
    </w:p>
    <w:p w:rsidR="00724959" w:rsidRPr="00240CA2" w:rsidRDefault="00724959" w:rsidP="00724959">
      <w:pPr>
        <w:pStyle w:val="ThBlank"/>
        <w:spacing w:before="120"/>
      </w:pPr>
      <w:r w:rsidRPr="00240CA2">
        <w:t xml:space="preserve">[11] </w:t>
      </w:r>
      <w:r w:rsidRPr="00724959">
        <w:t>https://www.youtube.com/watch?v=BKp4ib1UQj8</w:t>
      </w:r>
    </w:p>
    <w:p w:rsidR="00724959" w:rsidRPr="00240CA2" w:rsidRDefault="00724959" w:rsidP="00724959">
      <w:pPr>
        <w:pStyle w:val="NoSpacing"/>
        <w:spacing w:line="360" w:lineRule="auto"/>
        <w:rPr>
          <w:rFonts w:ascii="Times New Roman" w:hAnsi="Times New Roman" w:cs="Times New Roman"/>
          <w:sz w:val="24"/>
          <w:szCs w:val="24"/>
        </w:rPr>
      </w:pPr>
    </w:p>
    <w:p w:rsidR="00724959" w:rsidRPr="001F063C" w:rsidRDefault="00724959" w:rsidP="00724959">
      <w:pPr>
        <w:pStyle w:val="NoSpacing"/>
        <w:spacing w:line="360" w:lineRule="auto"/>
        <w:rPr>
          <w:rFonts w:ascii="Times New Roman" w:hAnsi="Times New Roman" w:cs="Times New Roman"/>
          <w:b/>
          <w:bCs/>
          <w:sz w:val="24"/>
          <w:szCs w:val="24"/>
        </w:rPr>
      </w:pPr>
      <w:r w:rsidRPr="00240CA2">
        <w:rPr>
          <w:rFonts w:ascii="Times New Roman" w:hAnsi="Times New Roman" w:cs="Times New Roman"/>
          <w:sz w:val="24"/>
          <w:szCs w:val="24"/>
        </w:rPr>
        <w:t xml:space="preserve"> </w:t>
      </w:r>
      <w:r w:rsidRPr="001F063C">
        <w:rPr>
          <w:rFonts w:ascii="Times New Roman" w:hAnsi="Times New Roman" w:cs="Times New Roman"/>
          <w:b/>
          <w:bCs/>
          <w:sz w:val="24"/>
          <w:szCs w:val="24"/>
        </w:rPr>
        <w:t>Journal Papers and others:</w:t>
      </w:r>
    </w:p>
    <w:p w:rsidR="00724959" w:rsidRPr="00724959" w:rsidRDefault="00724959" w:rsidP="00724959">
      <w:pPr>
        <w:pStyle w:val="ThBlank"/>
        <w:spacing w:before="120"/>
        <w:jc w:val="both"/>
        <w:rPr>
          <w:highlight w:val="yellow"/>
        </w:rPr>
      </w:pPr>
      <w:r w:rsidRPr="00724959">
        <w:rPr>
          <w:highlight w:val="yellow"/>
        </w:rPr>
        <w:t xml:space="preserve">[1] S. V. </w:t>
      </w:r>
      <w:proofErr w:type="spellStart"/>
      <w:r w:rsidRPr="00724959">
        <w:rPr>
          <w:highlight w:val="yellow"/>
        </w:rPr>
        <w:t>Devika</w:t>
      </w:r>
      <w:proofErr w:type="spellEnd"/>
      <w:r w:rsidRPr="00724959">
        <w:rPr>
          <w:highlight w:val="yellow"/>
        </w:rPr>
        <w:t xml:space="preserve">, Sk. </w:t>
      </w:r>
      <w:proofErr w:type="spellStart"/>
      <w:r w:rsidRPr="00724959">
        <w:rPr>
          <w:highlight w:val="yellow"/>
        </w:rPr>
        <w:t>Khamuruddeen</w:t>
      </w:r>
      <w:proofErr w:type="spellEnd"/>
      <w:r w:rsidRPr="00724959">
        <w:rPr>
          <w:highlight w:val="yellow"/>
        </w:rPr>
        <w:t xml:space="preserve">, Sk. </w:t>
      </w:r>
      <w:proofErr w:type="spellStart"/>
      <w:r w:rsidRPr="00724959">
        <w:rPr>
          <w:highlight w:val="yellow"/>
        </w:rPr>
        <w:t>Khamurunnisa</w:t>
      </w:r>
      <w:proofErr w:type="spellEnd"/>
      <w:r w:rsidRPr="00724959">
        <w:rPr>
          <w:highlight w:val="yellow"/>
        </w:rPr>
        <w:t xml:space="preserve">, </w:t>
      </w:r>
      <w:proofErr w:type="spellStart"/>
      <w:r w:rsidRPr="00724959">
        <w:rPr>
          <w:highlight w:val="yellow"/>
        </w:rPr>
        <w:t>JayanthThota</w:t>
      </w:r>
      <w:proofErr w:type="spellEnd"/>
      <w:r w:rsidRPr="00724959">
        <w:rPr>
          <w:highlight w:val="yellow"/>
        </w:rPr>
        <w:t xml:space="preserve">, </w:t>
      </w:r>
      <w:proofErr w:type="spellStart"/>
      <w:r w:rsidRPr="00724959">
        <w:rPr>
          <w:highlight w:val="yellow"/>
        </w:rPr>
        <w:t>KhaleshaShaik</w:t>
      </w:r>
      <w:proofErr w:type="spellEnd"/>
      <w:r w:rsidRPr="00724959">
        <w:rPr>
          <w:highlight w:val="yellow"/>
        </w:rPr>
        <w:t xml:space="preserve"> Volume_4/10_October2014 </w:t>
      </w:r>
    </w:p>
    <w:p w:rsidR="00724959" w:rsidRPr="00724959" w:rsidRDefault="00724959" w:rsidP="00724959">
      <w:pPr>
        <w:pStyle w:val="ThBlank"/>
        <w:spacing w:before="120"/>
        <w:jc w:val="both"/>
        <w:rPr>
          <w:highlight w:val="yellow"/>
        </w:rPr>
      </w:pPr>
      <w:r w:rsidRPr="00724959">
        <w:rPr>
          <w:highlight w:val="yellow"/>
        </w:rPr>
        <w:t xml:space="preserve">[2] </w:t>
      </w:r>
      <w:proofErr w:type="spellStart"/>
      <w:r w:rsidRPr="00724959">
        <w:rPr>
          <w:highlight w:val="yellow"/>
        </w:rPr>
        <w:t>Nagarajapandian</w:t>
      </w:r>
      <w:proofErr w:type="spellEnd"/>
      <w:r w:rsidRPr="00724959">
        <w:rPr>
          <w:highlight w:val="yellow"/>
        </w:rPr>
        <w:t xml:space="preserve">, Ram </w:t>
      </w:r>
      <w:proofErr w:type="spellStart"/>
      <w:r w:rsidRPr="00724959">
        <w:rPr>
          <w:highlight w:val="yellow"/>
        </w:rPr>
        <w:t>Prasanth</w:t>
      </w:r>
      <w:proofErr w:type="spellEnd"/>
      <w:r w:rsidRPr="00724959">
        <w:rPr>
          <w:highlight w:val="yellow"/>
        </w:rPr>
        <w:t xml:space="preserve">, </w:t>
      </w:r>
      <w:proofErr w:type="spellStart"/>
      <w:r w:rsidRPr="00724959">
        <w:rPr>
          <w:highlight w:val="yellow"/>
        </w:rPr>
        <w:t>Selva</w:t>
      </w:r>
      <w:proofErr w:type="spellEnd"/>
      <w:r w:rsidRPr="00724959">
        <w:rPr>
          <w:highlight w:val="yellow"/>
        </w:rPr>
        <w:t xml:space="preserve"> Kumar, Tamil Sylvan</w:t>
      </w:r>
    </w:p>
    <w:p w:rsidR="00724959" w:rsidRPr="00724959" w:rsidRDefault="00724959" w:rsidP="00724959">
      <w:pPr>
        <w:pStyle w:val="ThBlank"/>
        <w:spacing w:before="120"/>
        <w:jc w:val="both"/>
        <w:rPr>
          <w:highlight w:val="yellow"/>
        </w:rPr>
      </w:pPr>
      <w:r w:rsidRPr="00724959">
        <w:rPr>
          <w:highlight w:val="yellow"/>
        </w:rPr>
        <w:t xml:space="preserve"> Assistant professor,</w:t>
      </w:r>
    </w:p>
    <w:p w:rsidR="00724959" w:rsidRPr="00724959" w:rsidRDefault="00724959" w:rsidP="00724959">
      <w:pPr>
        <w:pStyle w:val="ThBlank"/>
        <w:spacing w:before="120"/>
        <w:jc w:val="both"/>
        <w:rPr>
          <w:highlight w:val="yellow"/>
        </w:rPr>
      </w:pPr>
      <w:r w:rsidRPr="00724959">
        <w:rPr>
          <w:highlight w:val="yellow"/>
        </w:rPr>
        <w:t xml:space="preserve"> Dept. of EIE, Sri Ramakrishna Engineering College,</w:t>
      </w:r>
    </w:p>
    <w:p w:rsidR="00724959" w:rsidRPr="00724959" w:rsidRDefault="00724959" w:rsidP="00724959">
      <w:pPr>
        <w:pStyle w:val="ThBlank"/>
        <w:spacing w:before="120"/>
        <w:jc w:val="both"/>
        <w:rPr>
          <w:highlight w:val="yellow"/>
        </w:rPr>
      </w:pPr>
      <w:r w:rsidRPr="00724959">
        <w:rPr>
          <w:highlight w:val="yellow"/>
        </w:rPr>
        <w:t xml:space="preserve"> Coimbatore, </w:t>
      </w:r>
      <w:proofErr w:type="spellStart"/>
      <w:r w:rsidRPr="00724959">
        <w:rPr>
          <w:highlight w:val="yellow"/>
        </w:rPr>
        <w:t>Tamilnadu</w:t>
      </w:r>
      <w:proofErr w:type="spellEnd"/>
      <w:r w:rsidRPr="00724959">
        <w:rPr>
          <w:highlight w:val="yellow"/>
        </w:rPr>
        <w:t>, India 1 UG Student,</w:t>
      </w:r>
    </w:p>
    <w:p w:rsidR="00724959" w:rsidRPr="00724959" w:rsidRDefault="00724959" w:rsidP="00724959">
      <w:pPr>
        <w:pStyle w:val="ThBlank"/>
        <w:spacing w:before="120"/>
        <w:jc w:val="both"/>
        <w:rPr>
          <w:highlight w:val="yellow"/>
        </w:rPr>
      </w:pPr>
      <w:r w:rsidRPr="00724959">
        <w:rPr>
          <w:highlight w:val="yellow"/>
        </w:rPr>
        <w:t xml:space="preserve"> Dept. of EIE, Sri Ramakrishna Engineering College, Coimbatore, </w:t>
      </w:r>
    </w:p>
    <w:p w:rsidR="00724959" w:rsidRPr="00724959" w:rsidRDefault="00724959" w:rsidP="00724959">
      <w:pPr>
        <w:pStyle w:val="ThBlank"/>
        <w:spacing w:before="120"/>
        <w:jc w:val="both"/>
        <w:rPr>
          <w:highlight w:val="yellow"/>
        </w:rPr>
      </w:pPr>
      <w:proofErr w:type="spellStart"/>
      <w:r w:rsidRPr="00724959">
        <w:rPr>
          <w:highlight w:val="yellow"/>
        </w:rPr>
        <w:t>Tamilnadu</w:t>
      </w:r>
      <w:proofErr w:type="spellEnd"/>
      <w:r w:rsidRPr="00724959">
        <w:rPr>
          <w:highlight w:val="yellow"/>
        </w:rPr>
        <w:t xml:space="preserve">, India2, 3, </w:t>
      </w:r>
    </w:p>
    <w:p w:rsidR="00724959" w:rsidRPr="00240CA2" w:rsidRDefault="00724959" w:rsidP="00724959">
      <w:pPr>
        <w:pStyle w:val="ThBlank"/>
        <w:spacing w:before="120"/>
        <w:jc w:val="both"/>
      </w:pPr>
      <w:r w:rsidRPr="00724959">
        <w:rPr>
          <w:highlight w:val="yellow"/>
        </w:rPr>
        <w:t xml:space="preserve">[3] SHAIKH SHEROZ MOHD HASAN Department of Electronics and Telecommunication Engineering </w:t>
      </w:r>
      <w:proofErr w:type="spellStart"/>
      <w:r w:rsidRPr="00724959">
        <w:rPr>
          <w:highlight w:val="yellow"/>
        </w:rPr>
        <w:t>Anjuman</w:t>
      </w:r>
      <w:proofErr w:type="spellEnd"/>
      <w:r w:rsidRPr="00724959">
        <w:rPr>
          <w:highlight w:val="yellow"/>
        </w:rPr>
        <w:t xml:space="preserve">-I-Islam </w:t>
      </w:r>
      <w:proofErr w:type="spellStart"/>
      <w:r w:rsidRPr="00724959">
        <w:rPr>
          <w:highlight w:val="yellow"/>
        </w:rPr>
        <w:t>Kalsekar</w:t>
      </w:r>
      <w:proofErr w:type="spellEnd"/>
      <w:r w:rsidRPr="00724959">
        <w:rPr>
          <w:highlight w:val="yellow"/>
        </w:rPr>
        <w:t xml:space="preserve"> Technical Campus, New </w:t>
      </w:r>
      <w:proofErr w:type="spellStart"/>
      <w:r w:rsidRPr="00724959">
        <w:rPr>
          <w:highlight w:val="yellow"/>
        </w:rPr>
        <w:t>Panvel</w:t>
      </w:r>
      <w:proofErr w:type="spellEnd"/>
      <w:r w:rsidRPr="00724959">
        <w:rPr>
          <w:highlight w:val="yellow"/>
        </w:rPr>
        <w:t xml:space="preserve"> MUMBAI UNIVERSITY http://www.aiktcdspace.org:8080/jspui/bitstream/123456789/1572/1/PE0127.pdf </w:t>
      </w:r>
      <w:hyperlink r:id="rId42" w:history="1">
        <w:r w:rsidRPr="00724959">
          <w:rPr>
            <w:rStyle w:val="Hyperlink"/>
            <w:highlight w:val="yellow"/>
          </w:rPr>
          <w:t>http://gardenbot.org/howTo/soilMoisture</w:t>
        </w:r>
      </w:hyperlink>
    </w:p>
    <w:p w:rsidR="00724959" w:rsidRPr="00240CA2" w:rsidRDefault="00724959" w:rsidP="00724959">
      <w:pPr>
        <w:pStyle w:val="ThBlank"/>
        <w:spacing w:before="120"/>
        <w:jc w:val="both"/>
      </w:pPr>
      <w:r w:rsidRPr="00240CA2">
        <w:t xml:space="preserve">[4] Knight, J.H., 1992: Sensitivity of time domain reflectometry measurements to lateral variations in soil water content. Water Resources Research, 28, pp. 2345–2352. </w:t>
      </w:r>
    </w:p>
    <w:p w:rsidR="009329E9" w:rsidRDefault="00724959" w:rsidP="00724959">
      <w:pPr>
        <w:pStyle w:val="ThBlank"/>
        <w:spacing w:before="120"/>
        <w:jc w:val="both"/>
      </w:pPr>
      <w:r w:rsidRPr="00240CA2">
        <w:t xml:space="preserve">[5] Prathyusha.K1, G. </w:t>
      </w:r>
      <w:proofErr w:type="spellStart"/>
      <w:r w:rsidRPr="00240CA2">
        <w:t>Sowmya</w:t>
      </w:r>
      <w:proofErr w:type="spellEnd"/>
      <w:r w:rsidRPr="00240CA2">
        <w:t xml:space="preserve"> Bala2, Dr. K. </w:t>
      </w:r>
      <w:proofErr w:type="spellStart"/>
      <w:r w:rsidRPr="00240CA2">
        <w:t>Sreenivasa</w:t>
      </w:r>
      <w:proofErr w:type="spellEnd"/>
      <w:r w:rsidRPr="00240CA2">
        <w:t xml:space="preserve"> Ravi, ―A real time irrigation control system for precision agriculture using WSN in Indian agricultural sectors‖ International Journal of Computer Science, Engineering and Applications (IJCSEA) Vol.3, No.4, August 20.</w:t>
      </w:r>
    </w:p>
    <w:sectPr w:rsidR="009329E9" w:rsidSect="00411276">
      <w:pgSz w:w="11909" w:h="16834" w:code="9"/>
      <w:pgMar w:top="1440" w:right="1440" w:bottom="1440" w:left="2160" w:header="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66D5" w:rsidRDefault="00D266D5" w:rsidP="00284CFC">
      <w:pPr>
        <w:spacing w:after="0" w:line="240" w:lineRule="auto"/>
      </w:pPr>
      <w:r>
        <w:separator/>
      </w:r>
    </w:p>
  </w:endnote>
  <w:endnote w:type="continuationSeparator" w:id="0">
    <w:p w:rsidR="00D266D5" w:rsidRDefault="00D266D5" w:rsidP="00284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rinda">
    <w:panose1 w:val="020B0502040204020203"/>
    <w:charset w:val="00"/>
    <w:family w:val="swiss"/>
    <w:pitch w:val="variable"/>
    <w:sig w:usb0="0001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6096809"/>
      <w:docPartObj>
        <w:docPartGallery w:val="Page Numbers (Bottom of Page)"/>
        <w:docPartUnique/>
      </w:docPartObj>
    </w:sdtPr>
    <w:sdtEndPr>
      <w:rPr>
        <w:rFonts w:ascii="Times New Roman" w:hAnsi="Times New Roman" w:cs="Times New Roman"/>
        <w:noProof/>
      </w:rPr>
    </w:sdtEndPr>
    <w:sdtContent>
      <w:p w:rsidR="00E1758D" w:rsidRPr="001142C4" w:rsidRDefault="00E1758D" w:rsidP="0024245F">
        <w:pPr>
          <w:pStyle w:val="Footer"/>
          <w:jc w:val="center"/>
          <w:rPr>
            <w:rFonts w:ascii="Times New Roman" w:hAnsi="Times New Roman" w:cs="Times New Roman"/>
            <w:noProof/>
          </w:rPr>
        </w:pPr>
        <w:r w:rsidRPr="001142C4">
          <w:rPr>
            <w:rFonts w:ascii="Times New Roman" w:hAnsi="Times New Roman" w:cs="Times New Roman"/>
            <w:noProof/>
          </w:rPr>
          <w:fldChar w:fldCharType="begin"/>
        </w:r>
        <w:r w:rsidRPr="001142C4">
          <w:rPr>
            <w:rFonts w:ascii="Times New Roman" w:hAnsi="Times New Roman" w:cs="Times New Roman"/>
            <w:noProof/>
          </w:rPr>
          <w:instrText xml:space="preserve"> PAGE   \* MERGEFORMAT </w:instrText>
        </w:r>
        <w:r w:rsidRPr="001142C4">
          <w:rPr>
            <w:rFonts w:ascii="Times New Roman" w:hAnsi="Times New Roman" w:cs="Times New Roman"/>
            <w:noProof/>
          </w:rPr>
          <w:fldChar w:fldCharType="separate"/>
        </w:r>
        <w:r w:rsidR="00521530">
          <w:rPr>
            <w:rFonts w:ascii="Times New Roman" w:hAnsi="Times New Roman" w:cs="Times New Roman"/>
            <w:noProof/>
          </w:rPr>
          <w:t>xi</w:t>
        </w:r>
        <w:r w:rsidRPr="001142C4">
          <w:rPr>
            <w:rFonts w:ascii="Times New Roman" w:hAnsi="Times New Roman" w:cs="Times New Roman"/>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300433"/>
      <w:docPartObj>
        <w:docPartGallery w:val="Page Numbers (Bottom of Page)"/>
        <w:docPartUnique/>
      </w:docPartObj>
    </w:sdtPr>
    <w:sdtEndPr>
      <w:rPr>
        <w:rFonts w:ascii="Times New Roman" w:hAnsi="Times New Roman" w:cs="Times New Roman"/>
        <w:noProof/>
      </w:rPr>
    </w:sdtEndPr>
    <w:sdtContent>
      <w:p w:rsidR="00521530" w:rsidRPr="001142C4" w:rsidRDefault="00521530" w:rsidP="0024245F">
        <w:pPr>
          <w:pStyle w:val="Footer"/>
          <w:jc w:val="center"/>
          <w:rPr>
            <w:rFonts w:ascii="Times New Roman" w:hAnsi="Times New Roman" w:cs="Times New Roman"/>
            <w:noProof/>
          </w:rPr>
        </w:pPr>
        <w:r w:rsidRPr="001142C4">
          <w:rPr>
            <w:rFonts w:ascii="Times New Roman" w:hAnsi="Times New Roman" w:cs="Times New Roman"/>
            <w:noProof/>
          </w:rPr>
          <w:fldChar w:fldCharType="begin"/>
        </w:r>
        <w:r w:rsidRPr="001142C4">
          <w:rPr>
            <w:rFonts w:ascii="Times New Roman" w:hAnsi="Times New Roman" w:cs="Times New Roman"/>
            <w:noProof/>
          </w:rPr>
          <w:instrText xml:space="preserve"> PAGE   \* MERGEFORMAT </w:instrText>
        </w:r>
        <w:r w:rsidRPr="001142C4">
          <w:rPr>
            <w:rFonts w:ascii="Times New Roman" w:hAnsi="Times New Roman" w:cs="Times New Roman"/>
            <w:noProof/>
          </w:rPr>
          <w:fldChar w:fldCharType="separate"/>
        </w:r>
        <w:r>
          <w:rPr>
            <w:rFonts w:ascii="Times New Roman" w:hAnsi="Times New Roman" w:cs="Times New Roman"/>
            <w:noProof/>
          </w:rPr>
          <w:t>2</w:t>
        </w:r>
        <w:r w:rsidRPr="001142C4">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66D5" w:rsidRDefault="00D266D5" w:rsidP="00284CFC">
      <w:pPr>
        <w:spacing w:after="0" w:line="240" w:lineRule="auto"/>
      </w:pPr>
      <w:r>
        <w:separator/>
      </w:r>
    </w:p>
  </w:footnote>
  <w:footnote w:type="continuationSeparator" w:id="0">
    <w:p w:rsidR="00D266D5" w:rsidRDefault="00D266D5" w:rsidP="00284C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E5E30"/>
    <w:multiLevelType w:val="hybridMultilevel"/>
    <w:tmpl w:val="33466508"/>
    <w:lvl w:ilvl="0" w:tplc="8216EAA8">
      <w:start w:val="1"/>
      <w:numFmt w:val="bullet"/>
      <w:lvlText w:val=""/>
      <w:lvlJc w:val="left"/>
      <w:pPr>
        <w:tabs>
          <w:tab w:val="num" w:pos="720"/>
        </w:tabs>
        <w:ind w:left="720" w:hanging="360"/>
      </w:pPr>
      <w:rPr>
        <w:rFonts w:ascii="Wingdings" w:hAnsi="Wingdings" w:hint="default"/>
      </w:rPr>
    </w:lvl>
    <w:lvl w:ilvl="1" w:tplc="C38C5908" w:tentative="1">
      <w:start w:val="1"/>
      <w:numFmt w:val="bullet"/>
      <w:lvlText w:val=""/>
      <w:lvlJc w:val="left"/>
      <w:pPr>
        <w:tabs>
          <w:tab w:val="num" w:pos="1440"/>
        </w:tabs>
        <w:ind w:left="1440" w:hanging="360"/>
      </w:pPr>
      <w:rPr>
        <w:rFonts w:ascii="Wingdings" w:hAnsi="Wingdings" w:hint="default"/>
      </w:rPr>
    </w:lvl>
    <w:lvl w:ilvl="2" w:tplc="1EC4B75A" w:tentative="1">
      <w:start w:val="1"/>
      <w:numFmt w:val="bullet"/>
      <w:lvlText w:val=""/>
      <w:lvlJc w:val="left"/>
      <w:pPr>
        <w:tabs>
          <w:tab w:val="num" w:pos="2160"/>
        </w:tabs>
        <w:ind w:left="2160" w:hanging="360"/>
      </w:pPr>
      <w:rPr>
        <w:rFonts w:ascii="Wingdings" w:hAnsi="Wingdings" w:hint="default"/>
      </w:rPr>
    </w:lvl>
    <w:lvl w:ilvl="3" w:tplc="9BE2A732" w:tentative="1">
      <w:start w:val="1"/>
      <w:numFmt w:val="bullet"/>
      <w:lvlText w:val=""/>
      <w:lvlJc w:val="left"/>
      <w:pPr>
        <w:tabs>
          <w:tab w:val="num" w:pos="2880"/>
        </w:tabs>
        <w:ind w:left="2880" w:hanging="360"/>
      </w:pPr>
      <w:rPr>
        <w:rFonts w:ascii="Wingdings" w:hAnsi="Wingdings" w:hint="default"/>
      </w:rPr>
    </w:lvl>
    <w:lvl w:ilvl="4" w:tplc="CF22E20A" w:tentative="1">
      <w:start w:val="1"/>
      <w:numFmt w:val="bullet"/>
      <w:lvlText w:val=""/>
      <w:lvlJc w:val="left"/>
      <w:pPr>
        <w:tabs>
          <w:tab w:val="num" w:pos="3600"/>
        </w:tabs>
        <w:ind w:left="3600" w:hanging="360"/>
      </w:pPr>
      <w:rPr>
        <w:rFonts w:ascii="Wingdings" w:hAnsi="Wingdings" w:hint="default"/>
      </w:rPr>
    </w:lvl>
    <w:lvl w:ilvl="5" w:tplc="1F600954" w:tentative="1">
      <w:start w:val="1"/>
      <w:numFmt w:val="bullet"/>
      <w:lvlText w:val=""/>
      <w:lvlJc w:val="left"/>
      <w:pPr>
        <w:tabs>
          <w:tab w:val="num" w:pos="4320"/>
        </w:tabs>
        <w:ind w:left="4320" w:hanging="360"/>
      </w:pPr>
      <w:rPr>
        <w:rFonts w:ascii="Wingdings" w:hAnsi="Wingdings" w:hint="default"/>
      </w:rPr>
    </w:lvl>
    <w:lvl w:ilvl="6" w:tplc="451E16AA" w:tentative="1">
      <w:start w:val="1"/>
      <w:numFmt w:val="bullet"/>
      <w:lvlText w:val=""/>
      <w:lvlJc w:val="left"/>
      <w:pPr>
        <w:tabs>
          <w:tab w:val="num" w:pos="5040"/>
        </w:tabs>
        <w:ind w:left="5040" w:hanging="360"/>
      </w:pPr>
      <w:rPr>
        <w:rFonts w:ascii="Wingdings" w:hAnsi="Wingdings" w:hint="default"/>
      </w:rPr>
    </w:lvl>
    <w:lvl w:ilvl="7" w:tplc="E0A6DB90" w:tentative="1">
      <w:start w:val="1"/>
      <w:numFmt w:val="bullet"/>
      <w:lvlText w:val=""/>
      <w:lvlJc w:val="left"/>
      <w:pPr>
        <w:tabs>
          <w:tab w:val="num" w:pos="5760"/>
        </w:tabs>
        <w:ind w:left="5760" w:hanging="360"/>
      </w:pPr>
      <w:rPr>
        <w:rFonts w:ascii="Wingdings" w:hAnsi="Wingdings" w:hint="default"/>
      </w:rPr>
    </w:lvl>
    <w:lvl w:ilvl="8" w:tplc="A768D0B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622561F"/>
    <w:multiLevelType w:val="hybridMultilevel"/>
    <w:tmpl w:val="550AE4D2"/>
    <w:lvl w:ilvl="0" w:tplc="DA024058">
      <w:start w:val="1"/>
      <w:numFmt w:val="bullet"/>
      <w:lvlText w:val=""/>
      <w:lvlJc w:val="left"/>
      <w:pPr>
        <w:tabs>
          <w:tab w:val="num" w:pos="720"/>
        </w:tabs>
        <w:ind w:left="720" w:hanging="360"/>
      </w:pPr>
      <w:rPr>
        <w:rFonts w:ascii="Wingdings" w:hAnsi="Wingdings" w:hint="default"/>
      </w:rPr>
    </w:lvl>
    <w:lvl w:ilvl="1" w:tplc="D138C634" w:tentative="1">
      <w:start w:val="1"/>
      <w:numFmt w:val="bullet"/>
      <w:lvlText w:val=""/>
      <w:lvlJc w:val="left"/>
      <w:pPr>
        <w:tabs>
          <w:tab w:val="num" w:pos="1440"/>
        </w:tabs>
        <w:ind w:left="1440" w:hanging="360"/>
      </w:pPr>
      <w:rPr>
        <w:rFonts w:ascii="Wingdings" w:hAnsi="Wingdings" w:hint="default"/>
      </w:rPr>
    </w:lvl>
    <w:lvl w:ilvl="2" w:tplc="3DEC0CC4" w:tentative="1">
      <w:start w:val="1"/>
      <w:numFmt w:val="bullet"/>
      <w:lvlText w:val=""/>
      <w:lvlJc w:val="left"/>
      <w:pPr>
        <w:tabs>
          <w:tab w:val="num" w:pos="2160"/>
        </w:tabs>
        <w:ind w:left="2160" w:hanging="360"/>
      </w:pPr>
      <w:rPr>
        <w:rFonts w:ascii="Wingdings" w:hAnsi="Wingdings" w:hint="default"/>
      </w:rPr>
    </w:lvl>
    <w:lvl w:ilvl="3" w:tplc="0AF0E2B4" w:tentative="1">
      <w:start w:val="1"/>
      <w:numFmt w:val="bullet"/>
      <w:lvlText w:val=""/>
      <w:lvlJc w:val="left"/>
      <w:pPr>
        <w:tabs>
          <w:tab w:val="num" w:pos="2880"/>
        </w:tabs>
        <w:ind w:left="2880" w:hanging="360"/>
      </w:pPr>
      <w:rPr>
        <w:rFonts w:ascii="Wingdings" w:hAnsi="Wingdings" w:hint="default"/>
      </w:rPr>
    </w:lvl>
    <w:lvl w:ilvl="4" w:tplc="A46E99F8" w:tentative="1">
      <w:start w:val="1"/>
      <w:numFmt w:val="bullet"/>
      <w:lvlText w:val=""/>
      <w:lvlJc w:val="left"/>
      <w:pPr>
        <w:tabs>
          <w:tab w:val="num" w:pos="3600"/>
        </w:tabs>
        <w:ind w:left="3600" w:hanging="360"/>
      </w:pPr>
      <w:rPr>
        <w:rFonts w:ascii="Wingdings" w:hAnsi="Wingdings" w:hint="default"/>
      </w:rPr>
    </w:lvl>
    <w:lvl w:ilvl="5" w:tplc="397A8AA6" w:tentative="1">
      <w:start w:val="1"/>
      <w:numFmt w:val="bullet"/>
      <w:lvlText w:val=""/>
      <w:lvlJc w:val="left"/>
      <w:pPr>
        <w:tabs>
          <w:tab w:val="num" w:pos="4320"/>
        </w:tabs>
        <w:ind w:left="4320" w:hanging="360"/>
      </w:pPr>
      <w:rPr>
        <w:rFonts w:ascii="Wingdings" w:hAnsi="Wingdings" w:hint="default"/>
      </w:rPr>
    </w:lvl>
    <w:lvl w:ilvl="6" w:tplc="9E2A6108" w:tentative="1">
      <w:start w:val="1"/>
      <w:numFmt w:val="bullet"/>
      <w:lvlText w:val=""/>
      <w:lvlJc w:val="left"/>
      <w:pPr>
        <w:tabs>
          <w:tab w:val="num" w:pos="5040"/>
        </w:tabs>
        <w:ind w:left="5040" w:hanging="360"/>
      </w:pPr>
      <w:rPr>
        <w:rFonts w:ascii="Wingdings" w:hAnsi="Wingdings" w:hint="default"/>
      </w:rPr>
    </w:lvl>
    <w:lvl w:ilvl="7" w:tplc="C598DB20" w:tentative="1">
      <w:start w:val="1"/>
      <w:numFmt w:val="bullet"/>
      <w:lvlText w:val=""/>
      <w:lvlJc w:val="left"/>
      <w:pPr>
        <w:tabs>
          <w:tab w:val="num" w:pos="5760"/>
        </w:tabs>
        <w:ind w:left="5760" w:hanging="360"/>
      </w:pPr>
      <w:rPr>
        <w:rFonts w:ascii="Wingdings" w:hAnsi="Wingdings" w:hint="default"/>
      </w:rPr>
    </w:lvl>
    <w:lvl w:ilvl="8" w:tplc="E21E1D6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BC17A5B"/>
    <w:multiLevelType w:val="hybridMultilevel"/>
    <w:tmpl w:val="7A9084A8"/>
    <w:lvl w:ilvl="0" w:tplc="AC26D694">
      <w:start w:val="1"/>
      <w:numFmt w:val="bullet"/>
      <w:lvlText w:val=""/>
      <w:lvlJc w:val="left"/>
      <w:pPr>
        <w:tabs>
          <w:tab w:val="num" w:pos="720"/>
        </w:tabs>
        <w:ind w:left="720" w:hanging="360"/>
      </w:pPr>
      <w:rPr>
        <w:rFonts w:ascii="Wingdings" w:hAnsi="Wingdings" w:hint="default"/>
      </w:rPr>
    </w:lvl>
    <w:lvl w:ilvl="1" w:tplc="7856FEB2" w:tentative="1">
      <w:start w:val="1"/>
      <w:numFmt w:val="bullet"/>
      <w:lvlText w:val=""/>
      <w:lvlJc w:val="left"/>
      <w:pPr>
        <w:tabs>
          <w:tab w:val="num" w:pos="1440"/>
        </w:tabs>
        <w:ind w:left="1440" w:hanging="360"/>
      </w:pPr>
      <w:rPr>
        <w:rFonts w:ascii="Wingdings" w:hAnsi="Wingdings" w:hint="default"/>
      </w:rPr>
    </w:lvl>
    <w:lvl w:ilvl="2" w:tplc="A9CEF702" w:tentative="1">
      <w:start w:val="1"/>
      <w:numFmt w:val="bullet"/>
      <w:lvlText w:val=""/>
      <w:lvlJc w:val="left"/>
      <w:pPr>
        <w:tabs>
          <w:tab w:val="num" w:pos="2160"/>
        </w:tabs>
        <w:ind w:left="2160" w:hanging="360"/>
      </w:pPr>
      <w:rPr>
        <w:rFonts w:ascii="Wingdings" w:hAnsi="Wingdings" w:hint="default"/>
      </w:rPr>
    </w:lvl>
    <w:lvl w:ilvl="3" w:tplc="96D6F7D2" w:tentative="1">
      <w:start w:val="1"/>
      <w:numFmt w:val="bullet"/>
      <w:lvlText w:val=""/>
      <w:lvlJc w:val="left"/>
      <w:pPr>
        <w:tabs>
          <w:tab w:val="num" w:pos="2880"/>
        </w:tabs>
        <w:ind w:left="2880" w:hanging="360"/>
      </w:pPr>
      <w:rPr>
        <w:rFonts w:ascii="Wingdings" w:hAnsi="Wingdings" w:hint="default"/>
      </w:rPr>
    </w:lvl>
    <w:lvl w:ilvl="4" w:tplc="D0EA2AE2" w:tentative="1">
      <w:start w:val="1"/>
      <w:numFmt w:val="bullet"/>
      <w:lvlText w:val=""/>
      <w:lvlJc w:val="left"/>
      <w:pPr>
        <w:tabs>
          <w:tab w:val="num" w:pos="3600"/>
        </w:tabs>
        <w:ind w:left="3600" w:hanging="360"/>
      </w:pPr>
      <w:rPr>
        <w:rFonts w:ascii="Wingdings" w:hAnsi="Wingdings" w:hint="default"/>
      </w:rPr>
    </w:lvl>
    <w:lvl w:ilvl="5" w:tplc="64C67DEE" w:tentative="1">
      <w:start w:val="1"/>
      <w:numFmt w:val="bullet"/>
      <w:lvlText w:val=""/>
      <w:lvlJc w:val="left"/>
      <w:pPr>
        <w:tabs>
          <w:tab w:val="num" w:pos="4320"/>
        </w:tabs>
        <w:ind w:left="4320" w:hanging="360"/>
      </w:pPr>
      <w:rPr>
        <w:rFonts w:ascii="Wingdings" w:hAnsi="Wingdings" w:hint="default"/>
      </w:rPr>
    </w:lvl>
    <w:lvl w:ilvl="6" w:tplc="A0F211DC" w:tentative="1">
      <w:start w:val="1"/>
      <w:numFmt w:val="bullet"/>
      <w:lvlText w:val=""/>
      <w:lvlJc w:val="left"/>
      <w:pPr>
        <w:tabs>
          <w:tab w:val="num" w:pos="5040"/>
        </w:tabs>
        <w:ind w:left="5040" w:hanging="360"/>
      </w:pPr>
      <w:rPr>
        <w:rFonts w:ascii="Wingdings" w:hAnsi="Wingdings" w:hint="default"/>
      </w:rPr>
    </w:lvl>
    <w:lvl w:ilvl="7" w:tplc="8402BD9C" w:tentative="1">
      <w:start w:val="1"/>
      <w:numFmt w:val="bullet"/>
      <w:lvlText w:val=""/>
      <w:lvlJc w:val="left"/>
      <w:pPr>
        <w:tabs>
          <w:tab w:val="num" w:pos="5760"/>
        </w:tabs>
        <w:ind w:left="5760" w:hanging="360"/>
      </w:pPr>
      <w:rPr>
        <w:rFonts w:ascii="Wingdings" w:hAnsi="Wingdings" w:hint="default"/>
      </w:rPr>
    </w:lvl>
    <w:lvl w:ilvl="8" w:tplc="922C242A"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D894CA2"/>
    <w:multiLevelType w:val="hybridMultilevel"/>
    <w:tmpl w:val="F91A1F9C"/>
    <w:lvl w:ilvl="0" w:tplc="CCB4CF3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FDE3EB1"/>
    <w:multiLevelType w:val="hybridMultilevel"/>
    <w:tmpl w:val="B91CE8F6"/>
    <w:lvl w:ilvl="0" w:tplc="E01AD692">
      <w:start w:val="1"/>
      <w:numFmt w:val="bullet"/>
      <w:lvlText w:val=""/>
      <w:lvlJc w:val="left"/>
      <w:pPr>
        <w:tabs>
          <w:tab w:val="num" w:pos="720"/>
        </w:tabs>
        <w:ind w:left="720" w:hanging="360"/>
      </w:pPr>
      <w:rPr>
        <w:rFonts w:ascii="Wingdings" w:hAnsi="Wingdings" w:hint="default"/>
      </w:rPr>
    </w:lvl>
    <w:lvl w:ilvl="1" w:tplc="1F6CEB20" w:tentative="1">
      <w:start w:val="1"/>
      <w:numFmt w:val="bullet"/>
      <w:lvlText w:val=""/>
      <w:lvlJc w:val="left"/>
      <w:pPr>
        <w:tabs>
          <w:tab w:val="num" w:pos="1440"/>
        </w:tabs>
        <w:ind w:left="1440" w:hanging="360"/>
      </w:pPr>
      <w:rPr>
        <w:rFonts w:ascii="Wingdings" w:hAnsi="Wingdings" w:hint="default"/>
      </w:rPr>
    </w:lvl>
    <w:lvl w:ilvl="2" w:tplc="C812F0D8" w:tentative="1">
      <w:start w:val="1"/>
      <w:numFmt w:val="bullet"/>
      <w:lvlText w:val=""/>
      <w:lvlJc w:val="left"/>
      <w:pPr>
        <w:tabs>
          <w:tab w:val="num" w:pos="2160"/>
        </w:tabs>
        <w:ind w:left="2160" w:hanging="360"/>
      </w:pPr>
      <w:rPr>
        <w:rFonts w:ascii="Wingdings" w:hAnsi="Wingdings" w:hint="default"/>
      </w:rPr>
    </w:lvl>
    <w:lvl w:ilvl="3" w:tplc="19960282" w:tentative="1">
      <w:start w:val="1"/>
      <w:numFmt w:val="bullet"/>
      <w:lvlText w:val=""/>
      <w:lvlJc w:val="left"/>
      <w:pPr>
        <w:tabs>
          <w:tab w:val="num" w:pos="2880"/>
        </w:tabs>
        <w:ind w:left="2880" w:hanging="360"/>
      </w:pPr>
      <w:rPr>
        <w:rFonts w:ascii="Wingdings" w:hAnsi="Wingdings" w:hint="default"/>
      </w:rPr>
    </w:lvl>
    <w:lvl w:ilvl="4" w:tplc="985CABB0" w:tentative="1">
      <w:start w:val="1"/>
      <w:numFmt w:val="bullet"/>
      <w:lvlText w:val=""/>
      <w:lvlJc w:val="left"/>
      <w:pPr>
        <w:tabs>
          <w:tab w:val="num" w:pos="3600"/>
        </w:tabs>
        <w:ind w:left="3600" w:hanging="360"/>
      </w:pPr>
      <w:rPr>
        <w:rFonts w:ascii="Wingdings" w:hAnsi="Wingdings" w:hint="default"/>
      </w:rPr>
    </w:lvl>
    <w:lvl w:ilvl="5" w:tplc="272AD3F0" w:tentative="1">
      <w:start w:val="1"/>
      <w:numFmt w:val="bullet"/>
      <w:lvlText w:val=""/>
      <w:lvlJc w:val="left"/>
      <w:pPr>
        <w:tabs>
          <w:tab w:val="num" w:pos="4320"/>
        </w:tabs>
        <w:ind w:left="4320" w:hanging="360"/>
      </w:pPr>
      <w:rPr>
        <w:rFonts w:ascii="Wingdings" w:hAnsi="Wingdings" w:hint="default"/>
      </w:rPr>
    </w:lvl>
    <w:lvl w:ilvl="6" w:tplc="2B32AAC2" w:tentative="1">
      <w:start w:val="1"/>
      <w:numFmt w:val="bullet"/>
      <w:lvlText w:val=""/>
      <w:lvlJc w:val="left"/>
      <w:pPr>
        <w:tabs>
          <w:tab w:val="num" w:pos="5040"/>
        </w:tabs>
        <w:ind w:left="5040" w:hanging="360"/>
      </w:pPr>
      <w:rPr>
        <w:rFonts w:ascii="Wingdings" w:hAnsi="Wingdings" w:hint="default"/>
      </w:rPr>
    </w:lvl>
    <w:lvl w:ilvl="7" w:tplc="648A9B64" w:tentative="1">
      <w:start w:val="1"/>
      <w:numFmt w:val="bullet"/>
      <w:lvlText w:val=""/>
      <w:lvlJc w:val="left"/>
      <w:pPr>
        <w:tabs>
          <w:tab w:val="num" w:pos="5760"/>
        </w:tabs>
        <w:ind w:left="5760" w:hanging="360"/>
      </w:pPr>
      <w:rPr>
        <w:rFonts w:ascii="Wingdings" w:hAnsi="Wingdings" w:hint="default"/>
      </w:rPr>
    </w:lvl>
    <w:lvl w:ilvl="8" w:tplc="BE82F342"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FE728BA"/>
    <w:multiLevelType w:val="hybridMultilevel"/>
    <w:tmpl w:val="5B6CBEBC"/>
    <w:lvl w:ilvl="0" w:tplc="AA5C0C5E">
      <w:start w:val="1"/>
      <w:numFmt w:val="bullet"/>
      <w:lvlText w:val=""/>
      <w:lvlJc w:val="left"/>
      <w:pPr>
        <w:tabs>
          <w:tab w:val="num" w:pos="720"/>
        </w:tabs>
        <w:ind w:left="720" w:hanging="360"/>
      </w:pPr>
      <w:rPr>
        <w:rFonts w:ascii="Wingdings" w:hAnsi="Wingdings" w:hint="default"/>
      </w:rPr>
    </w:lvl>
    <w:lvl w:ilvl="1" w:tplc="CCBE185C" w:tentative="1">
      <w:start w:val="1"/>
      <w:numFmt w:val="bullet"/>
      <w:lvlText w:val=""/>
      <w:lvlJc w:val="left"/>
      <w:pPr>
        <w:tabs>
          <w:tab w:val="num" w:pos="1440"/>
        </w:tabs>
        <w:ind w:left="1440" w:hanging="360"/>
      </w:pPr>
      <w:rPr>
        <w:rFonts w:ascii="Wingdings" w:hAnsi="Wingdings" w:hint="default"/>
      </w:rPr>
    </w:lvl>
    <w:lvl w:ilvl="2" w:tplc="E7901C66" w:tentative="1">
      <w:start w:val="1"/>
      <w:numFmt w:val="bullet"/>
      <w:lvlText w:val=""/>
      <w:lvlJc w:val="left"/>
      <w:pPr>
        <w:tabs>
          <w:tab w:val="num" w:pos="2160"/>
        </w:tabs>
        <w:ind w:left="2160" w:hanging="360"/>
      </w:pPr>
      <w:rPr>
        <w:rFonts w:ascii="Wingdings" w:hAnsi="Wingdings" w:hint="default"/>
      </w:rPr>
    </w:lvl>
    <w:lvl w:ilvl="3" w:tplc="E6AE207C" w:tentative="1">
      <w:start w:val="1"/>
      <w:numFmt w:val="bullet"/>
      <w:lvlText w:val=""/>
      <w:lvlJc w:val="left"/>
      <w:pPr>
        <w:tabs>
          <w:tab w:val="num" w:pos="2880"/>
        </w:tabs>
        <w:ind w:left="2880" w:hanging="360"/>
      </w:pPr>
      <w:rPr>
        <w:rFonts w:ascii="Wingdings" w:hAnsi="Wingdings" w:hint="default"/>
      </w:rPr>
    </w:lvl>
    <w:lvl w:ilvl="4" w:tplc="AD007576" w:tentative="1">
      <w:start w:val="1"/>
      <w:numFmt w:val="bullet"/>
      <w:lvlText w:val=""/>
      <w:lvlJc w:val="left"/>
      <w:pPr>
        <w:tabs>
          <w:tab w:val="num" w:pos="3600"/>
        </w:tabs>
        <w:ind w:left="3600" w:hanging="360"/>
      </w:pPr>
      <w:rPr>
        <w:rFonts w:ascii="Wingdings" w:hAnsi="Wingdings" w:hint="default"/>
      </w:rPr>
    </w:lvl>
    <w:lvl w:ilvl="5" w:tplc="AAAE4120" w:tentative="1">
      <w:start w:val="1"/>
      <w:numFmt w:val="bullet"/>
      <w:lvlText w:val=""/>
      <w:lvlJc w:val="left"/>
      <w:pPr>
        <w:tabs>
          <w:tab w:val="num" w:pos="4320"/>
        </w:tabs>
        <w:ind w:left="4320" w:hanging="360"/>
      </w:pPr>
      <w:rPr>
        <w:rFonts w:ascii="Wingdings" w:hAnsi="Wingdings" w:hint="default"/>
      </w:rPr>
    </w:lvl>
    <w:lvl w:ilvl="6" w:tplc="ED3CC508" w:tentative="1">
      <w:start w:val="1"/>
      <w:numFmt w:val="bullet"/>
      <w:lvlText w:val=""/>
      <w:lvlJc w:val="left"/>
      <w:pPr>
        <w:tabs>
          <w:tab w:val="num" w:pos="5040"/>
        </w:tabs>
        <w:ind w:left="5040" w:hanging="360"/>
      </w:pPr>
      <w:rPr>
        <w:rFonts w:ascii="Wingdings" w:hAnsi="Wingdings" w:hint="default"/>
      </w:rPr>
    </w:lvl>
    <w:lvl w:ilvl="7" w:tplc="3DC8848C" w:tentative="1">
      <w:start w:val="1"/>
      <w:numFmt w:val="bullet"/>
      <w:lvlText w:val=""/>
      <w:lvlJc w:val="left"/>
      <w:pPr>
        <w:tabs>
          <w:tab w:val="num" w:pos="5760"/>
        </w:tabs>
        <w:ind w:left="5760" w:hanging="360"/>
      </w:pPr>
      <w:rPr>
        <w:rFonts w:ascii="Wingdings" w:hAnsi="Wingdings" w:hint="default"/>
      </w:rPr>
    </w:lvl>
    <w:lvl w:ilvl="8" w:tplc="52AC195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F59297D"/>
    <w:multiLevelType w:val="hybridMultilevel"/>
    <w:tmpl w:val="D0EC65B6"/>
    <w:lvl w:ilvl="0" w:tplc="69D0CC42">
      <w:start w:val="1"/>
      <w:numFmt w:val="bullet"/>
      <w:lvlText w:val=""/>
      <w:lvlJc w:val="left"/>
      <w:pPr>
        <w:tabs>
          <w:tab w:val="num" w:pos="720"/>
        </w:tabs>
        <w:ind w:left="720" w:hanging="360"/>
      </w:pPr>
      <w:rPr>
        <w:rFonts w:ascii="Wingdings" w:hAnsi="Wingdings" w:hint="default"/>
      </w:rPr>
    </w:lvl>
    <w:lvl w:ilvl="1" w:tplc="8AAAFB90" w:tentative="1">
      <w:start w:val="1"/>
      <w:numFmt w:val="bullet"/>
      <w:lvlText w:val=""/>
      <w:lvlJc w:val="left"/>
      <w:pPr>
        <w:tabs>
          <w:tab w:val="num" w:pos="1440"/>
        </w:tabs>
        <w:ind w:left="1440" w:hanging="360"/>
      </w:pPr>
      <w:rPr>
        <w:rFonts w:ascii="Wingdings" w:hAnsi="Wingdings" w:hint="default"/>
      </w:rPr>
    </w:lvl>
    <w:lvl w:ilvl="2" w:tplc="8EE2DB1A" w:tentative="1">
      <w:start w:val="1"/>
      <w:numFmt w:val="bullet"/>
      <w:lvlText w:val=""/>
      <w:lvlJc w:val="left"/>
      <w:pPr>
        <w:tabs>
          <w:tab w:val="num" w:pos="2160"/>
        </w:tabs>
        <w:ind w:left="2160" w:hanging="360"/>
      </w:pPr>
      <w:rPr>
        <w:rFonts w:ascii="Wingdings" w:hAnsi="Wingdings" w:hint="default"/>
      </w:rPr>
    </w:lvl>
    <w:lvl w:ilvl="3" w:tplc="026C296A" w:tentative="1">
      <w:start w:val="1"/>
      <w:numFmt w:val="bullet"/>
      <w:lvlText w:val=""/>
      <w:lvlJc w:val="left"/>
      <w:pPr>
        <w:tabs>
          <w:tab w:val="num" w:pos="2880"/>
        </w:tabs>
        <w:ind w:left="2880" w:hanging="360"/>
      </w:pPr>
      <w:rPr>
        <w:rFonts w:ascii="Wingdings" w:hAnsi="Wingdings" w:hint="default"/>
      </w:rPr>
    </w:lvl>
    <w:lvl w:ilvl="4" w:tplc="253A6692" w:tentative="1">
      <w:start w:val="1"/>
      <w:numFmt w:val="bullet"/>
      <w:lvlText w:val=""/>
      <w:lvlJc w:val="left"/>
      <w:pPr>
        <w:tabs>
          <w:tab w:val="num" w:pos="3600"/>
        </w:tabs>
        <w:ind w:left="3600" w:hanging="360"/>
      </w:pPr>
      <w:rPr>
        <w:rFonts w:ascii="Wingdings" w:hAnsi="Wingdings" w:hint="default"/>
      </w:rPr>
    </w:lvl>
    <w:lvl w:ilvl="5" w:tplc="46A230F4" w:tentative="1">
      <w:start w:val="1"/>
      <w:numFmt w:val="bullet"/>
      <w:lvlText w:val=""/>
      <w:lvlJc w:val="left"/>
      <w:pPr>
        <w:tabs>
          <w:tab w:val="num" w:pos="4320"/>
        </w:tabs>
        <w:ind w:left="4320" w:hanging="360"/>
      </w:pPr>
      <w:rPr>
        <w:rFonts w:ascii="Wingdings" w:hAnsi="Wingdings" w:hint="default"/>
      </w:rPr>
    </w:lvl>
    <w:lvl w:ilvl="6" w:tplc="8DB605D6" w:tentative="1">
      <w:start w:val="1"/>
      <w:numFmt w:val="bullet"/>
      <w:lvlText w:val=""/>
      <w:lvlJc w:val="left"/>
      <w:pPr>
        <w:tabs>
          <w:tab w:val="num" w:pos="5040"/>
        </w:tabs>
        <w:ind w:left="5040" w:hanging="360"/>
      </w:pPr>
      <w:rPr>
        <w:rFonts w:ascii="Wingdings" w:hAnsi="Wingdings" w:hint="default"/>
      </w:rPr>
    </w:lvl>
    <w:lvl w:ilvl="7" w:tplc="4F1407CE" w:tentative="1">
      <w:start w:val="1"/>
      <w:numFmt w:val="bullet"/>
      <w:lvlText w:val=""/>
      <w:lvlJc w:val="left"/>
      <w:pPr>
        <w:tabs>
          <w:tab w:val="num" w:pos="5760"/>
        </w:tabs>
        <w:ind w:left="5760" w:hanging="360"/>
      </w:pPr>
      <w:rPr>
        <w:rFonts w:ascii="Wingdings" w:hAnsi="Wingdings" w:hint="default"/>
      </w:rPr>
    </w:lvl>
    <w:lvl w:ilvl="8" w:tplc="C03E92C4"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175104F"/>
    <w:multiLevelType w:val="hybridMultilevel"/>
    <w:tmpl w:val="C14E4526"/>
    <w:lvl w:ilvl="0" w:tplc="2B96A5FC">
      <w:start w:val="1"/>
      <w:numFmt w:val="bullet"/>
      <w:lvlText w:val=""/>
      <w:lvlJc w:val="left"/>
      <w:pPr>
        <w:tabs>
          <w:tab w:val="num" w:pos="720"/>
        </w:tabs>
        <w:ind w:left="720" w:hanging="360"/>
      </w:pPr>
      <w:rPr>
        <w:rFonts w:ascii="Wingdings" w:hAnsi="Wingdings" w:hint="default"/>
      </w:rPr>
    </w:lvl>
    <w:lvl w:ilvl="1" w:tplc="252A3E54" w:tentative="1">
      <w:start w:val="1"/>
      <w:numFmt w:val="bullet"/>
      <w:lvlText w:val=""/>
      <w:lvlJc w:val="left"/>
      <w:pPr>
        <w:tabs>
          <w:tab w:val="num" w:pos="1440"/>
        </w:tabs>
        <w:ind w:left="1440" w:hanging="360"/>
      </w:pPr>
      <w:rPr>
        <w:rFonts w:ascii="Wingdings" w:hAnsi="Wingdings" w:hint="default"/>
      </w:rPr>
    </w:lvl>
    <w:lvl w:ilvl="2" w:tplc="7EA60622" w:tentative="1">
      <w:start w:val="1"/>
      <w:numFmt w:val="bullet"/>
      <w:lvlText w:val=""/>
      <w:lvlJc w:val="left"/>
      <w:pPr>
        <w:tabs>
          <w:tab w:val="num" w:pos="2160"/>
        </w:tabs>
        <w:ind w:left="2160" w:hanging="360"/>
      </w:pPr>
      <w:rPr>
        <w:rFonts w:ascii="Wingdings" w:hAnsi="Wingdings" w:hint="default"/>
      </w:rPr>
    </w:lvl>
    <w:lvl w:ilvl="3" w:tplc="83527070" w:tentative="1">
      <w:start w:val="1"/>
      <w:numFmt w:val="bullet"/>
      <w:lvlText w:val=""/>
      <w:lvlJc w:val="left"/>
      <w:pPr>
        <w:tabs>
          <w:tab w:val="num" w:pos="2880"/>
        </w:tabs>
        <w:ind w:left="2880" w:hanging="360"/>
      </w:pPr>
      <w:rPr>
        <w:rFonts w:ascii="Wingdings" w:hAnsi="Wingdings" w:hint="default"/>
      </w:rPr>
    </w:lvl>
    <w:lvl w:ilvl="4" w:tplc="1452153C" w:tentative="1">
      <w:start w:val="1"/>
      <w:numFmt w:val="bullet"/>
      <w:lvlText w:val=""/>
      <w:lvlJc w:val="left"/>
      <w:pPr>
        <w:tabs>
          <w:tab w:val="num" w:pos="3600"/>
        </w:tabs>
        <w:ind w:left="3600" w:hanging="360"/>
      </w:pPr>
      <w:rPr>
        <w:rFonts w:ascii="Wingdings" w:hAnsi="Wingdings" w:hint="default"/>
      </w:rPr>
    </w:lvl>
    <w:lvl w:ilvl="5" w:tplc="21727E6A" w:tentative="1">
      <w:start w:val="1"/>
      <w:numFmt w:val="bullet"/>
      <w:lvlText w:val=""/>
      <w:lvlJc w:val="left"/>
      <w:pPr>
        <w:tabs>
          <w:tab w:val="num" w:pos="4320"/>
        </w:tabs>
        <w:ind w:left="4320" w:hanging="360"/>
      </w:pPr>
      <w:rPr>
        <w:rFonts w:ascii="Wingdings" w:hAnsi="Wingdings" w:hint="default"/>
      </w:rPr>
    </w:lvl>
    <w:lvl w:ilvl="6" w:tplc="32DC8DCA" w:tentative="1">
      <w:start w:val="1"/>
      <w:numFmt w:val="bullet"/>
      <w:lvlText w:val=""/>
      <w:lvlJc w:val="left"/>
      <w:pPr>
        <w:tabs>
          <w:tab w:val="num" w:pos="5040"/>
        </w:tabs>
        <w:ind w:left="5040" w:hanging="360"/>
      </w:pPr>
      <w:rPr>
        <w:rFonts w:ascii="Wingdings" w:hAnsi="Wingdings" w:hint="default"/>
      </w:rPr>
    </w:lvl>
    <w:lvl w:ilvl="7" w:tplc="02B8CA24" w:tentative="1">
      <w:start w:val="1"/>
      <w:numFmt w:val="bullet"/>
      <w:lvlText w:val=""/>
      <w:lvlJc w:val="left"/>
      <w:pPr>
        <w:tabs>
          <w:tab w:val="num" w:pos="5760"/>
        </w:tabs>
        <w:ind w:left="5760" w:hanging="360"/>
      </w:pPr>
      <w:rPr>
        <w:rFonts w:ascii="Wingdings" w:hAnsi="Wingdings" w:hint="default"/>
      </w:rPr>
    </w:lvl>
    <w:lvl w:ilvl="8" w:tplc="6820304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1891C20"/>
    <w:multiLevelType w:val="hybridMultilevel"/>
    <w:tmpl w:val="581CA206"/>
    <w:lvl w:ilvl="0" w:tplc="4A10D454">
      <w:start w:val="1"/>
      <w:numFmt w:val="bullet"/>
      <w:lvlText w:val=""/>
      <w:lvlJc w:val="left"/>
      <w:pPr>
        <w:tabs>
          <w:tab w:val="num" w:pos="720"/>
        </w:tabs>
        <w:ind w:left="720" w:hanging="360"/>
      </w:pPr>
      <w:rPr>
        <w:rFonts w:ascii="Wingdings" w:hAnsi="Wingdings" w:hint="default"/>
      </w:rPr>
    </w:lvl>
    <w:lvl w:ilvl="1" w:tplc="4AFC1542" w:tentative="1">
      <w:start w:val="1"/>
      <w:numFmt w:val="bullet"/>
      <w:lvlText w:val=""/>
      <w:lvlJc w:val="left"/>
      <w:pPr>
        <w:tabs>
          <w:tab w:val="num" w:pos="1440"/>
        </w:tabs>
        <w:ind w:left="1440" w:hanging="360"/>
      </w:pPr>
      <w:rPr>
        <w:rFonts w:ascii="Wingdings" w:hAnsi="Wingdings" w:hint="default"/>
      </w:rPr>
    </w:lvl>
    <w:lvl w:ilvl="2" w:tplc="D242D560" w:tentative="1">
      <w:start w:val="1"/>
      <w:numFmt w:val="bullet"/>
      <w:lvlText w:val=""/>
      <w:lvlJc w:val="left"/>
      <w:pPr>
        <w:tabs>
          <w:tab w:val="num" w:pos="2160"/>
        </w:tabs>
        <w:ind w:left="2160" w:hanging="360"/>
      </w:pPr>
      <w:rPr>
        <w:rFonts w:ascii="Wingdings" w:hAnsi="Wingdings" w:hint="default"/>
      </w:rPr>
    </w:lvl>
    <w:lvl w:ilvl="3" w:tplc="49746F02" w:tentative="1">
      <w:start w:val="1"/>
      <w:numFmt w:val="bullet"/>
      <w:lvlText w:val=""/>
      <w:lvlJc w:val="left"/>
      <w:pPr>
        <w:tabs>
          <w:tab w:val="num" w:pos="2880"/>
        </w:tabs>
        <w:ind w:left="2880" w:hanging="360"/>
      </w:pPr>
      <w:rPr>
        <w:rFonts w:ascii="Wingdings" w:hAnsi="Wingdings" w:hint="default"/>
      </w:rPr>
    </w:lvl>
    <w:lvl w:ilvl="4" w:tplc="207A6E52" w:tentative="1">
      <w:start w:val="1"/>
      <w:numFmt w:val="bullet"/>
      <w:lvlText w:val=""/>
      <w:lvlJc w:val="left"/>
      <w:pPr>
        <w:tabs>
          <w:tab w:val="num" w:pos="3600"/>
        </w:tabs>
        <w:ind w:left="3600" w:hanging="360"/>
      </w:pPr>
      <w:rPr>
        <w:rFonts w:ascii="Wingdings" w:hAnsi="Wingdings" w:hint="default"/>
      </w:rPr>
    </w:lvl>
    <w:lvl w:ilvl="5" w:tplc="E39A3552" w:tentative="1">
      <w:start w:val="1"/>
      <w:numFmt w:val="bullet"/>
      <w:lvlText w:val=""/>
      <w:lvlJc w:val="left"/>
      <w:pPr>
        <w:tabs>
          <w:tab w:val="num" w:pos="4320"/>
        </w:tabs>
        <w:ind w:left="4320" w:hanging="360"/>
      </w:pPr>
      <w:rPr>
        <w:rFonts w:ascii="Wingdings" w:hAnsi="Wingdings" w:hint="default"/>
      </w:rPr>
    </w:lvl>
    <w:lvl w:ilvl="6" w:tplc="14E4D3B6" w:tentative="1">
      <w:start w:val="1"/>
      <w:numFmt w:val="bullet"/>
      <w:lvlText w:val=""/>
      <w:lvlJc w:val="left"/>
      <w:pPr>
        <w:tabs>
          <w:tab w:val="num" w:pos="5040"/>
        </w:tabs>
        <w:ind w:left="5040" w:hanging="360"/>
      </w:pPr>
      <w:rPr>
        <w:rFonts w:ascii="Wingdings" w:hAnsi="Wingdings" w:hint="default"/>
      </w:rPr>
    </w:lvl>
    <w:lvl w:ilvl="7" w:tplc="A2786142" w:tentative="1">
      <w:start w:val="1"/>
      <w:numFmt w:val="bullet"/>
      <w:lvlText w:val=""/>
      <w:lvlJc w:val="left"/>
      <w:pPr>
        <w:tabs>
          <w:tab w:val="num" w:pos="5760"/>
        </w:tabs>
        <w:ind w:left="5760" w:hanging="360"/>
      </w:pPr>
      <w:rPr>
        <w:rFonts w:ascii="Wingdings" w:hAnsi="Wingdings" w:hint="default"/>
      </w:rPr>
    </w:lvl>
    <w:lvl w:ilvl="8" w:tplc="77C8C21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A8E0D89"/>
    <w:multiLevelType w:val="hybridMultilevel"/>
    <w:tmpl w:val="F9F26240"/>
    <w:lvl w:ilvl="0" w:tplc="8D94E58E">
      <w:start w:val="1"/>
      <w:numFmt w:val="bullet"/>
      <w:lvlText w:val=""/>
      <w:lvlJc w:val="left"/>
      <w:pPr>
        <w:tabs>
          <w:tab w:val="num" w:pos="720"/>
        </w:tabs>
        <w:ind w:left="720" w:hanging="360"/>
      </w:pPr>
      <w:rPr>
        <w:rFonts w:ascii="Wingdings" w:hAnsi="Wingdings" w:hint="default"/>
      </w:rPr>
    </w:lvl>
    <w:lvl w:ilvl="1" w:tplc="09686068" w:tentative="1">
      <w:start w:val="1"/>
      <w:numFmt w:val="bullet"/>
      <w:lvlText w:val=""/>
      <w:lvlJc w:val="left"/>
      <w:pPr>
        <w:tabs>
          <w:tab w:val="num" w:pos="1440"/>
        </w:tabs>
        <w:ind w:left="1440" w:hanging="360"/>
      </w:pPr>
      <w:rPr>
        <w:rFonts w:ascii="Wingdings" w:hAnsi="Wingdings" w:hint="default"/>
      </w:rPr>
    </w:lvl>
    <w:lvl w:ilvl="2" w:tplc="EA869D20" w:tentative="1">
      <w:start w:val="1"/>
      <w:numFmt w:val="bullet"/>
      <w:lvlText w:val=""/>
      <w:lvlJc w:val="left"/>
      <w:pPr>
        <w:tabs>
          <w:tab w:val="num" w:pos="2160"/>
        </w:tabs>
        <w:ind w:left="2160" w:hanging="360"/>
      </w:pPr>
      <w:rPr>
        <w:rFonts w:ascii="Wingdings" w:hAnsi="Wingdings" w:hint="default"/>
      </w:rPr>
    </w:lvl>
    <w:lvl w:ilvl="3" w:tplc="62F2602C" w:tentative="1">
      <w:start w:val="1"/>
      <w:numFmt w:val="bullet"/>
      <w:lvlText w:val=""/>
      <w:lvlJc w:val="left"/>
      <w:pPr>
        <w:tabs>
          <w:tab w:val="num" w:pos="2880"/>
        </w:tabs>
        <w:ind w:left="2880" w:hanging="360"/>
      </w:pPr>
      <w:rPr>
        <w:rFonts w:ascii="Wingdings" w:hAnsi="Wingdings" w:hint="default"/>
      </w:rPr>
    </w:lvl>
    <w:lvl w:ilvl="4" w:tplc="F7C4C95A" w:tentative="1">
      <w:start w:val="1"/>
      <w:numFmt w:val="bullet"/>
      <w:lvlText w:val=""/>
      <w:lvlJc w:val="left"/>
      <w:pPr>
        <w:tabs>
          <w:tab w:val="num" w:pos="3600"/>
        </w:tabs>
        <w:ind w:left="3600" w:hanging="360"/>
      </w:pPr>
      <w:rPr>
        <w:rFonts w:ascii="Wingdings" w:hAnsi="Wingdings" w:hint="default"/>
      </w:rPr>
    </w:lvl>
    <w:lvl w:ilvl="5" w:tplc="40320EF8" w:tentative="1">
      <w:start w:val="1"/>
      <w:numFmt w:val="bullet"/>
      <w:lvlText w:val=""/>
      <w:lvlJc w:val="left"/>
      <w:pPr>
        <w:tabs>
          <w:tab w:val="num" w:pos="4320"/>
        </w:tabs>
        <w:ind w:left="4320" w:hanging="360"/>
      </w:pPr>
      <w:rPr>
        <w:rFonts w:ascii="Wingdings" w:hAnsi="Wingdings" w:hint="default"/>
      </w:rPr>
    </w:lvl>
    <w:lvl w:ilvl="6" w:tplc="91CEF4EE" w:tentative="1">
      <w:start w:val="1"/>
      <w:numFmt w:val="bullet"/>
      <w:lvlText w:val=""/>
      <w:lvlJc w:val="left"/>
      <w:pPr>
        <w:tabs>
          <w:tab w:val="num" w:pos="5040"/>
        </w:tabs>
        <w:ind w:left="5040" w:hanging="360"/>
      </w:pPr>
      <w:rPr>
        <w:rFonts w:ascii="Wingdings" w:hAnsi="Wingdings" w:hint="default"/>
      </w:rPr>
    </w:lvl>
    <w:lvl w:ilvl="7" w:tplc="D4FA05E2" w:tentative="1">
      <w:start w:val="1"/>
      <w:numFmt w:val="bullet"/>
      <w:lvlText w:val=""/>
      <w:lvlJc w:val="left"/>
      <w:pPr>
        <w:tabs>
          <w:tab w:val="num" w:pos="5760"/>
        </w:tabs>
        <w:ind w:left="5760" w:hanging="360"/>
      </w:pPr>
      <w:rPr>
        <w:rFonts w:ascii="Wingdings" w:hAnsi="Wingdings" w:hint="default"/>
      </w:rPr>
    </w:lvl>
    <w:lvl w:ilvl="8" w:tplc="E7A8DCB4"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EA840F9"/>
    <w:multiLevelType w:val="hybridMultilevel"/>
    <w:tmpl w:val="9DC285D6"/>
    <w:lvl w:ilvl="0" w:tplc="0622C6FC">
      <w:start w:val="1"/>
      <w:numFmt w:val="bullet"/>
      <w:lvlText w:val=""/>
      <w:lvlJc w:val="left"/>
      <w:pPr>
        <w:tabs>
          <w:tab w:val="num" w:pos="720"/>
        </w:tabs>
        <w:ind w:left="720" w:hanging="360"/>
      </w:pPr>
      <w:rPr>
        <w:rFonts w:ascii="Wingdings" w:hAnsi="Wingdings" w:hint="default"/>
      </w:rPr>
    </w:lvl>
    <w:lvl w:ilvl="1" w:tplc="635E7014" w:tentative="1">
      <w:start w:val="1"/>
      <w:numFmt w:val="bullet"/>
      <w:lvlText w:val=""/>
      <w:lvlJc w:val="left"/>
      <w:pPr>
        <w:tabs>
          <w:tab w:val="num" w:pos="1440"/>
        </w:tabs>
        <w:ind w:left="1440" w:hanging="360"/>
      </w:pPr>
      <w:rPr>
        <w:rFonts w:ascii="Wingdings" w:hAnsi="Wingdings" w:hint="default"/>
      </w:rPr>
    </w:lvl>
    <w:lvl w:ilvl="2" w:tplc="41FE27E2" w:tentative="1">
      <w:start w:val="1"/>
      <w:numFmt w:val="bullet"/>
      <w:lvlText w:val=""/>
      <w:lvlJc w:val="left"/>
      <w:pPr>
        <w:tabs>
          <w:tab w:val="num" w:pos="2160"/>
        </w:tabs>
        <w:ind w:left="2160" w:hanging="360"/>
      </w:pPr>
      <w:rPr>
        <w:rFonts w:ascii="Wingdings" w:hAnsi="Wingdings" w:hint="default"/>
      </w:rPr>
    </w:lvl>
    <w:lvl w:ilvl="3" w:tplc="85E049F6" w:tentative="1">
      <w:start w:val="1"/>
      <w:numFmt w:val="bullet"/>
      <w:lvlText w:val=""/>
      <w:lvlJc w:val="left"/>
      <w:pPr>
        <w:tabs>
          <w:tab w:val="num" w:pos="2880"/>
        </w:tabs>
        <w:ind w:left="2880" w:hanging="360"/>
      </w:pPr>
      <w:rPr>
        <w:rFonts w:ascii="Wingdings" w:hAnsi="Wingdings" w:hint="default"/>
      </w:rPr>
    </w:lvl>
    <w:lvl w:ilvl="4" w:tplc="F0605386" w:tentative="1">
      <w:start w:val="1"/>
      <w:numFmt w:val="bullet"/>
      <w:lvlText w:val=""/>
      <w:lvlJc w:val="left"/>
      <w:pPr>
        <w:tabs>
          <w:tab w:val="num" w:pos="3600"/>
        </w:tabs>
        <w:ind w:left="3600" w:hanging="360"/>
      </w:pPr>
      <w:rPr>
        <w:rFonts w:ascii="Wingdings" w:hAnsi="Wingdings" w:hint="default"/>
      </w:rPr>
    </w:lvl>
    <w:lvl w:ilvl="5" w:tplc="8C643B90" w:tentative="1">
      <w:start w:val="1"/>
      <w:numFmt w:val="bullet"/>
      <w:lvlText w:val=""/>
      <w:lvlJc w:val="left"/>
      <w:pPr>
        <w:tabs>
          <w:tab w:val="num" w:pos="4320"/>
        </w:tabs>
        <w:ind w:left="4320" w:hanging="360"/>
      </w:pPr>
      <w:rPr>
        <w:rFonts w:ascii="Wingdings" w:hAnsi="Wingdings" w:hint="default"/>
      </w:rPr>
    </w:lvl>
    <w:lvl w:ilvl="6" w:tplc="54D61C16" w:tentative="1">
      <w:start w:val="1"/>
      <w:numFmt w:val="bullet"/>
      <w:lvlText w:val=""/>
      <w:lvlJc w:val="left"/>
      <w:pPr>
        <w:tabs>
          <w:tab w:val="num" w:pos="5040"/>
        </w:tabs>
        <w:ind w:left="5040" w:hanging="360"/>
      </w:pPr>
      <w:rPr>
        <w:rFonts w:ascii="Wingdings" w:hAnsi="Wingdings" w:hint="default"/>
      </w:rPr>
    </w:lvl>
    <w:lvl w:ilvl="7" w:tplc="EC8C5736" w:tentative="1">
      <w:start w:val="1"/>
      <w:numFmt w:val="bullet"/>
      <w:lvlText w:val=""/>
      <w:lvlJc w:val="left"/>
      <w:pPr>
        <w:tabs>
          <w:tab w:val="num" w:pos="5760"/>
        </w:tabs>
        <w:ind w:left="5760" w:hanging="360"/>
      </w:pPr>
      <w:rPr>
        <w:rFonts w:ascii="Wingdings" w:hAnsi="Wingdings" w:hint="default"/>
      </w:rPr>
    </w:lvl>
    <w:lvl w:ilvl="8" w:tplc="17FC85A8"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1100D96"/>
    <w:multiLevelType w:val="hybridMultilevel"/>
    <w:tmpl w:val="B7CEF5DE"/>
    <w:lvl w:ilvl="0" w:tplc="FB8A8A50">
      <w:start w:val="1"/>
      <w:numFmt w:val="bullet"/>
      <w:lvlText w:val=""/>
      <w:lvlJc w:val="left"/>
      <w:pPr>
        <w:tabs>
          <w:tab w:val="num" w:pos="720"/>
        </w:tabs>
        <w:ind w:left="720" w:hanging="360"/>
      </w:pPr>
      <w:rPr>
        <w:rFonts w:ascii="Wingdings" w:hAnsi="Wingdings" w:hint="default"/>
      </w:rPr>
    </w:lvl>
    <w:lvl w:ilvl="1" w:tplc="94C25E0A" w:tentative="1">
      <w:start w:val="1"/>
      <w:numFmt w:val="bullet"/>
      <w:lvlText w:val=""/>
      <w:lvlJc w:val="left"/>
      <w:pPr>
        <w:tabs>
          <w:tab w:val="num" w:pos="1440"/>
        </w:tabs>
        <w:ind w:left="1440" w:hanging="360"/>
      </w:pPr>
      <w:rPr>
        <w:rFonts w:ascii="Wingdings" w:hAnsi="Wingdings" w:hint="default"/>
      </w:rPr>
    </w:lvl>
    <w:lvl w:ilvl="2" w:tplc="36244C6E" w:tentative="1">
      <w:start w:val="1"/>
      <w:numFmt w:val="bullet"/>
      <w:lvlText w:val=""/>
      <w:lvlJc w:val="left"/>
      <w:pPr>
        <w:tabs>
          <w:tab w:val="num" w:pos="2160"/>
        </w:tabs>
        <w:ind w:left="2160" w:hanging="360"/>
      </w:pPr>
      <w:rPr>
        <w:rFonts w:ascii="Wingdings" w:hAnsi="Wingdings" w:hint="default"/>
      </w:rPr>
    </w:lvl>
    <w:lvl w:ilvl="3" w:tplc="84AE82DE" w:tentative="1">
      <w:start w:val="1"/>
      <w:numFmt w:val="bullet"/>
      <w:lvlText w:val=""/>
      <w:lvlJc w:val="left"/>
      <w:pPr>
        <w:tabs>
          <w:tab w:val="num" w:pos="2880"/>
        </w:tabs>
        <w:ind w:left="2880" w:hanging="360"/>
      </w:pPr>
      <w:rPr>
        <w:rFonts w:ascii="Wingdings" w:hAnsi="Wingdings" w:hint="default"/>
      </w:rPr>
    </w:lvl>
    <w:lvl w:ilvl="4" w:tplc="0A48B78A" w:tentative="1">
      <w:start w:val="1"/>
      <w:numFmt w:val="bullet"/>
      <w:lvlText w:val=""/>
      <w:lvlJc w:val="left"/>
      <w:pPr>
        <w:tabs>
          <w:tab w:val="num" w:pos="3600"/>
        </w:tabs>
        <w:ind w:left="3600" w:hanging="360"/>
      </w:pPr>
      <w:rPr>
        <w:rFonts w:ascii="Wingdings" w:hAnsi="Wingdings" w:hint="default"/>
      </w:rPr>
    </w:lvl>
    <w:lvl w:ilvl="5" w:tplc="BA525160" w:tentative="1">
      <w:start w:val="1"/>
      <w:numFmt w:val="bullet"/>
      <w:lvlText w:val=""/>
      <w:lvlJc w:val="left"/>
      <w:pPr>
        <w:tabs>
          <w:tab w:val="num" w:pos="4320"/>
        </w:tabs>
        <w:ind w:left="4320" w:hanging="360"/>
      </w:pPr>
      <w:rPr>
        <w:rFonts w:ascii="Wingdings" w:hAnsi="Wingdings" w:hint="default"/>
      </w:rPr>
    </w:lvl>
    <w:lvl w:ilvl="6" w:tplc="43C2BF08" w:tentative="1">
      <w:start w:val="1"/>
      <w:numFmt w:val="bullet"/>
      <w:lvlText w:val=""/>
      <w:lvlJc w:val="left"/>
      <w:pPr>
        <w:tabs>
          <w:tab w:val="num" w:pos="5040"/>
        </w:tabs>
        <w:ind w:left="5040" w:hanging="360"/>
      </w:pPr>
      <w:rPr>
        <w:rFonts w:ascii="Wingdings" w:hAnsi="Wingdings" w:hint="default"/>
      </w:rPr>
    </w:lvl>
    <w:lvl w:ilvl="7" w:tplc="3DE01C24" w:tentative="1">
      <w:start w:val="1"/>
      <w:numFmt w:val="bullet"/>
      <w:lvlText w:val=""/>
      <w:lvlJc w:val="left"/>
      <w:pPr>
        <w:tabs>
          <w:tab w:val="num" w:pos="5760"/>
        </w:tabs>
        <w:ind w:left="5760" w:hanging="360"/>
      </w:pPr>
      <w:rPr>
        <w:rFonts w:ascii="Wingdings" w:hAnsi="Wingdings" w:hint="default"/>
      </w:rPr>
    </w:lvl>
    <w:lvl w:ilvl="8" w:tplc="00A0720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55D25AB"/>
    <w:multiLevelType w:val="hybridMultilevel"/>
    <w:tmpl w:val="AF0E2944"/>
    <w:lvl w:ilvl="0" w:tplc="940E73A0">
      <w:start w:val="1"/>
      <w:numFmt w:val="bullet"/>
      <w:lvlText w:val=""/>
      <w:lvlJc w:val="left"/>
      <w:pPr>
        <w:tabs>
          <w:tab w:val="num" w:pos="720"/>
        </w:tabs>
        <w:ind w:left="720" w:hanging="360"/>
      </w:pPr>
      <w:rPr>
        <w:rFonts w:ascii="Wingdings" w:hAnsi="Wingdings" w:hint="default"/>
      </w:rPr>
    </w:lvl>
    <w:lvl w:ilvl="1" w:tplc="3F3E84BC" w:tentative="1">
      <w:start w:val="1"/>
      <w:numFmt w:val="bullet"/>
      <w:lvlText w:val=""/>
      <w:lvlJc w:val="left"/>
      <w:pPr>
        <w:tabs>
          <w:tab w:val="num" w:pos="1440"/>
        </w:tabs>
        <w:ind w:left="1440" w:hanging="360"/>
      </w:pPr>
      <w:rPr>
        <w:rFonts w:ascii="Wingdings" w:hAnsi="Wingdings" w:hint="default"/>
      </w:rPr>
    </w:lvl>
    <w:lvl w:ilvl="2" w:tplc="9AEA9382" w:tentative="1">
      <w:start w:val="1"/>
      <w:numFmt w:val="bullet"/>
      <w:lvlText w:val=""/>
      <w:lvlJc w:val="left"/>
      <w:pPr>
        <w:tabs>
          <w:tab w:val="num" w:pos="2160"/>
        </w:tabs>
        <w:ind w:left="2160" w:hanging="360"/>
      </w:pPr>
      <w:rPr>
        <w:rFonts w:ascii="Wingdings" w:hAnsi="Wingdings" w:hint="default"/>
      </w:rPr>
    </w:lvl>
    <w:lvl w:ilvl="3" w:tplc="46628A2A" w:tentative="1">
      <w:start w:val="1"/>
      <w:numFmt w:val="bullet"/>
      <w:lvlText w:val=""/>
      <w:lvlJc w:val="left"/>
      <w:pPr>
        <w:tabs>
          <w:tab w:val="num" w:pos="2880"/>
        </w:tabs>
        <w:ind w:left="2880" w:hanging="360"/>
      </w:pPr>
      <w:rPr>
        <w:rFonts w:ascii="Wingdings" w:hAnsi="Wingdings" w:hint="default"/>
      </w:rPr>
    </w:lvl>
    <w:lvl w:ilvl="4" w:tplc="0E66C84A" w:tentative="1">
      <w:start w:val="1"/>
      <w:numFmt w:val="bullet"/>
      <w:lvlText w:val=""/>
      <w:lvlJc w:val="left"/>
      <w:pPr>
        <w:tabs>
          <w:tab w:val="num" w:pos="3600"/>
        </w:tabs>
        <w:ind w:left="3600" w:hanging="360"/>
      </w:pPr>
      <w:rPr>
        <w:rFonts w:ascii="Wingdings" w:hAnsi="Wingdings" w:hint="default"/>
      </w:rPr>
    </w:lvl>
    <w:lvl w:ilvl="5" w:tplc="496C4650" w:tentative="1">
      <w:start w:val="1"/>
      <w:numFmt w:val="bullet"/>
      <w:lvlText w:val=""/>
      <w:lvlJc w:val="left"/>
      <w:pPr>
        <w:tabs>
          <w:tab w:val="num" w:pos="4320"/>
        </w:tabs>
        <w:ind w:left="4320" w:hanging="360"/>
      </w:pPr>
      <w:rPr>
        <w:rFonts w:ascii="Wingdings" w:hAnsi="Wingdings" w:hint="default"/>
      </w:rPr>
    </w:lvl>
    <w:lvl w:ilvl="6" w:tplc="0004DFC2" w:tentative="1">
      <w:start w:val="1"/>
      <w:numFmt w:val="bullet"/>
      <w:lvlText w:val=""/>
      <w:lvlJc w:val="left"/>
      <w:pPr>
        <w:tabs>
          <w:tab w:val="num" w:pos="5040"/>
        </w:tabs>
        <w:ind w:left="5040" w:hanging="360"/>
      </w:pPr>
      <w:rPr>
        <w:rFonts w:ascii="Wingdings" w:hAnsi="Wingdings" w:hint="default"/>
      </w:rPr>
    </w:lvl>
    <w:lvl w:ilvl="7" w:tplc="93A0DC7A" w:tentative="1">
      <w:start w:val="1"/>
      <w:numFmt w:val="bullet"/>
      <w:lvlText w:val=""/>
      <w:lvlJc w:val="left"/>
      <w:pPr>
        <w:tabs>
          <w:tab w:val="num" w:pos="5760"/>
        </w:tabs>
        <w:ind w:left="5760" w:hanging="360"/>
      </w:pPr>
      <w:rPr>
        <w:rFonts w:ascii="Wingdings" w:hAnsi="Wingdings" w:hint="default"/>
      </w:rPr>
    </w:lvl>
    <w:lvl w:ilvl="8" w:tplc="EF28868C"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8655A51"/>
    <w:multiLevelType w:val="hybridMultilevel"/>
    <w:tmpl w:val="2A043600"/>
    <w:lvl w:ilvl="0" w:tplc="19E4C48A">
      <w:start w:val="1"/>
      <w:numFmt w:val="bullet"/>
      <w:lvlText w:val=""/>
      <w:lvlJc w:val="left"/>
      <w:pPr>
        <w:tabs>
          <w:tab w:val="num" w:pos="720"/>
        </w:tabs>
        <w:ind w:left="720" w:hanging="360"/>
      </w:pPr>
      <w:rPr>
        <w:rFonts w:ascii="Wingdings" w:hAnsi="Wingdings" w:hint="default"/>
      </w:rPr>
    </w:lvl>
    <w:lvl w:ilvl="1" w:tplc="5D888DB2" w:tentative="1">
      <w:start w:val="1"/>
      <w:numFmt w:val="bullet"/>
      <w:lvlText w:val=""/>
      <w:lvlJc w:val="left"/>
      <w:pPr>
        <w:tabs>
          <w:tab w:val="num" w:pos="1440"/>
        </w:tabs>
        <w:ind w:left="1440" w:hanging="360"/>
      </w:pPr>
      <w:rPr>
        <w:rFonts w:ascii="Wingdings" w:hAnsi="Wingdings" w:hint="default"/>
      </w:rPr>
    </w:lvl>
    <w:lvl w:ilvl="2" w:tplc="7370FE12" w:tentative="1">
      <w:start w:val="1"/>
      <w:numFmt w:val="bullet"/>
      <w:lvlText w:val=""/>
      <w:lvlJc w:val="left"/>
      <w:pPr>
        <w:tabs>
          <w:tab w:val="num" w:pos="2160"/>
        </w:tabs>
        <w:ind w:left="2160" w:hanging="360"/>
      </w:pPr>
      <w:rPr>
        <w:rFonts w:ascii="Wingdings" w:hAnsi="Wingdings" w:hint="default"/>
      </w:rPr>
    </w:lvl>
    <w:lvl w:ilvl="3" w:tplc="8334C91C" w:tentative="1">
      <w:start w:val="1"/>
      <w:numFmt w:val="bullet"/>
      <w:lvlText w:val=""/>
      <w:lvlJc w:val="left"/>
      <w:pPr>
        <w:tabs>
          <w:tab w:val="num" w:pos="2880"/>
        </w:tabs>
        <w:ind w:left="2880" w:hanging="360"/>
      </w:pPr>
      <w:rPr>
        <w:rFonts w:ascii="Wingdings" w:hAnsi="Wingdings" w:hint="default"/>
      </w:rPr>
    </w:lvl>
    <w:lvl w:ilvl="4" w:tplc="B6EE54BC" w:tentative="1">
      <w:start w:val="1"/>
      <w:numFmt w:val="bullet"/>
      <w:lvlText w:val=""/>
      <w:lvlJc w:val="left"/>
      <w:pPr>
        <w:tabs>
          <w:tab w:val="num" w:pos="3600"/>
        </w:tabs>
        <w:ind w:left="3600" w:hanging="360"/>
      </w:pPr>
      <w:rPr>
        <w:rFonts w:ascii="Wingdings" w:hAnsi="Wingdings" w:hint="default"/>
      </w:rPr>
    </w:lvl>
    <w:lvl w:ilvl="5" w:tplc="3BF82BFC" w:tentative="1">
      <w:start w:val="1"/>
      <w:numFmt w:val="bullet"/>
      <w:lvlText w:val=""/>
      <w:lvlJc w:val="left"/>
      <w:pPr>
        <w:tabs>
          <w:tab w:val="num" w:pos="4320"/>
        </w:tabs>
        <w:ind w:left="4320" w:hanging="360"/>
      </w:pPr>
      <w:rPr>
        <w:rFonts w:ascii="Wingdings" w:hAnsi="Wingdings" w:hint="default"/>
      </w:rPr>
    </w:lvl>
    <w:lvl w:ilvl="6" w:tplc="C4AA2EC2" w:tentative="1">
      <w:start w:val="1"/>
      <w:numFmt w:val="bullet"/>
      <w:lvlText w:val=""/>
      <w:lvlJc w:val="left"/>
      <w:pPr>
        <w:tabs>
          <w:tab w:val="num" w:pos="5040"/>
        </w:tabs>
        <w:ind w:left="5040" w:hanging="360"/>
      </w:pPr>
      <w:rPr>
        <w:rFonts w:ascii="Wingdings" w:hAnsi="Wingdings" w:hint="default"/>
      </w:rPr>
    </w:lvl>
    <w:lvl w:ilvl="7" w:tplc="153C0D5E" w:tentative="1">
      <w:start w:val="1"/>
      <w:numFmt w:val="bullet"/>
      <w:lvlText w:val=""/>
      <w:lvlJc w:val="left"/>
      <w:pPr>
        <w:tabs>
          <w:tab w:val="num" w:pos="5760"/>
        </w:tabs>
        <w:ind w:left="5760" w:hanging="360"/>
      </w:pPr>
      <w:rPr>
        <w:rFonts w:ascii="Wingdings" w:hAnsi="Wingdings" w:hint="default"/>
      </w:rPr>
    </w:lvl>
    <w:lvl w:ilvl="8" w:tplc="1EA64CC0"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995636E"/>
    <w:multiLevelType w:val="hybridMultilevel"/>
    <w:tmpl w:val="9EFC95AC"/>
    <w:lvl w:ilvl="0" w:tplc="76CE472E">
      <w:start w:val="1"/>
      <w:numFmt w:val="bullet"/>
      <w:lvlText w:val=""/>
      <w:lvlJc w:val="left"/>
      <w:pPr>
        <w:tabs>
          <w:tab w:val="num" w:pos="720"/>
        </w:tabs>
        <w:ind w:left="720" w:hanging="360"/>
      </w:pPr>
      <w:rPr>
        <w:rFonts w:ascii="Wingdings" w:hAnsi="Wingdings" w:hint="default"/>
      </w:rPr>
    </w:lvl>
    <w:lvl w:ilvl="1" w:tplc="43E29866" w:tentative="1">
      <w:start w:val="1"/>
      <w:numFmt w:val="bullet"/>
      <w:lvlText w:val=""/>
      <w:lvlJc w:val="left"/>
      <w:pPr>
        <w:tabs>
          <w:tab w:val="num" w:pos="1440"/>
        </w:tabs>
        <w:ind w:left="1440" w:hanging="360"/>
      </w:pPr>
      <w:rPr>
        <w:rFonts w:ascii="Wingdings" w:hAnsi="Wingdings" w:hint="default"/>
      </w:rPr>
    </w:lvl>
    <w:lvl w:ilvl="2" w:tplc="04C2CE8A" w:tentative="1">
      <w:start w:val="1"/>
      <w:numFmt w:val="bullet"/>
      <w:lvlText w:val=""/>
      <w:lvlJc w:val="left"/>
      <w:pPr>
        <w:tabs>
          <w:tab w:val="num" w:pos="2160"/>
        </w:tabs>
        <w:ind w:left="2160" w:hanging="360"/>
      </w:pPr>
      <w:rPr>
        <w:rFonts w:ascii="Wingdings" w:hAnsi="Wingdings" w:hint="default"/>
      </w:rPr>
    </w:lvl>
    <w:lvl w:ilvl="3" w:tplc="4232D3F0" w:tentative="1">
      <w:start w:val="1"/>
      <w:numFmt w:val="bullet"/>
      <w:lvlText w:val=""/>
      <w:lvlJc w:val="left"/>
      <w:pPr>
        <w:tabs>
          <w:tab w:val="num" w:pos="2880"/>
        </w:tabs>
        <w:ind w:left="2880" w:hanging="360"/>
      </w:pPr>
      <w:rPr>
        <w:rFonts w:ascii="Wingdings" w:hAnsi="Wingdings" w:hint="default"/>
      </w:rPr>
    </w:lvl>
    <w:lvl w:ilvl="4" w:tplc="1FC2B50E" w:tentative="1">
      <w:start w:val="1"/>
      <w:numFmt w:val="bullet"/>
      <w:lvlText w:val=""/>
      <w:lvlJc w:val="left"/>
      <w:pPr>
        <w:tabs>
          <w:tab w:val="num" w:pos="3600"/>
        </w:tabs>
        <w:ind w:left="3600" w:hanging="360"/>
      </w:pPr>
      <w:rPr>
        <w:rFonts w:ascii="Wingdings" w:hAnsi="Wingdings" w:hint="default"/>
      </w:rPr>
    </w:lvl>
    <w:lvl w:ilvl="5" w:tplc="61E4CB3E" w:tentative="1">
      <w:start w:val="1"/>
      <w:numFmt w:val="bullet"/>
      <w:lvlText w:val=""/>
      <w:lvlJc w:val="left"/>
      <w:pPr>
        <w:tabs>
          <w:tab w:val="num" w:pos="4320"/>
        </w:tabs>
        <w:ind w:left="4320" w:hanging="360"/>
      </w:pPr>
      <w:rPr>
        <w:rFonts w:ascii="Wingdings" w:hAnsi="Wingdings" w:hint="default"/>
      </w:rPr>
    </w:lvl>
    <w:lvl w:ilvl="6" w:tplc="A9D4C5D4" w:tentative="1">
      <w:start w:val="1"/>
      <w:numFmt w:val="bullet"/>
      <w:lvlText w:val=""/>
      <w:lvlJc w:val="left"/>
      <w:pPr>
        <w:tabs>
          <w:tab w:val="num" w:pos="5040"/>
        </w:tabs>
        <w:ind w:left="5040" w:hanging="360"/>
      </w:pPr>
      <w:rPr>
        <w:rFonts w:ascii="Wingdings" w:hAnsi="Wingdings" w:hint="default"/>
      </w:rPr>
    </w:lvl>
    <w:lvl w:ilvl="7" w:tplc="E3E8E6BE" w:tentative="1">
      <w:start w:val="1"/>
      <w:numFmt w:val="bullet"/>
      <w:lvlText w:val=""/>
      <w:lvlJc w:val="left"/>
      <w:pPr>
        <w:tabs>
          <w:tab w:val="num" w:pos="5760"/>
        </w:tabs>
        <w:ind w:left="5760" w:hanging="360"/>
      </w:pPr>
      <w:rPr>
        <w:rFonts w:ascii="Wingdings" w:hAnsi="Wingdings" w:hint="default"/>
      </w:rPr>
    </w:lvl>
    <w:lvl w:ilvl="8" w:tplc="C090E10E"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D467F3E"/>
    <w:multiLevelType w:val="hybridMultilevel"/>
    <w:tmpl w:val="6B587CBA"/>
    <w:lvl w:ilvl="0" w:tplc="6472F570">
      <w:start w:val="1"/>
      <w:numFmt w:val="bullet"/>
      <w:lvlText w:val=""/>
      <w:lvlJc w:val="left"/>
      <w:pPr>
        <w:tabs>
          <w:tab w:val="num" w:pos="720"/>
        </w:tabs>
        <w:ind w:left="720" w:hanging="360"/>
      </w:pPr>
      <w:rPr>
        <w:rFonts w:ascii="Wingdings" w:hAnsi="Wingdings" w:hint="default"/>
      </w:rPr>
    </w:lvl>
    <w:lvl w:ilvl="1" w:tplc="5D9C99C0" w:tentative="1">
      <w:start w:val="1"/>
      <w:numFmt w:val="bullet"/>
      <w:lvlText w:val=""/>
      <w:lvlJc w:val="left"/>
      <w:pPr>
        <w:tabs>
          <w:tab w:val="num" w:pos="1440"/>
        </w:tabs>
        <w:ind w:left="1440" w:hanging="360"/>
      </w:pPr>
      <w:rPr>
        <w:rFonts w:ascii="Wingdings" w:hAnsi="Wingdings" w:hint="default"/>
      </w:rPr>
    </w:lvl>
    <w:lvl w:ilvl="2" w:tplc="ED5A38CA" w:tentative="1">
      <w:start w:val="1"/>
      <w:numFmt w:val="bullet"/>
      <w:lvlText w:val=""/>
      <w:lvlJc w:val="left"/>
      <w:pPr>
        <w:tabs>
          <w:tab w:val="num" w:pos="2160"/>
        </w:tabs>
        <w:ind w:left="2160" w:hanging="360"/>
      </w:pPr>
      <w:rPr>
        <w:rFonts w:ascii="Wingdings" w:hAnsi="Wingdings" w:hint="default"/>
      </w:rPr>
    </w:lvl>
    <w:lvl w:ilvl="3" w:tplc="F9F26C9E" w:tentative="1">
      <w:start w:val="1"/>
      <w:numFmt w:val="bullet"/>
      <w:lvlText w:val=""/>
      <w:lvlJc w:val="left"/>
      <w:pPr>
        <w:tabs>
          <w:tab w:val="num" w:pos="2880"/>
        </w:tabs>
        <w:ind w:left="2880" w:hanging="360"/>
      </w:pPr>
      <w:rPr>
        <w:rFonts w:ascii="Wingdings" w:hAnsi="Wingdings" w:hint="default"/>
      </w:rPr>
    </w:lvl>
    <w:lvl w:ilvl="4" w:tplc="42FAC2C4" w:tentative="1">
      <w:start w:val="1"/>
      <w:numFmt w:val="bullet"/>
      <w:lvlText w:val=""/>
      <w:lvlJc w:val="left"/>
      <w:pPr>
        <w:tabs>
          <w:tab w:val="num" w:pos="3600"/>
        </w:tabs>
        <w:ind w:left="3600" w:hanging="360"/>
      </w:pPr>
      <w:rPr>
        <w:rFonts w:ascii="Wingdings" w:hAnsi="Wingdings" w:hint="default"/>
      </w:rPr>
    </w:lvl>
    <w:lvl w:ilvl="5" w:tplc="94EA6DAE" w:tentative="1">
      <w:start w:val="1"/>
      <w:numFmt w:val="bullet"/>
      <w:lvlText w:val=""/>
      <w:lvlJc w:val="left"/>
      <w:pPr>
        <w:tabs>
          <w:tab w:val="num" w:pos="4320"/>
        </w:tabs>
        <w:ind w:left="4320" w:hanging="360"/>
      </w:pPr>
      <w:rPr>
        <w:rFonts w:ascii="Wingdings" w:hAnsi="Wingdings" w:hint="default"/>
      </w:rPr>
    </w:lvl>
    <w:lvl w:ilvl="6" w:tplc="15FCBC98" w:tentative="1">
      <w:start w:val="1"/>
      <w:numFmt w:val="bullet"/>
      <w:lvlText w:val=""/>
      <w:lvlJc w:val="left"/>
      <w:pPr>
        <w:tabs>
          <w:tab w:val="num" w:pos="5040"/>
        </w:tabs>
        <w:ind w:left="5040" w:hanging="360"/>
      </w:pPr>
      <w:rPr>
        <w:rFonts w:ascii="Wingdings" w:hAnsi="Wingdings" w:hint="default"/>
      </w:rPr>
    </w:lvl>
    <w:lvl w:ilvl="7" w:tplc="9EF22224" w:tentative="1">
      <w:start w:val="1"/>
      <w:numFmt w:val="bullet"/>
      <w:lvlText w:val=""/>
      <w:lvlJc w:val="left"/>
      <w:pPr>
        <w:tabs>
          <w:tab w:val="num" w:pos="5760"/>
        </w:tabs>
        <w:ind w:left="5760" w:hanging="360"/>
      </w:pPr>
      <w:rPr>
        <w:rFonts w:ascii="Wingdings" w:hAnsi="Wingdings" w:hint="default"/>
      </w:rPr>
    </w:lvl>
    <w:lvl w:ilvl="8" w:tplc="3F56225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DDF7F1F"/>
    <w:multiLevelType w:val="hybridMultilevel"/>
    <w:tmpl w:val="E048BE14"/>
    <w:lvl w:ilvl="0" w:tplc="91EEFBE0">
      <w:start w:val="1"/>
      <w:numFmt w:val="bullet"/>
      <w:pStyle w:val="ThBullets"/>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653565B2"/>
    <w:multiLevelType w:val="hybridMultilevel"/>
    <w:tmpl w:val="4F0CFF82"/>
    <w:lvl w:ilvl="0" w:tplc="B1EEA270">
      <w:start w:val="1"/>
      <w:numFmt w:val="bullet"/>
      <w:lvlText w:val=""/>
      <w:lvlJc w:val="left"/>
      <w:pPr>
        <w:tabs>
          <w:tab w:val="num" w:pos="720"/>
        </w:tabs>
        <w:ind w:left="720" w:hanging="360"/>
      </w:pPr>
      <w:rPr>
        <w:rFonts w:ascii="Wingdings" w:hAnsi="Wingdings" w:hint="default"/>
      </w:rPr>
    </w:lvl>
    <w:lvl w:ilvl="1" w:tplc="48BE0D2A" w:tentative="1">
      <w:start w:val="1"/>
      <w:numFmt w:val="bullet"/>
      <w:lvlText w:val=""/>
      <w:lvlJc w:val="left"/>
      <w:pPr>
        <w:tabs>
          <w:tab w:val="num" w:pos="1440"/>
        </w:tabs>
        <w:ind w:left="1440" w:hanging="360"/>
      </w:pPr>
      <w:rPr>
        <w:rFonts w:ascii="Wingdings" w:hAnsi="Wingdings" w:hint="default"/>
      </w:rPr>
    </w:lvl>
    <w:lvl w:ilvl="2" w:tplc="87C8A60A" w:tentative="1">
      <w:start w:val="1"/>
      <w:numFmt w:val="bullet"/>
      <w:lvlText w:val=""/>
      <w:lvlJc w:val="left"/>
      <w:pPr>
        <w:tabs>
          <w:tab w:val="num" w:pos="2160"/>
        </w:tabs>
        <w:ind w:left="2160" w:hanging="360"/>
      </w:pPr>
      <w:rPr>
        <w:rFonts w:ascii="Wingdings" w:hAnsi="Wingdings" w:hint="default"/>
      </w:rPr>
    </w:lvl>
    <w:lvl w:ilvl="3" w:tplc="7214DF74" w:tentative="1">
      <w:start w:val="1"/>
      <w:numFmt w:val="bullet"/>
      <w:lvlText w:val=""/>
      <w:lvlJc w:val="left"/>
      <w:pPr>
        <w:tabs>
          <w:tab w:val="num" w:pos="2880"/>
        </w:tabs>
        <w:ind w:left="2880" w:hanging="360"/>
      </w:pPr>
      <w:rPr>
        <w:rFonts w:ascii="Wingdings" w:hAnsi="Wingdings" w:hint="default"/>
      </w:rPr>
    </w:lvl>
    <w:lvl w:ilvl="4" w:tplc="28443014" w:tentative="1">
      <w:start w:val="1"/>
      <w:numFmt w:val="bullet"/>
      <w:lvlText w:val=""/>
      <w:lvlJc w:val="left"/>
      <w:pPr>
        <w:tabs>
          <w:tab w:val="num" w:pos="3600"/>
        </w:tabs>
        <w:ind w:left="3600" w:hanging="360"/>
      </w:pPr>
      <w:rPr>
        <w:rFonts w:ascii="Wingdings" w:hAnsi="Wingdings" w:hint="default"/>
      </w:rPr>
    </w:lvl>
    <w:lvl w:ilvl="5" w:tplc="D1B489C6" w:tentative="1">
      <w:start w:val="1"/>
      <w:numFmt w:val="bullet"/>
      <w:lvlText w:val=""/>
      <w:lvlJc w:val="left"/>
      <w:pPr>
        <w:tabs>
          <w:tab w:val="num" w:pos="4320"/>
        </w:tabs>
        <w:ind w:left="4320" w:hanging="360"/>
      </w:pPr>
      <w:rPr>
        <w:rFonts w:ascii="Wingdings" w:hAnsi="Wingdings" w:hint="default"/>
      </w:rPr>
    </w:lvl>
    <w:lvl w:ilvl="6" w:tplc="0764E1B0" w:tentative="1">
      <w:start w:val="1"/>
      <w:numFmt w:val="bullet"/>
      <w:lvlText w:val=""/>
      <w:lvlJc w:val="left"/>
      <w:pPr>
        <w:tabs>
          <w:tab w:val="num" w:pos="5040"/>
        </w:tabs>
        <w:ind w:left="5040" w:hanging="360"/>
      </w:pPr>
      <w:rPr>
        <w:rFonts w:ascii="Wingdings" w:hAnsi="Wingdings" w:hint="default"/>
      </w:rPr>
    </w:lvl>
    <w:lvl w:ilvl="7" w:tplc="B29EE34C" w:tentative="1">
      <w:start w:val="1"/>
      <w:numFmt w:val="bullet"/>
      <w:lvlText w:val=""/>
      <w:lvlJc w:val="left"/>
      <w:pPr>
        <w:tabs>
          <w:tab w:val="num" w:pos="5760"/>
        </w:tabs>
        <w:ind w:left="5760" w:hanging="360"/>
      </w:pPr>
      <w:rPr>
        <w:rFonts w:ascii="Wingdings" w:hAnsi="Wingdings" w:hint="default"/>
      </w:rPr>
    </w:lvl>
    <w:lvl w:ilvl="8" w:tplc="826006C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95D5F54"/>
    <w:multiLevelType w:val="hybridMultilevel"/>
    <w:tmpl w:val="EB060E2C"/>
    <w:lvl w:ilvl="0" w:tplc="29EC9F74">
      <w:start w:val="1"/>
      <w:numFmt w:val="bullet"/>
      <w:lvlText w:val=""/>
      <w:lvlJc w:val="left"/>
      <w:pPr>
        <w:tabs>
          <w:tab w:val="num" w:pos="720"/>
        </w:tabs>
        <w:ind w:left="720" w:hanging="360"/>
      </w:pPr>
      <w:rPr>
        <w:rFonts w:ascii="Wingdings" w:hAnsi="Wingdings" w:hint="default"/>
      </w:rPr>
    </w:lvl>
    <w:lvl w:ilvl="1" w:tplc="D3D40FD8" w:tentative="1">
      <w:start w:val="1"/>
      <w:numFmt w:val="bullet"/>
      <w:lvlText w:val=""/>
      <w:lvlJc w:val="left"/>
      <w:pPr>
        <w:tabs>
          <w:tab w:val="num" w:pos="1440"/>
        </w:tabs>
        <w:ind w:left="1440" w:hanging="360"/>
      </w:pPr>
      <w:rPr>
        <w:rFonts w:ascii="Wingdings" w:hAnsi="Wingdings" w:hint="default"/>
      </w:rPr>
    </w:lvl>
    <w:lvl w:ilvl="2" w:tplc="39F4B54A" w:tentative="1">
      <w:start w:val="1"/>
      <w:numFmt w:val="bullet"/>
      <w:lvlText w:val=""/>
      <w:lvlJc w:val="left"/>
      <w:pPr>
        <w:tabs>
          <w:tab w:val="num" w:pos="2160"/>
        </w:tabs>
        <w:ind w:left="2160" w:hanging="360"/>
      </w:pPr>
      <w:rPr>
        <w:rFonts w:ascii="Wingdings" w:hAnsi="Wingdings" w:hint="default"/>
      </w:rPr>
    </w:lvl>
    <w:lvl w:ilvl="3" w:tplc="776CFB32" w:tentative="1">
      <w:start w:val="1"/>
      <w:numFmt w:val="bullet"/>
      <w:lvlText w:val=""/>
      <w:lvlJc w:val="left"/>
      <w:pPr>
        <w:tabs>
          <w:tab w:val="num" w:pos="2880"/>
        </w:tabs>
        <w:ind w:left="2880" w:hanging="360"/>
      </w:pPr>
      <w:rPr>
        <w:rFonts w:ascii="Wingdings" w:hAnsi="Wingdings" w:hint="default"/>
      </w:rPr>
    </w:lvl>
    <w:lvl w:ilvl="4" w:tplc="45EE1388" w:tentative="1">
      <w:start w:val="1"/>
      <w:numFmt w:val="bullet"/>
      <w:lvlText w:val=""/>
      <w:lvlJc w:val="left"/>
      <w:pPr>
        <w:tabs>
          <w:tab w:val="num" w:pos="3600"/>
        </w:tabs>
        <w:ind w:left="3600" w:hanging="360"/>
      </w:pPr>
      <w:rPr>
        <w:rFonts w:ascii="Wingdings" w:hAnsi="Wingdings" w:hint="default"/>
      </w:rPr>
    </w:lvl>
    <w:lvl w:ilvl="5" w:tplc="B85A0BFC" w:tentative="1">
      <w:start w:val="1"/>
      <w:numFmt w:val="bullet"/>
      <w:lvlText w:val=""/>
      <w:lvlJc w:val="left"/>
      <w:pPr>
        <w:tabs>
          <w:tab w:val="num" w:pos="4320"/>
        </w:tabs>
        <w:ind w:left="4320" w:hanging="360"/>
      </w:pPr>
      <w:rPr>
        <w:rFonts w:ascii="Wingdings" w:hAnsi="Wingdings" w:hint="default"/>
      </w:rPr>
    </w:lvl>
    <w:lvl w:ilvl="6" w:tplc="FD6EF6DC" w:tentative="1">
      <w:start w:val="1"/>
      <w:numFmt w:val="bullet"/>
      <w:lvlText w:val=""/>
      <w:lvlJc w:val="left"/>
      <w:pPr>
        <w:tabs>
          <w:tab w:val="num" w:pos="5040"/>
        </w:tabs>
        <w:ind w:left="5040" w:hanging="360"/>
      </w:pPr>
      <w:rPr>
        <w:rFonts w:ascii="Wingdings" w:hAnsi="Wingdings" w:hint="default"/>
      </w:rPr>
    </w:lvl>
    <w:lvl w:ilvl="7" w:tplc="07D03070" w:tentative="1">
      <w:start w:val="1"/>
      <w:numFmt w:val="bullet"/>
      <w:lvlText w:val=""/>
      <w:lvlJc w:val="left"/>
      <w:pPr>
        <w:tabs>
          <w:tab w:val="num" w:pos="5760"/>
        </w:tabs>
        <w:ind w:left="5760" w:hanging="360"/>
      </w:pPr>
      <w:rPr>
        <w:rFonts w:ascii="Wingdings" w:hAnsi="Wingdings" w:hint="default"/>
      </w:rPr>
    </w:lvl>
    <w:lvl w:ilvl="8" w:tplc="A3EE5D38"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D1929E8"/>
    <w:multiLevelType w:val="hybridMultilevel"/>
    <w:tmpl w:val="C644C3C0"/>
    <w:lvl w:ilvl="0" w:tplc="50F899B8">
      <w:start w:val="1"/>
      <w:numFmt w:val="bullet"/>
      <w:lvlText w:val=""/>
      <w:lvlJc w:val="left"/>
      <w:pPr>
        <w:tabs>
          <w:tab w:val="num" w:pos="720"/>
        </w:tabs>
        <w:ind w:left="720" w:hanging="360"/>
      </w:pPr>
      <w:rPr>
        <w:rFonts w:ascii="Wingdings" w:hAnsi="Wingdings" w:hint="default"/>
      </w:rPr>
    </w:lvl>
    <w:lvl w:ilvl="1" w:tplc="92985EA6" w:tentative="1">
      <w:start w:val="1"/>
      <w:numFmt w:val="bullet"/>
      <w:lvlText w:val=""/>
      <w:lvlJc w:val="left"/>
      <w:pPr>
        <w:tabs>
          <w:tab w:val="num" w:pos="1440"/>
        </w:tabs>
        <w:ind w:left="1440" w:hanging="360"/>
      </w:pPr>
      <w:rPr>
        <w:rFonts w:ascii="Wingdings" w:hAnsi="Wingdings" w:hint="default"/>
      </w:rPr>
    </w:lvl>
    <w:lvl w:ilvl="2" w:tplc="6F7C8A8E" w:tentative="1">
      <w:start w:val="1"/>
      <w:numFmt w:val="bullet"/>
      <w:lvlText w:val=""/>
      <w:lvlJc w:val="left"/>
      <w:pPr>
        <w:tabs>
          <w:tab w:val="num" w:pos="2160"/>
        </w:tabs>
        <w:ind w:left="2160" w:hanging="360"/>
      </w:pPr>
      <w:rPr>
        <w:rFonts w:ascii="Wingdings" w:hAnsi="Wingdings" w:hint="default"/>
      </w:rPr>
    </w:lvl>
    <w:lvl w:ilvl="3" w:tplc="E22E87BE" w:tentative="1">
      <w:start w:val="1"/>
      <w:numFmt w:val="bullet"/>
      <w:lvlText w:val=""/>
      <w:lvlJc w:val="left"/>
      <w:pPr>
        <w:tabs>
          <w:tab w:val="num" w:pos="2880"/>
        </w:tabs>
        <w:ind w:left="2880" w:hanging="360"/>
      </w:pPr>
      <w:rPr>
        <w:rFonts w:ascii="Wingdings" w:hAnsi="Wingdings" w:hint="default"/>
      </w:rPr>
    </w:lvl>
    <w:lvl w:ilvl="4" w:tplc="F7948B78" w:tentative="1">
      <w:start w:val="1"/>
      <w:numFmt w:val="bullet"/>
      <w:lvlText w:val=""/>
      <w:lvlJc w:val="left"/>
      <w:pPr>
        <w:tabs>
          <w:tab w:val="num" w:pos="3600"/>
        </w:tabs>
        <w:ind w:left="3600" w:hanging="360"/>
      </w:pPr>
      <w:rPr>
        <w:rFonts w:ascii="Wingdings" w:hAnsi="Wingdings" w:hint="default"/>
      </w:rPr>
    </w:lvl>
    <w:lvl w:ilvl="5" w:tplc="FCAE6C4C" w:tentative="1">
      <w:start w:val="1"/>
      <w:numFmt w:val="bullet"/>
      <w:lvlText w:val=""/>
      <w:lvlJc w:val="left"/>
      <w:pPr>
        <w:tabs>
          <w:tab w:val="num" w:pos="4320"/>
        </w:tabs>
        <w:ind w:left="4320" w:hanging="360"/>
      </w:pPr>
      <w:rPr>
        <w:rFonts w:ascii="Wingdings" w:hAnsi="Wingdings" w:hint="default"/>
      </w:rPr>
    </w:lvl>
    <w:lvl w:ilvl="6" w:tplc="30B0348E" w:tentative="1">
      <w:start w:val="1"/>
      <w:numFmt w:val="bullet"/>
      <w:lvlText w:val=""/>
      <w:lvlJc w:val="left"/>
      <w:pPr>
        <w:tabs>
          <w:tab w:val="num" w:pos="5040"/>
        </w:tabs>
        <w:ind w:left="5040" w:hanging="360"/>
      </w:pPr>
      <w:rPr>
        <w:rFonts w:ascii="Wingdings" w:hAnsi="Wingdings" w:hint="default"/>
      </w:rPr>
    </w:lvl>
    <w:lvl w:ilvl="7" w:tplc="A2F86F5E" w:tentative="1">
      <w:start w:val="1"/>
      <w:numFmt w:val="bullet"/>
      <w:lvlText w:val=""/>
      <w:lvlJc w:val="left"/>
      <w:pPr>
        <w:tabs>
          <w:tab w:val="num" w:pos="5760"/>
        </w:tabs>
        <w:ind w:left="5760" w:hanging="360"/>
      </w:pPr>
      <w:rPr>
        <w:rFonts w:ascii="Wingdings" w:hAnsi="Wingdings" w:hint="default"/>
      </w:rPr>
    </w:lvl>
    <w:lvl w:ilvl="8" w:tplc="FF200152"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DA75BF0"/>
    <w:multiLevelType w:val="hybridMultilevel"/>
    <w:tmpl w:val="06CC3694"/>
    <w:lvl w:ilvl="0" w:tplc="53A2BF1C">
      <w:start w:val="1"/>
      <w:numFmt w:val="decimal"/>
      <w:pStyle w:val="ThNumbers"/>
      <w:lvlText w:val="%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E39560A"/>
    <w:multiLevelType w:val="hybridMultilevel"/>
    <w:tmpl w:val="145E9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701E73"/>
    <w:multiLevelType w:val="hybridMultilevel"/>
    <w:tmpl w:val="244865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4D3E4F"/>
    <w:multiLevelType w:val="hybridMultilevel"/>
    <w:tmpl w:val="3F146BC2"/>
    <w:lvl w:ilvl="0" w:tplc="4DD43594">
      <w:start w:val="1"/>
      <w:numFmt w:val="bullet"/>
      <w:lvlText w:val=""/>
      <w:lvlJc w:val="left"/>
      <w:pPr>
        <w:tabs>
          <w:tab w:val="num" w:pos="720"/>
        </w:tabs>
        <w:ind w:left="720" w:hanging="360"/>
      </w:pPr>
      <w:rPr>
        <w:rFonts w:ascii="Wingdings" w:hAnsi="Wingdings" w:hint="default"/>
      </w:rPr>
    </w:lvl>
    <w:lvl w:ilvl="1" w:tplc="FE664096" w:tentative="1">
      <w:start w:val="1"/>
      <w:numFmt w:val="bullet"/>
      <w:lvlText w:val=""/>
      <w:lvlJc w:val="left"/>
      <w:pPr>
        <w:tabs>
          <w:tab w:val="num" w:pos="1440"/>
        </w:tabs>
        <w:ind w:left="1440" w:hanging="360"/>
      </w:pPr>
      <w:rPr>
        <w:rFonts w:ascii="Wingdings" w:hAnsi="Wingdings" w:hint="default"/>
      </w:rPr>
    </w:lvl>
    <w:lvl w:ilvl="2" w:tplc="4B1CC9EA" w:tentative="1">
      <w:start w:val="1"/>
      <w:numFmt w:val="bullet"/>
      <w:lvlText w:val=""/>
      <w:lvlJc w:val="left"/>
      <w:pPr>
        <w:tabs>
          <w:tab w:val="num" w:pos="2160"/>
        </w:tabs>
        <w:ind w:left="2160" w:hanging="360"/>
      </w:pPr>
      <w:rPr>
        <w:rFonts w:ascii="Wingdings" w:hAnsi="Wingdings" w:hint="default"/>
      </w:rPr>
    </w:lvl>
    <w:lvl w:ilvl="3" w:tplc="BB7AED7A" w:tentative="1">
      <w:start w:val="1"/>
      <w:numFmt w:val="bullet"/>
      <w:lvlText w:val=""/>
      <w:lvlJc w:val="left"/>
      <w:pPr>
        <w:tabs>
          <w:tab w:val="num" w:pos="2880"/>
        </w:tabs>
        <w:ind w:left="2880" w:hanging="360"/>
      </w:pPr>
      <w:rPr>
        <w:rFonts w:ascii="Wingdings" w:hAnsi="Wingdings" w:hint="default"/>
      </w:rPr>
    </w:lvl>
    <w:lvl w:ilvl="4" w:tplc="04466110" w:tentative="1">
      <w:start w:val="1"/>
      <w:numFmt w:val="bullet"/>
      <w:lvlText w:val=""/>
      <w:lvlJc w:val="left"/>
      <w:pPr>
        <w:tabs>
          <w:tab w:val="num" w:pos="3600"/>
        </w:tabs>
        <w:ind w:left="3600" w:hanging="360"/>
      </w:pPr>
      <w:rPr>
        <w:rFonts w:ascii="Wingdings" w:hAnsi="Wingdings" w:hint="default"/>
      </w:rPr>
    </w:lvl>
    <w:lvl w:ilvl="5" w:tplc="014881B6" w:tentative="1">
      <w:start w:val="1"/>
      <w:numFmt w:val="bullet"/>
      <w:lvlText w:val=""/>
      <w:lvlJc w:val="left"/>
      <w:pPr>
        <w:tabs>
          <w:tab w:val="num" w:pos="4320"/>
        </w:tabs>
        <w:ind w:left="4320" w:hanging="360"/>
      </w:pPr>
      <w:rPr>
        <w:rFonts w:ascii="Wingdings" w:hAnsi="Wingdings" w:hint="default"/>
      </w:rPr>
    </w:lvl>
    <w:lvl w:ilvl="6" w:tplc="BC2A2EA0" w:tentative="1">
      <w:start w:val="1"/>
      <w:numFmt w:val="bullet"/>
      <w:lvlText w:val=""/>
      <w:lvlJc w:val="left"/>
      <w:pPr>
        <w:tabs>
          <w:tab w:val="num" w:pos="5040"/>
        </w:tabs>
        <w:ind w:left="5040" w:hanging="360"/>
      </w:pPr>
      <w:rPr>
        <w:rFonts w:ascii="Wingdings" w:hAnsi="Wingdings" w:hint="default"/>
      </w:rPr>
    </w:lvl>
    <w:lvl w:ilvl="7" w:tplc="F88CC08E" w:tentative="1">
      <w:start w:val="1"/>
      <w:numFmt w:val="bullet"/>
      <w:lvlText w:val=""/>
      <w:lvlJc w:val="left"/>
      <w:pPr>
        <w:tabs>
          <w:tab w:val="num" w:pos="5760"/>
        </w:tabs>
        <w:ind w:left="5760" w:hanging="360"/>
      </w:pPr>
      <w:rPr>
        <w:rFonts w:ascii="Wingdings" w:hAnsi="Wingdings" w:hint="default"/>
      </w:rPr>
    </w:lvl>
    <w:lvl w:ilvl="8" w:tplc="91305D4C"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85B0052"/>
    <w:multiLevelType w:val="hybridMultilevel"/>
    <w:tmpl w:val="D1ECBFEA"/>
    <w:lvl w:ilvl="0" w:tplc="0B726A9A">
      <w:start w:val="1"/>
      <w:numFmt w:val="bullet"/>
      <w:lvlText w:val=""/>
      <w:lvlJc w:val="left"/>
      <w:pPr>
        <w:tabs>
          <w:tab w:val="num" w:pos="720"/>
        </w:tabs>
        <w:ind w:left="720" w:hanging="360"/>
      </w:pPr>
      <w:rPr>
        <w:rFonts w:ascii="Wingdings" w:hAnsi="Wingdings" w:hint="default"/>
      </w:rPr>
    </w:lvl>
    <w:lvl w:ilvl="1" w:tplc="EFBEF6E2" w:tentative="1">
      <w:start w:val="1"/>
      <w:numFmt w:val="bullet"/>
      <w:lvlText w:val=""/>
      <w:lvlJc w:val="left"/>
      <w:pPr>
        <w:tabs>
          <w:tab w:val="num" w:pos="1440"/>
        </w:tabs>
        <w:ind w:left="1440" w:hanging="360"/>
      </w:pPr>
      <w:rPr>
        <w:rFonts w:ascii="Wingdings" w:hAnsi="Wingdings" w:hint="default"/>
      </w:rPr>
    </w:lvl>
    <w:lvl w:ilvl="2" w:tplc="DEA6200C" w:tentative="1">
      <w:start w:val="1"/>
      <w:numFmt w:val="bullet"/>
      <w:lvlText w:val=""/>
      <w:lvlJc w:val="left"/>
      <w:pPr>
        <w:tabs>
          <w:tab w:val="num" w:pos="2160"/>
        </w:tabs>
        <w:ind w:left="2160" w:hanging="360"/>
      </w:pPr>
      <w:rPr>
        <w:rFonts w:ascii="Wingdings" w:hAnsi="Wingdings" w:hint="default"/>
      </w:rPr>
    </w:lvl>
    <w:lvl w:ilvl="3" w:tplc="E22E9B42" w:tentative="1">
      <w:start w:val="1"/>
      <w:numFmt w:val="bullet"/>
      <w:lvlText w:val=""/>
      <w:lvlJc w:val="left"/>
      <w:pPr>
        <w:tabs>
          <w:tab w:val="num" w:pos="2880"/>
        </w:tabs>
        <w:ind w:left="2880" w:hanging="360"/>
      </w:pPr>
      <w:rPr>
        <w:rFonts w:ascii="Wingdings" w:hAnsi="Wingdings" w:hint="default"/>
      </w:rPr>
    </w:lvl>
    <w:lvl w:ilvl="4" w:tplc="BCBACB8A" w:tentative="1">
      <w:start w:val="1"/>
      <w:numFmt w:val="bullet"/>
      <w:lvlText w:val=""/>
      <w:lvlJc w:val="left"/>
      <w:pPr>
        <w:tabs>
          <w:tab w:val="num" w:pos="3600"/>
        </w:tabs>
        <w:ind w:left="3600" w:hanging="360"/>
      </w:pPr>
      <w:rPr>
        <w:rFonts w:ascii="Wingdings" w:hAnsi="Wingdings" w:hint="default"/>
      </w:rPr>
    </w:lvl>
    <w:lvl w:ilvl="5" w:tplc="16447332" w:tentative="1">
      <w:start w:val="1"/>
      <w:numFmt w:val="bullet"/>
      <w:lvlText w:val=""/>
      <w:lvlJc w:val="left"/>
      <w:pPr>
        <w:tabs>
          <w:tab w:val="num" w:pos="4320"/>
        </w:tabs>
        <w:ind w:left="4320" w:hanging="360"/>
      </w:pPr>
      <w:rPr>
        <w:rFonts w:ascii="Wingdings" w:hAnsi="Wingdings" w:hint="default"/>
      </w:rPr>
    </w:lvl>
    <w:lvl w:ilvl="6" w:tplc="C6C05D6A" w:tentative="1">
      <w:start w:val="1"/>
      <w:numFmt w:val="bullet"/>
      <w:lvlText w:val=""/>
      <w:lvlJc w:val="left"/>
      <w:pPr>
        <w:tabs>
          <w:tab w:val="num" w:pos="5040"/>
        </w:tabs>
        <w:ind w:left="5040" w:hanging="360"/>
      </w:pPr>
      <w:rPr>
        <w:rFonts w:ascii="Wingdings" w:hAnsi="Wingdings" w:hint="default"/>
      </w:rPr>
    </w:lvl>
    <w:lvl w:ilvl="7" w:tplc="03DC6ECE" w:tentative="1">
      <w:start w:val="1"/>
      <w:numFmt w:val="bullet"/>
      <w:lvlText w:val=""/>
      <w:lvlJc w:val="left"/>
      <w:pPr>
        <w:tabs>
          <w:tab w:val="num" w:pos="5760"/>
        </w:tabs>
        <w:ind w:left="5760" w:hanging="360"/>
      </w:pPr>
      <w:rPr>
        <w:rFonts w:ascii="Wingdings" w:hAnsi="Wingdings" w:hint="default"/>
      </w:rPr>
    </w:lvl>
    <w:lvl w:ilvl="8" w:tplc="3D86D1E6"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9702199"/>
    <w:multiLevelType w:val="hybridMultilevel"/>
    <w:tmpl w:val="4A8070E4"/>
    <w:lvl w:ilvl="0" w:tplc="5A38AE5E">
      <w:start w:val="1"/>
      <w:numFmt w:val="bullet"/>
      <w:lvlText w:val=""/>
      <w:lvlJc w:val="left"/>
      <w:pPr>
        <w:tabs>
          <w:tab w:val="num" w:pos="720"/>
        </w:tabs>
        <w:ind w:left="720" w:hanging="360"/>
      </w:pPr>
      <w:rPr>
        <w:rFonts w:ascii="Wingdings" w:hAnsi="Wingdings" w:hint="default"/>
      </w:rPr>
    </w:lvl>
    <w:lvl w:ilvl="1" w:tplc="D67A86AA" w:tentative="1">
      <w:start w:val="1"/>
      <w:numFmt w:val="bullet"/>
      <w:lvlText w:val=""/>
      <w:lvlJc w:val="left"/>
      <w:pPr>
        <w:tabs>
          <w:tab w:val="num" w:pos="1440"/>
        </w:tabs>
        <w:ind w:left="1440" w:hanging="360"/>
      </w:pPr>
      <w:rPr>
        <w:rFonts w:ascii="Wingdings" w:hAnsi="Wingdings" w:hint="default"/>
      </w:rPr>
    </w:lvl>
    <w:lvl w:ilvl="2" w:tplc="A996811A" w:tentative="1">
      <w:start w:val="1"/>
      <w:numFmt w:val="bullet"/>
      <w:lvlText w:val=""/>
      <w:lvlJc w:val="left"/>
      <w:pPr>
        <w:tabs>
          <w:tab w:val="num" w:pos="2160"/>
        </w:tabs>
        <w:ind w:left="2160" w:hanging="360"/>
      </w:pPr>
      <w:rPr>
        <w:rFonts w:ascii="Wingdings" w:hAnsi="Wingdings" w:hint="default"/>
      </w:rPr>
    </w:lvl>
    <w:lvl w:ilvl="3" w:tplc="28406802" w:tentative="1">
      <w:start w:val="1"/>
      <w:numFmt w:val="bullet"/>
      <w:lvlText w:val=""/>
      <w:lvlJc w:val="left"/>
      <w:pPr>
        <w:tabs>
          <w:tab w:val="num" w:pos="2880"/>
        </w:tabs>
        <w:ind w:left="2880" w:hanging="360"/>
      </w:pPr>
      <w:rPr>
        <w:rFonts w:ascii="Wingdings" w:hAnsi="Wingdings" w:hint="default"/>
      </w:rPr>
    </w:lvl>
    <w:lvl w:ilvl="4" w:tplc="7264E314" w:tentative="1">
      <w:start w:val="1"/>
      <w:numFmt w:val="bullet"/>
      <w:lvlText w:val=""/>
      <w:lvlJc w:val="left"/>
      <w:pPr>
        <w:tabs>
          <w:tab w:val="num" w:pos="3600"/>
        </w:tabs>
        <w:ind w:left="3600" w:hanging="360"/>
      </w:pPr>
      <w:rPr>
        <w:rFonts w:ascii="Wingdings" w:hAnsi="Wingdings" w:hint="default"/>
      </w:rPr>
    </w:lvl>
    <w:lvl w:ilvl="5" w:tplc="25D4856C" w:tentative="1">
      <w:start w:val="1"/>
      <w:numFmt w:val="bullet"/>
      <w:lvlText w:val=""/>
      <w:lvlJc w:val="left"/>
      <w:pPr>
        <w:tabs>
          <w:tab w:val="num" w:pos="4320"/>
        </w:tabs>
        <w:ind w:left="4320" w:hanging="360"/>
      </w:pPr>
      <w:rPr>
        <w:rFonts w:ascii="Wingdings" w:hAnsi="Wingdings" w:hint="default"/>
      </w:rPr>
    </w:lvl>
    <w:lvl w:ilvl="6" w:tplc="EF760ABE" w:tentative="1">
      <w:start w:val="1"/>
      <w:numFmt w:val="bullet"/>
      <w:lvlText w:val=""/>
      <w:lvlJc w:val="left"/>
      <w:pPr>
        <w:tabs>
          <w:tab w:val="num" w:pos="5040"/>
        </w:tabs>
        <w:ind w:left="5040" w:hanging="360"/>
      </w:pPr>
      <w:rPr>
        <w:rFonts w:ascii="Wingdings" w:hAnsi="Wingdings" w:hint="default"/>
      </w:rPr>
    </w:lvl>
    <w:lvl w:ilvl="7" w:tplc="5C7C58B0" w:tentative="1">
      <w:start w:val="1"/>
      <w:numFmt w:val="bullet"/>
      <w:lvlText w:val=""/>
      <w:lvlJc w:val="left"/>
      <w:pPr>
        <w:tabs>
          <w:tab w:val="num" w:pos="5760"/>
        </w:tabs>
        <w:ind w:left="5760" w:hanging="360"/>
      </w:pPr>
      <w:rPr>
        <w:rFonts w:ascii="Wingdings" w:hAnsi="Wingdings" w:hint="default"/>
      </w:rPr>
    </w:lvl>
    <w:lvl w:ilvl="8" w:tplc="C86C91C8"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B135108"/>
    <w:multiLevelType w:val="hybridMultilevel"/>
    <w:tmpl w:val="B95EC4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F0067B"/>
    <w:multiLevelType w:val="hybridMultilevel"/>
    <w:tmpl w:val="A9B03BE8"/>
    <w:lvl w:ilvl="0" w:tplc="B8E4ACC6">
      <w:start w:val="1"/>
      <w:numFmt w:val="bullet"/>
      <w:lvlText w:val=""/>
      <w:lvlJc w:val="left"/>
      <w:pPr>
        <w:tabs>
          <w:tab w:val="num" w:pos="720"/>
        </w:tabs>
        <w:ind w:left="720" w:hanging="360"/>
      </w:pPr>
      <w:rPr>
        <w:rFonts w:ascii="Wingdings" w:hAnsi="Wingdings" w:hint="default"/>
      </w:rPr>
    </w:lvl>
    <w:lvl w:ilvl="1" w:tplc="C1F21806" w:tentative="1">
      <w:start w:val="1"/>
      <w:numFmt w:val="bullet"/>
      <w:lvlText w:val=""/>
      <w:lvlJc w:val="left"/>
      <w:pPr>
        <w:tabs>
          <w:tab w:val="num" w:pos="1440"/>
        </w:tabs>
        <w:ind w:left="1440" w:hanging="360"/>
      </w:pPr>
      <w:rPr>
        <w:rFonts w:ascii="Wingdings" w:hAnsi="Wingdings" w:hint="default"/>
      </w:rPr>
    </w:lvl>
    <w:lvl w:ilvl="2" w:tplc="F74E1B5C" w:tentative="1">
      <w:start w:val="1"/>
      <w:numFmt w:val="bullet"/>
      <w:lvlText w:val=""/>
      <w:lvlJc w:val="left"/>
      <w:pPr>
        <w:tabs>
          <w:tab w:val="num" w:pos="2160"/>
        </w:tabs>
        <w:ind w:left="2160" w:hanging="360"/>
      </w:pPr>
      <w:rPr>
        <w:rFonts w:ascii="Wingdings" w:hAnsi="Wingdings" w:hint="default"/>
      </w:rPr>
    </w:lvl>
    <w:lvl w:ilvl="3" w:tplc="F39432C0" w:tentative="1">
      <w:start w:val="1"/>
      <w:numFmt w:val="bullet"/>
      <w:lvlText w:val=""/>
      <w:lvlJc w:val="left"/>
      <w:pPr>
        <w:tabs>
          <w:tab w:val="num" w:pos="2880"/>
        </w:tabs>
        <w:ind w:left="2880" w:hanging="360"/>
      </w:pPr>
      <w:rPr>
        <w:rFonts w:ascii="Wingdings" w:hAnsi="Wingdings" w:hint="default"/>
      </w:rPr>
    </w:lvl>
    <w:lvl w:ilvl="4" w:tplc="7EDC40B4" w:tentative="1">
      <w:start w:val="1"/>
      <w:numFmt w:val="bullet"/>
      <w:lvlText w:val=""/>
      <w:lvlJc w:val="left"/>
      <w:pPr>
        <w:tabs>
          <w:tab w:val="num" w:pos="3600"/>
        </w:tabs>
        <w:ind w:left="3600" w:hanging="360"/>
      </w:pPr>
      <w:rPr>
        <w:rFonts w:ascii="Wingdings" w:hAnsi="Wingdings" w:hint="default"/>
      </w:rPr>
    </w:lvl>
    <w:lvl w:ilvl="5" w:tplc="C5A84CC6" w:tentative="1">
      <w:start w:val="1"/>
      <w:numFmt w:val="bullet"/>
      <w:lvlText w:val=""/>
      <w:lvlJc w:val="left"/>
      <w:pPr>
        <w:tabs>
          <w:tab w:val="num" w:pos="4320"/>
        </w:tabs>
        <w:ind w:left="4320" w:hanging="360"/>
      </w:pPr>
      <w:rPr>
        <w:rFonts w:ascii="Wingdings" w:hAnsi="Wingdings" w:hint="default"/>
      </w:rPr>
    </w:lvl>
    <w:lvl w:ilvl="6" w:tplc="C08065C8" w:tentative="1">
      <w:start w:val="1"/>
      <w:numFmt w:val="bullet"/>
      <w:lvlText w:val=""/>
      <w:lvlJc w:val="left"/>
      <w:pPr>
        <w:tabs>
          <w:tab w:val="num" w:pos="5040"/>
        </w:tabs>
        <w:ind w:left="5040" w:hanging="360"/>
      </w:pPr>
      <w:rPr>
        <w:rFonts w:ascii="Wingdings" w:hAnsi="Wingdings" w:hint="default"/>
      </w:rPr>
    </w:lvl>
    <w:lvl w:ilvl="7" w:tplc="49802D20" w:tentative="1">
      <w:start w:val="1"/>
      <w:numFmt w:val="bullet"/>
      <w:lvlText w:val=""/>
      <w:lvlJc w:val="left"/>
      <w:pPr>
        <w:tabs>
          <w:tab w:val="num" w:pos="5760"/>
        </w:tabs>
        <w:ind w:left="5760" w:hanging="360"/>
      </w:pPr>
      <w:rPr>
        <w:rFonts w:ascii="Wingdings" w:hAnsi="Wingdings" w:hint="default"/>
      </w:rPr>
    </w:lvl>
    <w:lvl w:ilvl="8" w:tplc="80DE627E" w:tentative="1">
      <w:start w:val="1"/>
      <w:numFmt w:val="bullet"/>
      <w:lvlText w:val=""/>
      <w:lvlJc w:val="left"/>
      <w:pPr>
        <w:tabs>
          <w:tab w:val="num" w:pos="6480"/>
        </w:tabs>
        <w:ind w:left="6480" w:hanging="360"/>
      </w:pPr>
      <w:rPr>
        <w:rFonts w:ascii="Wingdings" w:hAnsi="Wingdings" w:hint="default"/>
      </w:rPr>
    </w:lvl>
  </w:abstractNum>
  <w:num w:numId="1">
    <w:abstractNumId w:val="16"/>
  </w:num>
  <w:num w:numId="2">
    <w:abstractNumId w:val="20"/>
    <w:lvlOverride w:ilvl="0">
      <w:startOverride w:val="1"/>
    </w:lvlOverride>
  </w:num>
  <w:num w:numId="3">
    <w:abstractNumId w:val="20"/>
    <w:lvlOverride w:ilvl="0">
      <w:startOverride w:val="1"/>
    </w:lvlOverride>
  </w:num>
  <w:num w:numId="4">
    <w:abstractNumId w:val="20"/>
  </w:num>
  <w:num w:numId="5">
    <w:abstractNumId w:val="20"/>
    <w:lvlOverride w:ilvl="0">
      <w:startOverride w:val="1"/>
    </w:lvlOverride>
  </w:num>
  <w:num w:numId="6">
    <w:abstractNumId w:val="22"/>
  </w:num>
  <w:num w:numId="7">
    <w:abstractNumId w:val="21"/>
  </w:num>
  <w:num w:numId="8">
    <w:abstractNumId w:val="26"/>
  </w:num>
  <w:num w:numId="9">
    <w:abstractNumId w:val="4"/>
  </w:num>
  <w:num w:numId="10">
    <w:abstractNumId w:val="18"/>
  </w:num>
  <w:num w:numId="11">
    <w:abstractNumId w:val="15"/>
  </w:num>
  <w:num w:numId="12">
    <w:abstractNumId w:val="24"/>
  </w:num>
  <w:num w:numId="13">
    <w:abstractNumId w:val="27"/>
  </w:num>
  <w:num w:numId="14">
    <w:abstractNumId w:val="6"/>
  </w:num>
  <w:num w:numId="15">
    <w:abstractNumId w:val="11"/>
  </w:num>
  <w:num w:numId="16">
    <w:abstractNumId w:val="12"/>
  </w:num>
  <w:num w:numId="17">
    <w:abstractNumId w:val="14"/>
  </w:num>
  <w:num w:numId="18">
    <w:abstractNumId w:val="1"/>
  </w:num>
  <w:num w:numId="19">
    <w:abstractNumId w:val="7"/>
  </w:num>
  <w:num w:numId="20">
    <w:abstractNumId w:val="25"/>
  </w:num>
  <w:num w:numId="21">
    <w:abstractNumId w:val="9"/>
  </w:num>
  <w:num w:numId="22">
    <w:abstractNumId w:val="23"/>
  </w:num>
  <w:num w:numId="23">
    <w:abstractNumId w:val="17"/>
  </w:num>
  <w:num w:numId="24">
    <w:abstractNumId w:val="0"/>
  </w:num>
  <w:num w:numId="25">
    <w:abstractNumId w:val="5"/>
  </w:num>
  <w:num w:numId="26">
    <w:abstractNumId w:val="10"/>
  </w:num>
  <w:num w:numId="27">
    <w:abstractNumId w:val="19"/>
  </w:num>
  <w:num w:numId="28">
    <w:abstractNumId w:val="13"/>
  </w:num>
  <w:num w:numId="29">
    <w:abstractNumId w:val="2"/>
  </w:num>
  <w:num w:numId="30">
    <w:abstractNumId w:val="8"/>
  </w:num>
  <w:num w:numId="31">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drawingGridHorizontalSpacing w:val="115"/>
  <w:drawingGridVerticalSpacing w:val="187"/>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0C2B"/>
    <w:rsid w:val="00000ACA"/>
    <w:rsid w:val="00007727"/>
    <w:rsid w:val="00014A8E"/>
    <w:rsid w:val="0001570B"/>
    <w:rsid w:val="00021C42"/>
    <w:rsid w:val="000222F5"/>
    <w:rsid w:val="00022B6E"/>
    <w:rsid w:val="00022FBC"/>
    <w:rsid w:val="00024B65"/>
    <w:rsid w:val="00024BB3"/>
    <w:rsid w:val="00027559"/>
    <w:rsid w:val="00030676"/>
    <w:rsid w:val="00035076"/>
    <w:rsid w:val="00036371"/>
    <w:rsid w:val="00045ED3"/>
    <w:rsid w:val="00047B70"/>
    <w:rsid w:val="0005434F"/>
    <w:rsid w:val="00055D1E"/>
    <w:rsid w:val="000579C6"/>
    <w:rsid w:val="00057F1D"/>
    <w:rsid w:val="00060B42"/>
    <w:rsid w:val="00066703"/>
    <w:rsid w:val="00070B19"/>
    <w:rsid w:val="000727BF"/>
    <w:rsid w:val="000734ED"/>
    <w:rsid w:val="00073F69"/>
    <w:rsid w:val="000743FA"/>
    <w:rsid w:val="00077089"/>
    <w:rsid w:val="00077C36"/>
    <w:rsid w:val="00082A12"/>
    <w:rsid w:val="00085626"/>
    <w:rsid w:val="00086107"/>
    <w:rsid w:val="00087842"/>
    <w:rsid w:val="0008788A"/>
    <w:rsid w:val="00097D2B"/>
    <w:rsid w:val="000A07D9"/>
    <w:rsid w:val="000A481E"/>
    <w:rsid w:val="000A6020"/>
    <w:rsid w:val="000A74B4"/>
    <w:rsid w:val="000A774B"/>
    <w:rsid w:val="000C213A"/>
    <w:rsid w:val="000E0DB0"/>
    <w:rsid w:val="000E113B"/>
    <w:rsid w:val="000E4EE2"/>
    <w:rsid w:val="000F5C15"/>
    <w:rsid w:val="000F7EDB"/>
    <w:rsid w:val="0010420C"/>
    <w:rsid w:val="001142C4"/>
    <w:rsid w:val="00115429"/>
    <w:rsid w:val="00121729"/>
    <w:rsid w:val="001254C2"/>
    <w:rsid w:val="00126E42"/>
    <w:rsid w:val="00127EE0"/>
    <w:rsid w:val="00133377"/>
    <w:rsid w:val="001455D3"/>
    <w:rsid w:val="00145EC6"/>
    <w:rsid w:val="00147907"/>
    <w:rsid w:val="0015290F"/>
    <w:rsid w:val="00154E34"/>
    <w:rsid w:val="0015744E"/>
    <w:rsid w:val="00164507"/>
    <w:rsid w:val="00167C8B"/>
    <w:rsid w:val="00167D0F"/>
    <w:rsid w:val="00170735"/>
    <w:rsid w:val="00170F0B"/>
    <w:rsid w:val="00173DF7"/>
    <w:rsid w:val="0018325F"/>
    <w:rsid w:val="00184E67"/>
    <w:rsid w:val="0018689B"/>
    <w:rsid w:val="001942D9"/>
    <w:rsid w:val="0019569E"/>
    <w:rsid w:val="001B15E3"/>
    <w:rsid w:val="001B791F"/>
    <w:rsid w:val="001C0461"/>
    <w:rsid w:val="001C0DB0"/>
    <w:rsid w:val="001C11AE"/>
    <w:rsid w:val="001C5803"/>
    <w:rsid w:val="001E3288"/>
    <w:rsid w:val="001E78DB"/>
    <w:rsid w:val="001F21C7"/>
    <w:rsid w:val="0020004A"/>
    <w:rsid w:val="002101B5"/>
    <w:rsid w:val="00211253"/>
    <w:rsid w:val="00211EC3"/>
    <w:rsid w:val="00217AC5"/>
    <w:rsid w:val="00223B1B"/>
    <w:rsid w:val="00225827"/>
    <w:rsid w:val="0023141A"/>
    <w:rsid w:val="00236993"/>
    <w:rsid w:val="00236BF1"/>
    <w:rsid w:val="00237C2B"/>
    <w:rsid w:val="00240B99"/>
    <w:rsid w:val="00241373"/>
    <w:rsid w:val="0024245F"/>
    <w:rsid w:val="00242DA0"/>
    <w:rsid w:val="00242E4D"/>
    <w:rsid w:val="00244B19"/>
    <w:rsid w:val="00250C96"/>
    <w:rsid w:val="0025176D"/>
    <w:rsid w:val="00262518"/>
    <w:rsid w:val="00262876"/>
    <w:rsid w:val="00264677"/>
    <w:rsid w:val="00276DFD"/>
    <w:rsid w:val="00281B27"/>
    <w:rsid w:val="00284CFC"/>
    <w:rsid w:val="002911C8"/>
    <w:rsid w:val="00294D35"/>
    <w:rsid w:val="00295CB3"/>
    <w:rsid w:val="002A2E52"/>
    <w:rsid w:val="002A61F6"/>
    <w:rsid w:val="002B1EF7"/>
    <w:rsid w:val="002B39F7"/>
    <w:rsid w:val="002D0DF4"/>
    <w:rsid w:val="002D7B54"/>
    <w:rsid w:val="002D7E11"/>
    <w:rsid w:val="002E14B0"/>
    <w:rsid w:val="002E2A96"/>
    <w:rsid w:val="002E2FD8"/>
    <w:rsid w:val="002E3131"/>
    <w:rsid w:val="002E5812"/>
    <w:rsid w:val="002E617F"/>
    <w:rsid w:val="002F0576"/>
    <w:rsid w:val="002F3FC3"/>
    <w:rsid w:val="002F42E3"/>
    <w:rsid w:val="002F6D23"/>
    <w:rsid w:val="002F774D"/>
    <w:rsid w:val="003010CC"/>
    <w:rsid w:val="003042A1"/>
    <w:rsid w:val="0030627F"/>
    <w:rsid w:val="0031221A"/>
    <w:rsid w:val="003223C9"/>
    <w:rsid w:val="003265AD"/>
    <w:rsid w:val="00334A19"/>
    <w:rsid w:val="00337BB3"/>
    <w:rsid w:val="00342913"/>
    <w:rsid w:val="0034490C"/>
    <w:rsid w:val="00346BF6"/>
    <w:rsid w:val="00356D70"/>
    <w:rsid w:val="0036401E"/>
    <w:rsid w:val="00371460"/>
    <w:rsid w:val="00371F60"/>
    <w:rsid w:val="00380649"/>
    <w:rsid w:val="0038219C"/>
    <w:rsid w:val="003857CA"/>
    <w:rsid w:val="00387E4B"/>
    <w:rsid w:val="00395EFC"/>
    <w:rsid w:val="003A12AD"/>
    <w:rsid w:val="003A2975"/>
    <w:rsid w:val="003A3A0A"/>
    <w:rsid w:val="003A6193"/>
    <w:rsid w:val="003B314B"/>
    <w:rsid w:val="003B60FC"/>
    <w:rsid w:val="003B6C4A"/>
    <w:rsid w:val="003D52A5"/>
    <w:rsid w:val="003E074B"/>
    <w:rsid w:val="003E5BF3"/>
    <w:rsid w:val="003E6C06"/>
    <w:rsid w:val="003E7EE3"/>
    <w:rsid w:val="003F00DE"/>
    <w:rsid w:val="003F24D0"/>
    <w:rsid w:val="003F368A"/>
    <w:rsid w:val="003F43F3"/>
    <w:rsid w:val="00403787"/>
    <w:rsid w:val="00405E2B"/>
    <w:rsid w:val="004077E1"/>
    <w:rsid w:val="00411276"/>
    <w:rsid w:val="00415E2F"/>
    <w:rsid w:val="00417B7C"/>
    <w:rsid w:val="0042029D"/>
    <w:rsid w:val="00421ACD"/>
    <w:rsid w:val="004222E8"/>
    <w:rsid w:val="004237B5"/>
    <w:rsid w:val="004258B9"/>
    <w:rsid w:val="00425BF1"/>
    <w:rsid w:val="004261B1"/>
    <w:rsid w:val="00431770"/>
    <w:rsid w:val="00435D9E"/>
    <w:rsid w:val="004363E5"/>
    <w:rsid w:val="00453231"/>
    <w:rsid w:val="0046035F"/>
    <w:rsid w:val="004646F1"/>
    <w:rsid w:val="0046553D"/>
    <w:rsid w:val="00465BF5"/>
    <w:rsid w:val="00482B93"/>
    <w:rsid w:val="00484D43"/>
    <w:rsid w:val="00487FD7"/>
    <w:rsid w:val="004921F6"/>
    <w:rsid w:val="00497631"/>
    <w:rsid w:val="004A0AC5"/>
    <w:rsid w:val="004A0B73"/>
    <w:rsid w:val="004A1EED"/>
    <w:rsid w:val="004A1F08"/>
    <w:rsid w:val="004B7669"/>
    <w:rsid w:val="004C1669"/>
    <w:rsid w:val="004C472C"/>
    <w:rsid w:val="004C627F"/>
    <w:rsid w:val="004D4A97"/>
    <w:rsid w:val="004E63AB"/>
    <w:rsid w:val="004F0205"/>
    <w:rsid w:val="004F39F5"/>
    <w:rsid w:val="004F4923"/>
    <w:rsid w:val="004F517C"/>
    <w:rsid w:val="004F64BE"/>
    <w:rsid w:val="004F75CB"/>
    <w:rsid w:val="00501320"/>
    <w:rsid w:val="00501D78"/>
    <w:rsid w:val="005043AA"/>
    <w:rsid w:val="0050623E"/>
    <w:rsid w:val="00506280"/>
    <w:rsid w:val="00506A3A"/>
    <w:rsid w:val="00510274"/>
    <w:rsid w:val="00510FFF"/>
    <w:rsid w:val="005209CD"/>
    <w:rsid w:val="00521530"/>
    <w:rsid w:val="005236AB"/>
    <w:rsid w:val="00527B7D"/>
    <w:rsid w:val="00545845"/>
    <w:rsid w:val="00545EDE"/>
    <w:rsid w:val="00550021"/>
    <w:rsid w:val="00550960"/>
    <w:rsid w:val="005569C0"/>
    <w:rsid w:val="005576E3"/>
    <w:rsid w:val="00557F94"/>
    <w:rsid w:val="00563375"/>
    <w:rsid w:val="00567DF2"/>
    <w:rsid w:val="005707BF"/>
    <w:rsid w:val="005709F2"/>
    <w:rsid w:val="00572FB1"/>
    <w:rsid w:val="00580A2A"/>
    <w:rsid w:val="00585820"/>
    <w:rsid w:val="00593BD7"/>
    <w:rsid w:val="005A1A46"/>
    <w:rsid w:val="005A2CEB"/>
    <w:rsid w:val="005A56EF"/>
    <w:rsid w:val="005B0873"/>
    <w:rsid w:val="005B0D9F"/>
    <w:rsid w:val="005B0DEF"/>
    <w:rsid w:val="005B3354"/>
    <w:rsid w:val="005B51A9"/>
    <w:rsid w:val="005B6ABF"/>
    <w:rsid w:val="005C50C2"/>
    <w:rsid w:val="005D01EB"/>
    <w:rsid w:val="005D4804"/>
    <w:rsid w:val="005D492B"/>
    <w:rsid w:val="005D4C16"/>
    <w:rsid w:val="005D5AAF"/>
    <w:rsid w:val="005E1326"/>
    <w:rsid w:val="005E32D8"/>
    <w:rsid w:val="005F0859"/>
    <w:rsid w:val="005F2763"/>
    <w:rsid w:val="005F2E32"/>
    <w:rsid w:val="005F6254"/>
    <w:rsid w:val="005F6473"/>
    <w:rsid w:val="006175F3"/>
    <w:rsid w:val="00622BD1"/>
    <w:rsid w:val="006262BC"/>
    <w:rsid w:val="00630937"/>
    <w:rsid w:val="00631F6E"/>
    <w:rsid w:val="00633586"/>
    <w:rsid w:val="00635461"/>
    <w:rsid w:val="006401EE"/>
    <w:rsid w:val="00643174"/>
    <w:rsid w:val="0064317A"/>
    <w:rsid w:val="006434E6"/>
    <w:rsid w:val="00644756"/>
    <w:rsid w:val="00646EED"/>
    <w:rsid w:val="00647646"/>
    <w:rsid w:val="0065033E"/>
    <w:rsid w:val="00651A84"/>
    <w:rsid w:val="00661775"/>
    <w:rsid w:val="00666511"/>
    <w:rsid w:val="00666922"/>
    <w:rsid w:val="00674AEA"/>
    <w:rsid w:val="00675D14"/>
    <w:rsid w:val="00683928"/>
    <w:rsid w:val="006869AE"/>
    <w:rsid w:val="00693818"/>
    <w:rsid w:val="00695425"/>
    <w:rsid w:val="006A091C"/>
    <w:rsid w:val="006A56F8"/>
    <w:rsid w:val="006B0FB1"/>
    <w:rsid w:val="006C0B3A"/>
    <w:rsid w:val="006D1456"/>
    <w:rsid w:val="006D5F80"/>
    <w:rsid w:val="006D74C4"/>
    <w:rsid w:val="006E64A4"/>
    <w:rsid w:val="006E7CF6"/>
    <w:rsid w:val="006F0D24"/>
    <w:rsid w:val="006F2755"/>
    <w:rsid w:val="006F2C87"/>
    <w:rsid w:val="007007D3"/>
    <w:rsid w:val="007010E4"/>
    <w:rsid w:val="007031C9"/>
    <w:rsid w:val="00707FB9"/>
    <w:rsid w:val="007113B9"/>
    <w:rsid w:val="00712350"/>
    <w:rsid w:val="00712CA5"/>
    <w:rsid w:val="0071768B"/>
    <w:rsid w:val="00724959"/>
    <w:rsid w:val="00725659"/>
    <w:rsid w:val="00725EAE"/>
    <w:rsid w:val="00740EAA"/>
    <w:rsid w:val="00743030"/>
    <w:rsid w:val="00744EFB"/>
    <w:rsid w:val="00750E83"/>
    <w:rsid w:val="00751815"/>
    <w:rsid w:val="007519FF"/>
    <w:rsid w:val="007563B2"/>
    <w:rsid w:val="00761312"/>
    <w:rsid w:val="00763C8A"/>
    <w:rsid w:val="00764E5E"/>
    <w:rsid w:val="007660D1"/>
    <w:rsid w:val="00766CD3"/>
    <w:rsid w:val="0076742C"/>
    <w:rsid w:val="007733C7"/>
    <w:rsid w:val="00787188"/>
    <w:rsid w:val="00791300"/>
    <w:rsid w:val="00793DDF"/>
    <w:rsid w:val="007A081F"/>
    <w:rsid w:val="007A1FCC"/>
    <w:rsid w:val="007A56A1"/>
    <w:rsid w:val="007B57AB"/>
    <w:rsid w:val="007B64CA"/>
    <w:rsid w:val="007C2DD3"/>
    <w:rsid w:val="007C4831"/>
    <w:rsid w:val="007C55A9"/>
    <w:rsid w:val="007C6C94"/>
    <w:rsid w:val="007D5ECC"/>
    <w:rsid w:val="007E1DBB"/>
    <w:rsid w:val="007E6294"/>
    <w:rsid w:val="007E657E"/>
    <w:rsid w:val="007F0F9C"/>
    <w:rsid w:val="007F62E7"/>
    <w:rsid w:val="00804585"/>
    <w:rsid w:val="00813763"/>
    <w:rsid w:val="0081642C"/>
    <w:rsid w:val="00820F50"/>
    <w:rsid w:val="00822117"/>
    <w:rsid w:val="00824957"/>
    <w:rsid w:val="00827791"/>
    <w:rsid w:val="00833C3D"/>
    <w:rsid w:val="008340D7"/>
    <w:rsid w:val="00844488"/>
    <w:rsid w:val="0084780E"/>
    <w:rsid w:val="00851893"/>
    <w:rsid w:val="00852791"/>
    <w:rsid w:val="00852C96"/>
    <w:rsid w:val="00852CE7"/>
    <w:rsid w:val="00853C1F"/>
    <w:rsid w:val="00854C58"/>
    <w:rsid w:val="008555B1"/>
    <w:rsid w:val="00864C37"/>
    <w:rsid w:val="00870877"/>
    <w:rsid w:val="00871499"/>
    <w:rsid w:val="00874737"/>
    <w:rsid w:val="008779BE"/>
    <w:rsid w:val="008826BE"/>
    <w:rsid w:val="00883AE9"/>
    <w:rsid w:val="00886494"/>
    <w:rsid w:val="00896B62"/>
    <w:rsid w:val="0089709E"/>
    <w:rsid w:val="008A1AD7"/>
    <w:rsid w:val="008A255D"/>
    <w:rsid w:val="008A2A4F"/>
    <w:rsid w:val="008A40D3"/>
    <w:rsid w:val="008A49F8"/>
    <w:rsid w:val="008B1038"/>
    <w:rsid w:val="008B3B9D"/>
    <w:rsid w:val="008B3D88"/>
    <w:rsid w:val="008B6DFE"/>
    <w:rsid w:val="008D262E"/>
    <w:rsid w:val="008D3532"/>
    <w:rsid w:val="008D5C54"/>
    <w:rsid w:val="008D7D68"/>
    <w:rsid w:val="008E6074"/>
    <w:rsid w:val="008F1506"/>
    <w:rsid w:val="008F1F7D"/>
    <w:rsid w:val="008F2868"/>
    <w:rsid w:val="00900581"/>
    <w:rsid w:val="0090098A"/>
    <w:rsid w:val="00905BF7"/>
    <w:rsid w:val="00914D32"/>
    <w:rsid w:val="00915F68"/>
    <w:rsid w:val="00917640"/>
    <w:rsid w:val="009301A5"/>
    <w:rsid w:val="009329E9"/>
    <w:rsid w:val="009364F3"/>
    <w:rsid w:val="009435A0"/>
    <w:rsid w:val="009440BC"/>
    <w:rsid w:val="00950EB6"/>
    <w:rsid w:val="00957218"/>
    <w:rsid w:val="00957C24"/>
    <w:rsid w:val="009631FB"/>
    <w:rsid w:val="009663A4"/>
    <w:rsid w:val="00970C2B"/>
    <w:rsid w:val="00970EEC"/>
    <w:rsid w:val="009765EA"/>
    <w:rsid w:val="00981A52"/>
    <w:rsid w:val="00982AF3"/>
    <w:rsid w:val="009834CB"/>
    <w:rsid w:val="009856C5"/>
    <w:rsid w:val="009918E1"/>
    <w:rsid w:val="00991DA7"/>
    <w:rsid w:val="00997A8A"/>
    <w:rsid w:val="009A07EF"/>
    <w:rsid w:val="009A18D7"/>
    <w:rsid w:val="009A4096"/>
    <w:rsid w:val="009A5247"/>
    <w:rsid w:val="009B46B8"/>
    <w:rsid w:val="009B4D49"/>
    <w:rsid w:val="009C3B79"/>
    <w:rsid w:val="009C6BF6"/>
    <w:rsid w:val="009D1721"/>
    <w:rsid w:val="009D1AD0"/>
    <w:rsid w:val="009D4C05"/>
    <w:rsid w:val="009D7EE4"/>
    <w:rsid w:val="009F0E17"/>
    <w:rsid w:val="009F3CC4"/>
    <w:rsid w:val="009F6B7E"/>
    <w:rsid w:val="00A007E5"/>
    <w:rsid w:val="00A03F6F"/>
    <w:rsid w:val="00A14BD2"/>
    <w:rsid w:val="00A23F13"/>
    <w:rsid w:val="00A23FC3"/>
    <w:rsid w:val="00A323C2"/>
    <w:rsid w:val="00A3276E"/>
    <w:rsid w:val="00A34B46"/>
    <w:rsid w:val="00A364C7"/>
    <w:rsid w:val="00A4038E"/>
    <w:rsid w:val="00A43CA8"/>
    <w:rsid w:val="00A44ACD"/>
    <w:rsid w:val="00A455A3"/>
    <w:rsid w:val="00A50BCF"/>
    <w:rsid w:val="00A51832"/>
    <w:rsid w:val="00A52D60"/>
    <w:rsid w:val="00A55C7A"/>
    <w:rsid w:val="00A6388F"/>
    <w:rsid w:val="00A64093"/>
    <w:rsid w:val="00A67F9D"/>
    <w:rsid w:val="00A72F1F"/>
    <w:rsid w:val="00A74F05"/>
    <w:rsid w:val="00A77A4C"/>
    <w:rsid w:val="00A80D18"/>
    <w:rsid w:val="00A8729F"/>
    <w:rsid w:val="00A87F27"/>
    <w:rsid w:val="00A91592"/>
    <w:rsid w:val="00AA0465"/>
    <w:rsid w:val="00AA1F4B"/>
    <w:rsid w:val="00AA4784"/>
    <w:rsid w:val="00AA7DF4"/>
    <w:rsid w:val="00AB1A08"/>
    <w:rsid w:val="00AC571A"/>
    <w:rsid w:val="00AC7593"/>
    <w:rsid w:val="00AD1EDA"/>
    <w:rsid w:val="00AD6BF3"/>
    <w:rsid w:val="00AE0389"/>
    <w:rsid w:val="00AE59E0"/>
    <w:rsid w:val="00AE6DBA"/>
    <w:rsid w:val="00AE74B8"/>
    <w:rsid w:val="00AF4518"/>
    <w:rsid w:val="00AF4529"/>
    <w:rsid w:val="00AF567D"/>
    <w:rsid w:val="00B00888"/>
    <w:rsid w:val="00B02A3E"/>
    <w:rsid w:val="00B0471F"/>
    <w:rsid w:val="00B07122"/>
    <w:rsid w:val="00B13B9F"/>
    <w:rsid w:val="00B155FB"/>
    <w:rsid w:val="00B16FC4"/>
    <w:rsid w:val="00B1774B"/>
    <w:rsid w:val="00B2660F"/>
    <w:rsid w:val="00B50FD8"/>
    <w:rsid w:val="00B6250C"/>
    <w:rsid w:val="00B63CD5"/>
    <w:rsid w:val="00B723C7"/>
    <w:rsid w:val="00B75978"/>
    <w:rsid w:val="00B7607E"/>
    <w:rsid w:val="00B806F0"/>
    <w:rsid w:val="00B87C4B"/>
    <w:rsid w:val="00B96559"/>
    <w:rsid w:val="00B96C98"/>
    <w:rsid w:val="00B97BB2"/>
    <w:rsid w:val="00BA1E13"/>
    <w:rsid w:val="00BA4F4D"/>
    <w:rsid w:val="00BB46C2"/>
    <w:rsid w:val="00BB47E9"/>
    <w:rsid w:val="00BC0155"/>
    <w:rsid w:val="00BC0C60"/>
    <w:rsid w:val="00BC6C38"/>
    <w:rsid w:val="00BD0F36"/>
    <w:rsid w:val="00BD7A5C"/>
    <w:rsid w:val="00BD7C15"/>
    <w:rsid w:val="00BE2287"/>
    <w:rsid w:val="00BE708D"/>
    <w:rsid w:val="00BF0941"/>
    <w:rsid w:val="00BF2CDA"/>
    <w:rsid w:val="00BF656A"/>
    <w:rsid w:val="00C054EE"/>
    <w:rsid w:val="00C10B4D"/>
    <w:rsid w:val="00C114D7"/>
    <w:rsid w:val="00C13312"/>
    <w:rsid w:val="00C141B1"/>
    <w:rsid w:val="00C146D9"/>
    <w:rsid w:val="00C17FF5"/>
    <w:rsid w:val="00C203AA"/>
    <w:rsid w:val="00C211B5"/>
    <w:rsid w:val="00C220FC"/>
    <w:rsid w:val="00C22EE6"/>
    <w:rsid w:val="00C279B5"/>
    <w:rsid w:val="00C32440"/>
    <w:rsid w:val="00C4506A"/>
    <w:rsid w:val="00C50832"/>
    <w:rsid w:val="00C53323"/>
    <w:rsid w:val="00C56338"/>
    <w:rsid w:val="00C575A5"/>
    <w:rsid w:val="00C60C4A"/>
    <w:rsid w:val="00C60DB8"/>
    <w:rsid w:val="00C71EFC"/>
    <w:rsid w:val="00C74624"/>
    <w:rsid w:val="00C74EFA"/>
    <w:rsid w:val="00C76A48"/>
    <w:rsid w:val="00C82353"/>
    <w:rsid w:val="00CA18A5"/>
    <w:rsid w:val="00CA68A4"/>
    <w:rsid w:val="00CB59CF"/>
    <w:rsid w:val="00CB7EE6"/>
    <w:rsid w:val="00CC58DE"/>
    <w:rsid w:val="00CC5FBC"/>
    <w:rsid w:val="00CC60D4"/>
    <w:rsid w:val="00CC6789"/>
    <w:rsid w:val="00CD1311"/>
    <w:rsid w:val="00CD2330"/>
    <w:rsid w:val="00CD40DA"/>
    <w:rsid w:val="00CD4E16"/>
    <w:rsid w:val="00CD5984"/>
    <w:rsid w:val="00CD6C4E"/>
    <w:rsid w:val="00CD6F3B"/>
    <w:rsid w:val="00CD7FB1"/>
    <w:rsid w:val="00CE6CF6"/>
    <w:rsid w:val="00CE76FD"/>
    <w:rsid w:val="00CE7F99"/>
    <w:rsid w:val="00CF4B22"/>
    <w:rsid w:val="00D01C81"/>
    <w:rsid w:val="00D01F8F"/>
    <w:rsid w:val="00D044C8"/>
    <w:rsid w:val="00D04FEE"/>
    <w:rsid w:val="00D06D9A"/>
    <w:rsid w:val="00D10459"/>
    <w:rsid w:val="00D12029"/>
    <w:rsid w:val="00D16916"/>
    <w:rsid w:val="00D20F55"/>
    <w:rsid w:val="00D22AD9"/>
    <w:rsid w:val="00D231E2"/>
    <w:rsid w:val="00D266D5"/>
    <w:rsid w:val="00D31A38"/>
    <w:rsid w:val="00D41D94"/>
    <w:rsid w:val="00D50906"/>
    <w:rsid w:val="00D51037"/>
    <w:rsid w:val="00D573B3"/>
    <w:rsid w:val="00D62ED1"/>
    <w:rsid w:val="00D73B52"/>
    <w:rsid w:val="00D9052C"/>
    <w:rsid w:val="00DA5D7B"/>
    <w:rsid w:val="00DB1CB4"/>
    <w:rsid w:val="00DB46E0"/>
    <w:rsid w:val="00DB5F7B"/>
    <w:rsid w:val="00DB7B4D"/>
    <w:rsid w:val="00DC68D2"/>
    <w:rsid w:val="00DD02F9"/>
    <w:rsid w:val="00DD0E6E"/>
    <w:rsid w:val="00DD1129"/>
    <w:rsid w:val="00DE53E8"/>
    <w:rsid w:val="00DF0DB3"/>
    <w:rsid w:val="00DF21E2"/>
    <w:rsid w:val="00DF6CB0"/>
    <w:rsid w:val="00E05B20"/>
    <w:rsid w:val="00E05F7B"/>
    <w:rsid w:val="00E12ED1"/>
    <w:rsid w:val="00E1758D"/>
    <w:rsid w:val="00E20D33"/>
    <w:rsid w:val="00E20EB8"/>
    <w:rsid w:val="00E21CA9"/>
    <w:rsid w:val="00E24B07"/>
    <w:rsid w:val="00E2586E"/>
    <w:rsid w:val="00E26606"/>
    <w:rsid w:val="00E32E46"/>
    <w:rsid w:val="00E338AE"/>
    <w:rsid w:val="00E33A83"/>
    <w:rsid w:val="00E37707"/>
    <w:rsid w:val="00E37854"/>
    <w:rsid w:val="00E5473C"/>
    <w:rsid w:val="00E567C3"/>
    <w:rsid w:val="00E660DB"/>
    <w:rsid w:val="00E66A48"/>
    <w:rsid w:val="00E675C9"/>
    <w:rsid w:val="00E7318C"/>
    <w:rsid w:val="00E839FB"/>
    <w:rsid w:val="00E8591F"/>
    <w:rsid w:val="00E92D68"/>
    <w:rsid w:val="00E941BC"/>
    <w:rsid w:val="00EA0169"/>
    <w:rsid w:val="00EA25FD"/>
    <w:rsid w:val="00EA2FBB"/>
    <w:rsid w:val="00EA6FDD"/>
    <w:rsid w:val="00EB0701"/>
    <w:rsid w:val="00EB0A63"/>
    <w:rsid w:val="00EB1BF2"/>
    <w:rsid w:val="00EB55BF"/>
    <w:rsid w:val="00EB62FB"/>
    <w:rsid w:val="00EB786D"/>
    <w:rsid w:val="00EC0DCF"/>
    <w:rsid w:val="00EC31EC"/>
    <w:rsid w:val="00EE0EE7"/>
    <w:rsid w:val="00EE24C5"/>
    <w:rsid w:val="00EE473A"/>
    <w:rsid w:val="00EE7236"/>
    <w:rsid w:val="00EF1253"/>
    <w:rsid w:val="00EF3863"/>
    <w:rsid w:val="00EF6231"/>
    <w:rsid w:val="00EF7092"/>
    <w:rsid w:val="00EF7B7D"/>
    <w:rsid w:val="00F01976"/>
    <w:rsid w:val="00F024E5"/>
    <w:rsid w:val="00F03453"/>
    <w:rsid w:val="00F03E73"/>
    <w:rsid w:val="00F066FF"/>
    <w:rsid w:val="00F13681"/>
    <w:rsid w:val="00F13A98"/>
    <w:rsid w:val="00F13F4E"/>
    <w:rsid w:val="00F17C9E"/>
    <w:rsid w:val="00F20583"/>
    <w:rsid w:val="00F229D1"/>
    <w:rsid w:val="00F22A6D"/>
    <w:rsid w:val="00F351A2"/>
    <w:rsid w:val="00F35E05"/>
    <w:rsid w:val="00F367B0"/>
    <w:rsid w:val="00F44B65"/>
    <w:rsid w:val="00F47706"/>
    <w:rsid w:val="00F47950"/>
    <w:rsid w:val="00F47A24"/>
    <w:rsid w:val="00F52AFB"/>
    <w:rsid w:val="00F556FB"/>
    <w:rsid w:val="00F570C9"/>
    <w:rsid w:val="00F60460"/>
    <w:rsid w:val="00F61B0A"/>
    <w:rsid w:val="00F64705"/>
    <w:rsid w:val="00F72AE6"/>
    <w:rsid w:val="00F74680"/>
    <w:rsid w:val="00F7679F"/>
    <w:rsid w:val="00F84936"/>
    <w:rsid w:val="00F85BA6"/>
    <w:rsid w:val="00F86971"/>
    <w:rsid w:val="00F87BEB"/>
    <w:rsid w:val="00F9263A"/>
    <w:rsid w:val="00F93CF7"/>
    <w:rsid w:val="00FA07F2"/>
    <w:rsid w:val="00FA4522"/>
    <w:rsid w:val="00FB008B"/>
    <w:rsid w:val="00FB3B62"/>
    <w:rsid w:val="00FB480C"/>
    <w:rsid w:val="00FB481C"/>
    <w:rsid w:val="00FB494C"/>
    <w:rsid w:val="00FB5508"/>
    <w:rsid w:val="00FB5ABC"/>
    <w:rsid w:val="00FB6F29"/>
    <w:rsid w:val="00FC476C"/>
    <w:rsid w:val="00FC7423"/>
    <w:rsid w:val="00FE1357"/>
    <w:rsid w:val="00FE4D64"/>
    <w:rsid w:val="00FE75EC"/>
    <w:rsid w:val="00FF207A"/>
    <w:rsid w:val="00FF2A32"/>
    <w:rsid w:val="00FF5042"/>
    <w:rsid w:val="00FF7591"/>
  </w:rsids>
  <m:mathPr>
    <m:mathFont m:val="Cambria Math"/>
    <m:brkBin m:val="before"/>
    <m:brkBinSub m:val="--"/>
    <m:smallFrac/>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35F7F56-15F2-4F77-A79A-74D129DE1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768B"/>
  </w:style>
  <w:style w:type="paragraph" w:styleId="Heading1">
    <w:name w:val="heading 1"/>
    <w:basedOn w:val="Normal"/>
    <w:next w:val="Normal"/>
    <w:link w:val="Heading1Char"/>
    <w:uiPriority w:val="9"/>
    <w:qFormat/>
    <w:rsid w:val="001C046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14D3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914D3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914D3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4D32"/>
    <w:rPr>
      <w:color w:val="0000FF"/>
      <w:u w:val="single"/>
    </w:rPr>
  </w:style>
  <w:style w:type="character" w:customStyle="1" w:styleId="Heading3Char">
    <w:name w:val="Heading 3 Char"/>
    <w:basedOn w:val="DefaultParagraphFont"/>
    <w:link w:val="Heading3"/>
    <w:uiPriority w:val="9"/>
    <w:rsid w:val="00914D3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914D32"/>
    <w:rPr>
      <w:rFonts w:ascii="Times New Roman" w:eastAsia="Times New Roman" w:hAnsi="Times New Roman" w:cs="Times New Roman"/>
      <w:b/>
      <w:bCs/>
      <w:sz w:val="24"/>
      <w:szCs w:val="24"/>
    </w:rPr>
  </w:style>
  <w:style w:type="character" w:styleId="Strong">
    <w:name w:val="Strong"/>
    <w:basedOn w:val="DefaultParagraphFont"/>
    <w:uiPriority w:val="22"/>
    <w:qFormat/>
    <w:rsid w:val="00914D32"/>
    <w:rPr>
      <w:b/>
      <w:bCs/>
    </w:rPr>
  </w:style>
  <w:style w:type="character" w:customStyle="1" w:styleId="Heading2Char">
    <w:name w:val="Heading 2 Char"/>
    <w:basedOn w:val="DefaultParagraphFont"/>
    <w:link w:val="Heading2"/>
    <w:uiPriority w:val="9"/>
    <w:rsid w:val="00914D3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14D32"/>
    <w:pPr>
      <w:ind w:left="720"/>
      <w:contextualSpacing/>
    </w:pPr>
  </w:style>
  <w:style w:type="character" w:customStyle="1" w:styleId="a">
    <w:name w:val="a"/>
    <w:basedOn w:val="DefaultParagraphFont"/>
    <w:rsid w:val="00914D32"/>
  </w:style>
  <w:style w:type="paragraph" w:styleId="BalloonText">
    <w:name w:val="Balloon Text"/>
    <w:basedOn w:val="Normal"/>
    <w:link w:val="BalloonTextChar"/>
    <w:uiPriority w:val="99"/>
    <w:semiHidden/>
    <w:unhideWhenUsed/>
    <w:rsid w:val="00914D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4D32"/>
    <w:rPr>
      <w:rFonts w:ascii="Tahoma" w:hAnsi="Tahoma" w:cs="Tahoma"/>
      <w:sz w:val="16"/>
      <w:szCs w:val="16"/>
    </w:rPr>
  </w:style>
  <w:style w:type="character" w:customStyle="1" w:styleId="l6">
    <w:name w:val="l6"/>
    <w:basedOn w:val="DefaultParagraphFont"/>
    <w:rsid w:val="00E37854"/>
  </w:style>
  <w:style w:type="paragraph" w:customStyle="1" w:styleId="Default">
    <w:name w:val="Default"/>
    <w:rsid w:val="00CC60D4"/>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paragraph" w:styleId="Header">
    <w:name w:val="header"/>
    <w:basedOn w:val="Normal"/>
    <w:link w:val="HeaderChar"/>
    <w:uiPriority w:val="99"/>
    <w:unhideWhenUsed/>
    <w:rsid w:val="00284C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4CFC"/>
  </w:style>
  <w:style w:type="paragraph" w:styleId="Footer">
    <w:name w:val="footer"/>
    <w:basedOn w:val="Normal"/>
    <w:link w:val="FooterChar"/>
    <w:uiPriority w:val="99"/>
    <w:unhideWhenUsed/>
    <w:rsid w:val="00284C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4CFC"/>
  </w:style>
  <w:style w:type="table" w:styleId="TableGrid">
    <w:name w:val="Table Grid"/>
    <w:basedOn w:val="TableNormal"/>
    <w:uiPriority w:val="59"/>
    <w:rsid w:val="004E63A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gc">
    <w:name w:val="_tgc"/>
    <w:basedOn w:val="DefaultParagraphFont"/>
    <w:rsid w:val="00DB7B4D"/>
  </w:style>
  <w:style w:type="character" w:customStyle="1" w:styleId="apple-converted-space">
    <w:name w:val="apple-converted-space"/>
    <w:basedOn w:val="DefaultParagraphFont"/>
    <w:rsid w:val="008A255D"/>
  </w:style>
  <w:style w:type="paragraph" w:styleId="NormalWeb">
    <w:name w:val="Normal (Web)"/>
    <w:basedOn w:val="Normal"/>
    <w:uiPriority w:val="99"/>
    <w:unhideWhenUsed/>
    <w:rsid w:val="008A255D"/>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7519FF"/>
    <w:pPr>
      <w:spacing w:after="0" w:line="240" w:lineRule="auto"/>
    </w:pPr>
  </w:style>
  <w:style w:type="character" w:customStyle="1" w:styleId="Heading1Char">
    <w:name w:val="Heading 1 Char"/>
    <w:basedOn w:val="DefaultParagraphFont"/>
    <w:link w:val="Heading1"/>
    <w:uiPriority w:val="9"/>
    <w:rsid w:val="001C0461"/>
    <w:rPr>
      <w:rFonts w:asciiTheme="majorHAnsi" w:eastAsiaTheme="majorEastAsia" w:hAnsiTheme="majorHAnsi" w:cstheme="majorBidi"/>
      <w:color w:val="365F91" w:themeColor="accent1" w:themeShade="BF"/>
      <w:sz w:val="32"/>
      <w:szCs w:val="32"/>
    </w:rPr>
  </w:style>
  <w:style w:type="paragraph" w:styleId="BodyText2">
    <w:name w:val="Body Text 2"/>
    <w:basedOn w:val="Normal"/>
    <w:link w:val="BodyText2Char"/>
    <w:rsid w:val="001C0461"/>
    <w:pPr>
      <w:spacing w:after="0" w:line="240" w:lineRule="auto"/>
      <w:jc w:val="both"/>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1C0461"/>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1C0461"/>
    <w:rPr>
      <w:color w:val="808080"/>
    </w:rPr>
  </w:style>
  <w:style w:type="paragraph" w:customStyle="1" w:styleId="ThHeading1">
    <w:name w:val="Th_Heading1"/>
    <w:qFormat/>
    <w:rsid w:val="00683928"/>
    <w:pPr>
      <w:spacing w:after="0" w:line="360" w:lineRule="auto"/>
      <w:jc w:val="center"/>
    </w:pPr>
    <w:rPr>
      <w:rFonts w:ascii="Times New Roman" w:eastAsia="Times New Roman" w:hAnsi="Times New Roman" w:cs="Times New Roman"/>
      <w:b/>
      <w:bCs/>
      <w:caps/>
      <w:sz w:val="40"/>
      <w:szCs w:val="72"/>
    </w:rPr>
  </w:style>
  <w:style w:type="paragraph" w:customStyle="1" w:styleId="ThHeading2">
    <w:name w:val="Th_Heading2"/>
    <w:qFormat/>
    <w:rsid w:val="00633586"/>
    <w:pPr>
      <w:spacing w:after="0" w:line="360" w:lineRule="auto"/>
    </w:pPr>
    <w:rPr>
      <w:rFonts w:ascii="Times New Roman" w:eastAsia="Times New Roman" w:hAnsi="Times New Roman" w:cs="Times New Roman"/>
      <w:b/>
      <w:bCs/>
      <w:sz w:val="28"/>
      <w:szCs w:val="32"/>
    </w:rPr>
  </w:style>
  <w:style w:type="paragraph" w:customStyle="1" w:styleId="ThPara1">
    <w:name w:val="Th_Para1"/>
    <w:qFormat/>
    <w:rsid w:val="00415E2F"/>
    <w:pPr>
      <w:autoSpaceDE w:val="0"/>
      <w:autoSpaceDN w:val="0"/>
      <w:adjustRightInd w:val="0"/>
      <w:spacing w:after="0" w:line="360" w:lineRule="auto"/>
      <w:jc w:val="both"/>
    </w:pPr>
    <w:rPr>
      <w:rFonts w:ascii="Times New Roman" w:hAnsi="Times New Roman" w:cs="Times New Roman"/>
      <w:color w:val="000000"/>
      <w:sz w:val="24"/>
      <w:szCs w:val="24"/>
    </w:rPr>
  </w:style>
  <w:style w:type="paragraph" w:customStyle="1" w:styleId="ThPara2">
    <w:name w:val="Th_Para2"/>
    <w:qFormat/>
    <w:rsid w:val="00CE76FD"/>
    <w:pPr>
      <w:spacing w:after="0" w:line="360" w:lineRule="auto"/>
      <w:ind w:firstLine="432"/>
      <w:jc w:val="both"/>
    </w:pPr>
    <w:rPr>
      <w:rFonts w:ascii="Times New Roman" w:hAnsi="Times New Roman" w:cs="Times New Roman"/>
      <w:color w:val="000000"/>
      <w:sz w:val="24"/>
      <w:szCs w:val="24"/>
    </w:rPr>
  </w:style>
  <w:style w:type="paragraph" w:customStyle="1" w:styleId="ThBlank">
    <w:name w:val="Th_Blank"/>
    <w:qFormat/>
    <w:rsid w:val="00415E2F"/>
    <w:pPr>
      <w:spacing w:after="0" w:line="240" w:lineRule="auto"/>
    </w:pPr>
    <w:rPr>
      <w:rFonts w:ascii="Times New Roman" w:hAnsi="Times New Roman" w:cs="Times New Roman"/>
      <w:color w:val="000000"/>
      <w:sz w:val="24"/>
      <w:szCs w:val="24"/>
    </w:rPr>
  </w:style>
  <w:style w:type="paragraph" w:customStyle="1" w:styleId="ThHeading3">
    <w:name w:val="Th_Heading3"/>
    <w:qFormat/>
    <w:rsid w:val="00EC0DCF"/>
    <w:pPr>
      <w:autoSpaceDE w:val="0"/>
      <w:autoSpaceDN w:val="0"/>
      <w:adjustRightInd w:val="0"/>
      <w:spacing w:after="0" w:line="360" w:lineRule="auto"/>
    </w:pPr>
    <w:rPr>
      <w:rFonts w:ascii="Times New Roman" w:hAnsi="Times New Roman" w:cs="Times New Roman"/>
      <w:b/>
      <w:color w:val="000000" w:themeColor="text1"/>
      <w:sz w:val="24"/>
      <w:szCs w:val="28"/>
    </w:rPr>
  </w:style>
  <w:style w:type="paragraph" w:customStyle="1" w:styleId="ThFigcaption">
    <w:name w:val="Th_Fig_caption"/>
    <w:qFormat/>
    <w:rsid w:val="00644756"/>
    <w:pPr>
      <w:tabs>
        <w:tab w:val="left" w:pos="870"/>
      </w:tabs>
      <w:spacing w:before="120" w:after="240" w:line="240" w:lineRule="auto"/>
      <w:jc w:val="center"/>
    </w:pPr>
    <w:rPr>
      <w:rFonts w:ascii="Times New Roman" w:hAnsi="Times New Roman" w:cs="Times New Roman"/>
      <w:color w:val="000000" w:themeColor="text1"/>
      <w:sz w:val="24"/>
      <w:szCs w:val="24"/>
    </w:rPr>
  </w:style>
  <w:style w:type="paragraph" w:customStyle="1" w:styleId="ThTableCaption">
    <w:name w:val="Th_Table_Caption"/>
    <w:qFormat/>
    <w:rsid w:val="003265AD"/>
    <w:pPr>
      <w:spacing w:before="120" w:after="120" w:line="240" w:lineRule="auto"/>
      <w:jc w:val="center"/>
    </w:pPr>
    <w:rPr>
      <w:rFonts w:ascii="Times New Roman" w:hAnsi="Times New Roman" w:cs="Times New Roman"/>
      <w:color w:val="000000" w:themeColor="text1"/>
      <w:sz w:val="24"/>
      <w:szCs w:val="24"/>
    </w:rPr>
  </w:style>
  <w:style w:type="paragraph" w:customStyle="1" w:styleId="ThBullets">
    <w:name w:val="Th_Bullets"/>
    <w:qFormat/>
    <w:rsid w:val="00CD1311"/>
    <w:pPr>
      <w:numPr>
        <w:numId w:val="1"/>
      </w:numPr>
      <w:spacing w:after="0" w:line="360" w:lineRule="auto"/>
      <w:ind w:left="1224"/>
      <w:jc w:val="both"/>
    </w:pPr>
    <w:rPr>
      <w:rFonts w:ascii="Times New Roman" w:hAnsi="Times New Roman" w:cs="Times New Roman"/>
      <w:color w:val="000000" w:themeColor="text1"/>
      <w:sz w:val="24"/>
      <w:szCs w:val="24"/>
    </w:rPr>
  </w:style>
  <w:style w:type="paragraph" w:customStyle="1" w:styleId="ThNumbers">
    <w:name w:val="Th_Numbers"/>
    <w:qFormat/>
    <w:rsid w:val="00EB0701"/>
    <w:pPr>
      <w:numPr>
        <w:numId w:val="4"/>
      </w:numPr>
      <w:tabs>
        <w:tab w:val="left" w:pos="720"/>
      </w:tabs>
      <w:spacing w:after="0" w:line="360" w:lineRule="auto"/>
    </w:pPr>
    <w:rPr>
      <w:rFonts w:ascii="Times New Roman" w:hAnsi="Times New Roman" w:cs="Times New Roman"/>
      <w:color w:val="000000" w:themeColor="text1"/>
      <w:sz w:val="24"/>
      <w:szCs w:val="24"/>
    </w:rPr>
  </w:style>
  <w:style w:type="paragraph" w:customStyle="1" w:styleId="ThFig">
    <w:name w:val="Th_Fig"/>
    <w:qFormat/>
    <w:rsid w:val="00CD1311"/>
    <w:pPr>
      <w:spacing w:before="60" w:after="60" w:line="240" w:lineRule="auto"/>
      <w:jc w:val="center"/>
    </w:pPr>
    <w:rPr>
      <w:rFonts w:ascii="Times New Roman" w:hAnsi="Times New Roman" w:cs="Times New Roman"/>
      <w:noProof/>
      <w:color w:val="000000" w:themeColor="text1"/>
      <w:sz w:val="24"/>
      <w:szCs w:val="24"/>
    </w:rPr>
  </w:style>
  <w:style w:type="paragraph" w:customStyle="1" w:styleId="ThHeading4">
    <w:name w:val="Th_Heading4"/>
    <w:qFormat/>
    <w:rsid w:val="00991DA7"/>
    <w:pPr>
      <w:spacing w:after="0" w:line="360" w:lineRule="auto"/>
    </w:pPr>
    <w:rPr>
      <w:rFonts w:ascii="Times New Roman" w:hAnsi="Times New Roman" w:cs="Times New Roman"/>
      <w:b/>
      <w:i/>
      <w:color w:val="000000"/>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901730">
      <w:bodyDiv w:val="1"/>
      <w:marLeft w:val="0"/>
      <w:marRight w:val="0"/>
      <w:marTop w:val="0"/>
      <w:marBottom w:val="0"/>
      <w:divBdr>
        <w:top w:val="none" w:sz="0" w:space="0" w:color="auto"/>
        <w:left w:val="none" w:sz="0" w:space="0" w:color="auto"/>
        <w:bottom w:val="none" w:sz="0" w:space="0" w:color="auto"/>
        <w:right w:val="none" w:sz="0" w:space="0" w:color="auto"/>
      </w:divBdr>
      <w:divsChild>
        <w:div w:id="598677182">
          <w:marLeft w:val="446"/>
          <w:marRight w:val="0"/>
          <w:marTop w:val="0"/>
          <w:marBottom w:val="0"/>
          <w:divBdr>
            <w:top w:val="none" w:sz="0" w:space="0" w:color="auto"/>
            <w:left w:val="none" w:sz="0" w:space="0" w:color="auto"/>
            <w:bottom w:val="none" w:sz="0" w:space="0" w:color="auto"/>
            <w:right w:val="none" w:sz="0" w:space="0" w:color="auto"/>
          </w:divBdr>
        </w:div>
      </w:divsChild>
    </w:div>
    <w:div w:id="99224543">
      <w:bodyDiv w:val="1"/>
      <w:marLeft w:val="0"/>
      <w:marRight w:val="0"/>
      <w:marTop w:val="0"/>
      <w:marBottom w:val="0"/>
      <w:divBdr>
        <w:top w:val="none" w:sz="0" w:space="0" w:color="auto"/>
        <w:left w:val="none" w:sz="0" w:space="0" w:color="auto"/>
        <w:bottom w:val="none" w:sz="0" w:space="0" w:color="auto"/>
        <w:right w:val="none" w:sz="0" w:space="0" w:color="auto"/>
      </w:divBdr>
    </w:div>
    <w:div w:id="116266962">
      <w:bodyDiv w:val="1"/>
      <w:marLeft w:val="0"/>
      <w:marRight w:val="0"/>
      <w:marTop w:val="0"/>
      <w:marBottom w:val="0"/>
      <w:divBdr>
        <w:top w:val="none" w:sz="0" w:space="0" w:color="auto"/>
        <w:left w:val="none" w:sz="0" w:space="0" w:color="auto"/>
        <w:bottom w:val="none" w:sz="0" w:space="0" w:color="auto"/>
        <w:right w:val="none" w:sz="0" w:space="0" w:color="auto"/>
      </w:divBdr>
    </w:div>
    <w:div w:id="144124356">
      <w:bodyDiv w:val="1"/>
      <w:marLeft w:val="0"/>
      <w:marRight w:val="0"/>
      <w:marTop w:val="0"/>
      <w:marBottom w:val="0"/>
      <w:divBdr>
        <w:top w:val="none" w:sz="0" w:space="0" w:color="auto"/>
        <w:left w:val="none" w:sz="0" w:space="0" w:color="auto"/>
        <w:bottom w:val="none" w:sz="0" w:space="0" w:color="auto"/>
        <w:right w:val="none" w:sz="0" w:space="0" w:color="auto"/>
      </w:divBdr>
      <w:divsChild>
        <w:div w:id="963536677">
          <w:marLeft w:val="0"/>
          <w:marRight w:val="0"/>
          <w:marTop w:val="0"/>
          <w:marBottom w:val="0"/>
          <w:divBdr>
            <w:top w:val="none" w:sz="0" w:space="0" w:color="auto"/>
            <w:left w:val="none" w:sz="0" w:space="0" w:color="auto"/>
            <w:bottom w:val="none" w:sz="0" w:space="0" w:color="auto"/>
            <w:right w:val="none" w:sz="0" w:space="0" w:color="auto"/>
          </w:divBdr>
        </w:div>
        <w:div w:id="488012957">
          <w:marLeft w:val="0"/>
          <w:marRight w:val="0"/>
          <w:marTop w:val="0"/>
          <w:marBottom w:val="0"/>
          <w:divBdr>
            <w:top w:val="none" w:sz="0" w:space="0" w:color="auto"/>
            <w:left w:val="none" w:sz="0" w:space="0" w:color="auto"/>
            <w:bottom w:val="none" w:sz="0" w:space="0" w:color="auto"/>
            <w:right w:val="none" w:sz="0" w:space="0" w:color="auto"/>
          </w:divBdr>
        </w:div>
        <w:div w:id="1364020362">
          <w:marLeft w:val="0"/>
          <w:marRight w:val="0"/>
          <w:marTop w:val="0"/>
          <w:marBottom w:val="0"/>
          <w:divBdr>
            <w:top w:val="none" w:sz="0" w:space="0" w:color="auto"/>
            <w:left w:val="none" w:sz="0" w:space="0" w:color="auto"/>
            <w:bottom w:val="none" w:sz="0" w:space="0" w:color="auto"/>
            <w:right w:val="none" w:sz="0" w:space="0" w:color="auto"/>
          </w:divBdr>
        </w:div>
        <w:div w:id="2024017084">
          <w:marLeft w:val="0"/>
          <w:marRight w:val="0"/>
          <w:marTop w:val="0"/>
          <w:marBottom w:val="0"/>
          <w:divBdr>
            <w:top w:val="none" w:sz="0" w:space="0" w:color="auto"/>
            <w:left w:val="none" w:sz="0" w:space="0" w:color="auto"/>
            <w:bottom w:val="none" w:sz="0" w:space="0" w:color="auto"/>
            <w:right w:val="none" w:sz="0" w:space="0" w:color="auto"/>
          </w:divBdr>
        </w:div>
        <w:div w:id="207645574">
          <w:marLeft w:val="0"/>
          <w:marRight w:val="0"/>
          <w:marTop w:val="0"/>
          <w:marBottom w:val="0"/>
          <w:divBdr>
            <w:top w:val="none" w:sz="0" w:space="0" w:color="auto"/>
            <w:left w:val="none" w:sz="0" w:space="0" w:color="auto"/>
            <w:bottom w:val="none" w:sz="0" w:space="0" w:color="auto"/>
            <w:right w:val="none" w:sz="0" w:space="0" w:color="auto"/>
          </w:divBdr>
        </w:div>
        <w:div w:id="343367495">
          <w:marLeft w:val="0"/>
          <w:marRight w:val="0"/>
          <w:marTop w:val="0"/>
          <w:marBottom w:val="0"/>
          <w:divBdr>
            <w:top w:val="none" w:sz="0" w:space="0" w:color="auto"/>
            <w:left w:val="none" w:sz="0" w:space="0" w:color="auto"/>
            <w:bottom w:val="none" w:sz="0" w:space="0" w:color="auto"/>
            <w:right w:val="none" w:sz="0" w:space="0" w:color="auto"/>
          </w:divBdr>
        </w:div>
        <w:div w:id="1373380872">
          <w:marLeft w:val="0"/>
          <w:marRight w:val="0"/>
          <w:marTop w:val="0"/>
          <w:marBottom w:val="0"/>
          <w:divBdr>
            <w:top w:val="none" w:sz="0" w:space="0" w:color="auto"/>
            <w:left w:val="none" w:sz="0" w:space="0" w:color="auto"/>
            <w:bottom w:val="none" w:sz="0" w:space="0" w:color="auto"/>
            <w:right w:val="none" w:sz="0" w:space="0" w:color="auto"/>
          </w:divBdr>
        </w:div>
        <w:div w:id="1366753934">
          <w:marLeft w:val="0"/>
          <w:marRight w:val="0"/>
          <w:marTop w:val="0"/>
          <w:marBottom w:val="0"/>
          <w:divBdr>
            <w:top w:val="none" w:sz="0" w:space="0" w:color="auto"/>
            <w:left w:val="none" w:sz="0" w:space="0" w:color="auto"/>
            <w:bottom w:val="none" w:sz="0" w:space="0" w:color="auto"/>
            <w:right w:val="none" w:sz="0" w:space="0" w:color="auto"/>
          </w:divBdr>
        </w:div>
        <w:div w:id="353464018">
          <w:marLeft w:val="0"/>
          <w:marRight w:val="0"/>
          <w:marTop w:val="0"/>
          <w:marBottom w:val="0"/>
          <w:divBdr>
            <w:top w:val="none" w:sz="0" w:space="0" w:color="auto"/>
            <w:left w:val="none" w:sz="0" w:space="0" w:color="auto"/>
            <w:bottom w:val="none" w:sz="0" w:space="0" w:color="auto"/>
            <w:right w:val="none" w:sz="0" w:space="0" w:color="auto"/>
          </w:divBdr>
        </w:div>
      </w:divsChild>
    </w:div>
    <w:div w:id="153961976">
      <w:bodyDiv w:val="1"/>
      <w:marLeft w:val="0"/>
      <w:marRight w:val="0"/>
      <w:marTop w:val="0"/>
      <w:marBottom w:val="0"/>
      <w:divBdr>
        <w:top w:val="none" w:sz="0" w:space="0" w:color="auto"/>
        <w:left w:val="none" w:sz="0" w:space="0" w:color="auto"/>
        <w:bottom w:val="none" w:sz="0" w:space="0" w:color="auto"/>
        <w:right w:val="none" w:sz="0" w:space="0" w:color="auto"/>
      </w:divBdr>
    </w:div>
    <w:div w:id="156724737">
      <w:bodyDiv w:val="1"/>
      <w:marLeft w:val="0"/>
      <w:marRight w:val="0"/>
      <w:marTop w:val="0"/>
      <w:marBottom w:val="0"/>
      <w:divBdr>
        <w:top w:val="none" w:sz="0" w:space="0" w:color="auto"/>
        <w:left w:val="none" w:sz="0" w:space="0" w:color="auto"/>
        <w:bottom w:val="none" w:sz="0" w:space="0" w:color="auto"/>
        <w:right w:val="none" w:sz="0" w:space="0" w:color="auto"/>
      </w:divBdr>
      <w:divsChild>
        <w:div w:id="2146311559">
          <w:marLeft w:val="806"/>
          <w:marRight w:val="0"/>
          <w:marTop w:val="0"/>
          <w:marBottom w:val="0"/>
          <w:divBdr>
            <w:top w:val="none" w:sz="0" w:space="0" w:color="auto"/>
            <w:left w:val="none" w:sz="0" w:space="0" w:color="auto"/>
            <w:bottom w:val="none" w:sz="0" w:space="0" w:color="auto"/>
            <w:right w:val="none" w:sz="0" w:space="0" w:color="auto"/>
          </w:divBdr>
        </w:div>
        <w:div w:id="986325396">
          <w:marLeft w:val="806"/>
          <w:marRight w:val="0"/>
          <w:marTop w:val="0"/>
          <w:marBottom w:val="0"/>
          <w:divBdr>
            <w:top w:val="none" w:sz="0" w:space="0" w:color="auto"/>
            <w:left w:val="none" w:sz="0" w:space="0" w:color="auto"/>
            <w:bottom w:val="none" w:sz="0" w:space="0" w:color="auto"/>
            <w:right w:val="none" w:sz="0" w:space="0" w:color="auto"/>
          </w:divBdr>
        </w:div>
        <w:div w:id="157889245">
          <w:marLeft w:val="806"/>
          <w:marRight w:val="0"/>
          <w:marTop w:val="0"/>
          <w:marBottom w:val="0"/>
          <w:divBdr>
            <w:top w:val="none" w:sz="0" w:space="0" w:color="auto"/>
            <w:left w:val="none" w:sz="0" w:space="0" w:color="auto"/>
            <w:bottom w:val="none" w:sz="0" w:space="0" w:color="auto"/>
            <w:right w:val="none" w:sz="0" w:space="0" w:color="auto"/>
          </w:divBdr>
        </w:div>
        <w:div w:id="853154470">
          <w:marLeft w:val="893"/>
          <w:marRight w:val="0"/>
          <w:marTop w:val="0"/>
          <w:marBottom w:val="0"/>
          <w:divBdr>
            <w:top w:val="none" w:sz="0" w:space="0" w:color="auto"/>
            <w:left w:val="none" w:sz="0" w:space="0" w:color="auto"/>
            <w:bottom w:val="none" w:sz="0" w:space="0" w:color="auto"/>
            <w:right w:val="none" w:sz="0" w:space="0" w:color="auto"/>
          </w:divBdr>
        </w:div>
        <w:div w:id="458182337">
          <w:marLeft w:val="893"/>
          <w:marRight w:val="0"/>
          <w:marTop w:val="0"/>
          <w:marBottom w:val="0"/>
          <w:divBdr>
            <w:top w:val="none" w:sz="0" w:space="0" w:color="auto"/>
            <w:left w:val="none" w:sz="0" w:space="0" w:color="auto"/>
            <w:bottom w:val="none" w:sz="0" w:space="0" w:color="auto"/>
            <w:right w:val="none" w:sz="0" w:space="0" w:color="auto"/>
          </w:divBdr>
        </w:div>
        <w:div w:id="838469847">
          <w:marLeft w:val="893"/>
          <w:marRight w:val="0"/>
          <w:marTop w:val="0"/>
          <w:marBottom w:val="0"/>
          <w:divBdr>
            <w:top w:val="none" w:sz="0" w:space="0" w:color="auto"/>
            <w:left w:val="none" w:sz="0" w:space="0" w:color="auto"/>
            <w:bottom w:val="none" w:sz="0" w:space="0" w:color="auto"/>
            <w:right w:val="none" w:sz="0" w:space="0" w:color="auto"/>
          </w:divBdr>
        </w:div>
        <w:div w:id="1263147796">
          <w:marLeft w:val="806"/>
          <w:marRight w:val="0"/>
          <w:marTop w:val="0"/>
          <w:marBottom w:val="0"/>
          <w:divBdr>
            <w:top w:val="none" w:sz="0" w:space="0" w:color="auto"/>
            <w:left w:val="none" w:sz="0" w:space="0" w:color="auto"/>
            <w:bottom w:val="none" w:sz="0" w:space="0" w:color="auto"/>
            <w:right w:val="none" w:sz="0" w:space="0" w:color="auto"/>
          </w:divBdr>
        </w:div>
        <w:div w:id="1062291794">
          <w:marLeft w:val="806"/>
          <w:marRight w:val="0"/>
          <w:marTop w:val="0"/>
          <w:marBottom w:val="0"/>
          <w:divBdr>
            <w:top w:val="none" w:sz="0" w:space="0" w:color="auto"/>
            <w:left w:val="none" w:sz="0" w:space="0" w:color="auto"/>
            <w:bottom w:val="none" w:sz="0" w:space="0" w:color="auto"/>
            <w:right w:val="none" w:sz="0" w:space="0" w:color="auto"/>
          </w:divBdr>
        </w:div>
        <w:div w:id="1909269168">
          <w:marLeft w:val="806"/>
          <w:marRight w:val="0"/>
          <w:marTop w:val="0"/>
          <w:marBottom w:val="0"/>
          <w:divBdr>
            <w:top w:val="none" w:sz="0" w:space="0" w:color="auto"/>
            <w:left w:val="none" w:sz="0" w:space="0" w:color="auto"/>
            <w:bottom w:val="none" w:sz="0" w:space="0" w:color="auto"/>
            <w:right w:val="none" w:sz="0" w:space="0" w:color="auto"/>
          </w:divBdr>
        </w:div>
        <w:div w:id="1491632084">
          <w:marLeft w:val="806"/>
          <w:marRight w:val="0"/>
          <w:marTop w:val="0"/>
          <w:marBottom w:val="0"/>
          <w:divBdr>
            <w:top w:val="none" w:sz="0" w:space="0" w:color="auto"/>
            <w:left w:val="none" w:sz="0" w:space="0" w:color="auto"/>
            <w:bottom w:val="none" w:sz="0" w:space="0" w:color="auto"/>
            <w:right w:val="none" w:sz="0" w:space="0" w:color="auto"/>
          </w:divBdr>
        </w:div>
        <w:div w:id="152723404">
          <w:marLeft w:val="806"/>
          <w:marRight w:val="0"/>
          <w:marTop w:val="0"/>
          <w:marBottom w:val="0"/>
          <w:divBdr>
            <w:top w:val="none" w:sz="0" w:space="0" w:color="auto"/>
            <w:left w:val="none" w:sz="0" w:space="0" w:color="auto"/>
            <w:bottom w:val="none" w:sz="0" w:space="0" w:color="auto"/>
            <w:right w:val="none" w:sz="0" w:space="0" w:color="auto"/>
          </w:divBdr>
        </w:div>
        <w:div w:id="780299815">
          <w:marLeft w:val="806"/>
          <w:marRight w:val="0"/>
          <w:marTop w:val="0"/>
          <w:marBottom w:val="0"/>
          <w:divBdr>
            <w:top w:val="none" w:sz="0" w:space="0" w:color="auto"/>
            <w:left w:val="none" w:sz="0" w:space="0" w:color="auto"/>
            <w:bottom w:val="none" w:sz="0" w:space="0" w:color="auto"/>
            <w:right w:val="none" w:sz="0" w:space="0" w:color="auto"/>
          </w:divBdr>
        </w:div>
        <w:div w:id="380522391">
          <w:marLeft w:val="806"/>
          <w:marRight w:val="0"/>
          <w:marTop w:val="0"/>
          <w:marBottom w:val="0"/>
          <w:divBdr>
            <w:top w:val="none" w:sz="0" w:space="0" w:color="auto"/>
            <w:left w:val="none" w:sz="0" w:space="0" w:color="auto"/>
            <w:bottom w:val="none" w:sz="0" w:space="0" w:color="auto"/>
            <w:right w:val="none" w:sz="0" w:space="0" w:color="auto"/>
          </w:divBdr>
        </w:div>
      </w:divsChild>
    </w:div>
    <w:div w:id="165218800">
      <w:bodyDiv w:val="1"/>
      <w:marLeft w:val="0"/>
      <w:marRight w:val="0"/>
      <w:marTop w:val="0"/>
      <w:marBottom w:val="0"/>
      <w:divBdr>
        <w:top w:val="none" w:sz="0" w:space="0" w:color="auto"/>
        <w:left w:val="none" w:sz="0" w:space="0" w:color="auto"/>
        <w:bottom w:val="none" w:sz="0" w:space="0" w:color="auto"/>
        <w:right w:val="none" w:sz="0" w:space="0" w:color="auto"/>
      </w:divBdr>
    </w:div>
    <w:div w:id="165364664">
      <w:bodyDiv w:val="1"/>
      <w:marLeft w:val="0"/>
      <w:marRight w:val="0"/>
      <w:marTop w:val="0"/>
      <w:marBottom w:val="0"/>
      <w:divBdr>
        <w:top w:val="none" w:sz="0" w:space="0" w:color="auto"/>
        <w:left w:val="none" w:sz="0" w:space="0" w:color="auto"/>
        <w:bottom w:val="none" w:sz="0" w:space="0" w:color="auto"/>
        <w:right w:val="none" w:sz="0" w:space="0" w:color="auto"/>
      </w:divBdr>
      <w:divsChild>
        <w:div w:id="1080643710">
          <w:marLeft w:val="446"/>
          <w:marRight w:val="0"/>
          <w:marTop w:val="0"/>
          <w:marBottom w:val="0"/>
          <w:divBdr>
            <w:top w:val="none" w:sz="0" w:space="0" w:color="auto"/>
            <w:left w:val="none" w:sz="0" w:space="0" w:color="auto"/>
            <w:bottom w:val="none" w:sz="0" w:space="0" w:color="auto"/>
            <w:right w:val="none" w:sz="0" w:space="0" w:color="auto"/>
          </w:divBdr>
        </w:div>
      </w:divsChild>
    </w:div>
    <w:div w:id="173346867">
      <w:bodyDiv w:val="1"/>
      <w:marLeft w:val="0"/>
      <w:marRight w:val="0"/>
      <w:marTop w:val="0"/>
      <w:marBottom w:val="0"/>
      <w:divBdr>
        <w:top w:val="none" w:sz="0" w:space="0" w:color="auto"/>
        <w:left w:val="none" w:sz="0" w:space="0" w:color="auto"/>
        <w:bottom w:val="none" w:sz="0" w:space="0" w:color="auto"/>
        <w:right w:val="none" w:sz="0" w:space="0" w:color="auto"/>
      </w:divBdr>
      <w:divsChild>
        <w:div w:id="660233386">
          <w:marLeft w:val="446"/>
          <w:marRight w:val="0"/>
          <w:marTop w:val="0"/>
          <w:marBottom w:val="0"/>
          <w:divBdr>
            <w:top w:val="none" w:sz="0" w:space="0" w:color="auto"/>
            <w:left w:val="none" w:sz="0" w:space="0" w:color="auto"/>
            <w:bottom w:val="none" w:sz="0" w:space="0" w:color="auto"/>
            <w:right w:val="none" w:sz="0" w:space="0" w:color="auto"/>
          </w:divBdr>
        </w:div>
      </w:divsChild>
    </w:div>
    <w:div w:id="232274574">
      <w:bodyDiv w:val="1"/>
      <w:marLeft w:val="0"/>
      <w:marRight w:val="0"/>
      <w:marTop w:val="0"/>
      <w:marBottom w:val="0"/>
      <w:divBdr>
        <w:top w:val="none" w:sz="0" w:space="0" w:color="auto"/>
        <w:left w:val="none" w:sz="0" w:space="0" w:color="auto"/>
        <w:bottom w:val="none" w:sz="0" w:space="0" w:color="auto"/>
        <w:right w:val="none" w:sz="0" w:space="0" w:color="auto"/>
      </w:divBdr>
    </w:div>
    <w:div w:id="354229825">
      <w:bodyDiv w:val="1"/>
      <w:marLeft w:val="0"/>
      <w:marRight w:val="0"/>
      <w:marTop w:val="0"/>
      <w:marBottom w:val="0"/>
      <w:divBdr>
        <w:top w:val="none" w:sz="0" w:space="0" w:color="auto"/>
        <w:left w:val="none" w:sz="0" w:space="0" w:color="auto"/>
        <w:bottom w:val="none" w:sz="0" w:space="0" w:color="auto"/>
        <w:right w:val="none" w:sz="0" w:space="0" w:color="auto"/>
      </w:divBdr>
    </w:div>
    <w:div w:id="354889291">
      <w:bodyDiv w:val="1"/>
      <w:marLeft w:val="0"/>
      <w:marRight w:val="0"/>
      <w:marTop w:val="0"/>
      <w:marBottom w:val="0"/>
      <w:divBdr>
        <w:top w:val="none" w:sz="0" w:space="0" w:color="auto"/>
        <w:left w:val="none" w:sz="0" w:space="0" w:color="auto"/>
        <w:bottom w:val="none" w:sz="0" w:space="0" w:color="auto"/>
        <w:right w:val="none" w:sz="0" w:space="0" w:color="auto"/>
      </w:divBdr>
    </w:div>
    <w:div w:id="376902758">
      <w:bodyDiv w:val="1"/>
      <w:marLeft w:val="0"/>
      <w:marRight w:val="0"/>
      <w:marTop w:val="0"/>
      <w:marBottom w:val="0"/>
      <w:divBdr>
        <w:top w:val="none" w:sz="0" w:space="0" w:color="auto"/>
        <w:left w:val="none" w:sz="0" w:space="0" w:color="auto"/>
        <w:bottom w:val="none" w:sz="0" w:space="0" w:color="auto"/>
        <w:right w:val="none" w:sz="0" w:space="0" w:color="auto"/>
      </w:divBdr>
      <w:divsChild>
        <w:div w:id="1032073050">
          <w:marLeft w:val="446"/>
          <w:marRight w:val="0"/>
          <w:marTop w:val="0"/>
          <w:marBottom w:val="0"/>
          <w:divBdr>
            <w:top w:val="none" w:sz="0" w:space="0" w:color="auto"/>
            <w:left w:val="none" w:sz="0" w:space="0" w:color="auto"/>
            <w:bottom w:val="none" w:sz="0" w:space="0" w:color="auto"/>
            <w:right w:val="none" w:sz="0" w:space="0" w:color="auto"/>
          </w:divBdr>
        </w:div>
      </w:divsChild>
    </w:div>
    <w:div w:id="388114582">
      <w:bodyDiv w:val="1"/>
      <w:marLeft w:val="0"/>
      <w:marRight w:val="0"/>
      <w:marTop w:val="0"/>
      <w:marBottom w:val="0"/>
      <w:divBdr>
        <w:top w:val="none" w:sz="0" w:space="0" w:color="auto"/>
        <w:left w:val="none" w:sz="0" w:space="0" w:color="auto"/>
        <w:bottom w:val="none" w:sz="0" w:space="0" w:color="auto"/>
        <w:right w:val="none" w:sz="0" w:space="0" w:color="auto"/>
      </w:divBdr>
      <w:divsChild>
        <w:div w:id="1994140801">
          <w:marLeft w:val="0"/>
          <w:marRight w:val="0"/>
          <w:marTop w:val="0"/>
          <w:marBottom w:val="0"/>
          <w:divBdr>
            <w:top w:val="none" w:sz="0" w:space="0" w:color="auto"/>
            <w:left w:val="none" w:sz="0" w:space="0" w:color="auto"/>
            <w:bottom w:val="none" w:sz="0" w:space="0" w:color="auto"/>
            <w:right w:val="none" w:sz="0" w:space="0" w:color="auto"/>
          </w:divBdr>
        </w:div>
        <w:div w:id="1923492129">
          <w:marLeft w:val="0"/>
          <w:marRight w:val="0"/>
          <w:marTop w:val="0"/>
          <w:marBottom w:val="0"/>
          <w:divBdr>
            <w:top w:val="none" w:sz="0" w:space="0" w:color="auto"/>
            <w:left w:val="none" w:sz="0" w:space="0" w:color="auto"/>
            <w:bottom w:val="none" w:sz="0" w:space="0" w:color="auto"/>
            <w:right w:val="none" w:sz="0" w:space="0" w:color="auto"/>
          </w:divBdr>
        </w:div>
        <w:div w:id="1557820010">
          <w:marLeft w:val="0"/>
          <w:marRight w:val="0"/>
          <w:marTop w:val="0"/>
          <w:marBottom w:val="0"/>
          <w:divBdr>
            <w:top w:val="none" w:sz="0" w:space="0" w:color="auto"/>
            <w:left w:val="none" w:sz="0" w:space="0" w:color="auto"/>
            <w:bottom w:val="none" w:sz="0" w:space="0" w:color="auto"/>
            <w:right w:val="none" w:sz="0" w:space="0" w:color="auto"/>
          </w:divBdr>
        </w:div>
        <w:div w:id="2074887818">
          <w:marLeft w:val="0"/>
          <w:marRight w:val="0"/>
          <w:marTop w:val="0"/>
          <w:marBottom w:val="0"/>
          <w:divBdr>
            <w:top w:val="none" w:sz="0" w:space="0" w:color="auto"/>
            <w:left w:val="none" w:sz="0" w:space="0" w:color="auto"/>
            <w:bottom w:val="none" w:sz="0" w:space="0" w:color="auto"/>
            <w:right w:val="none" w:sz="0" w:space="0" w:color="auto"/>
          </w:divBdr>
        </w:div>
        <w:div w:id="786513058">
          <w:marLeft w:val="0"/>
          <w:marRight w:val="0"/>
          <w:marTop w:val="0"/>
          <w:marBottom w:val="0"/>
          <w:divBdr>
            <w:top w:val="none" w:sz="0" w:space="0" w:color="auto"/>
            <w:left w:val="none" w:sz="0" w:space="0" w:color="auto"/>
            <w:bottom w:val="none" w:sz="0" w:space="0" w:color="auto"/>
            <w:right w:val="none" w:sz="0" w:space="0" w:color="auto"/>
          </w:divBdr>
        </w:div>
        <w:div w:id="446044338">
          <w:marLeft w:val="0"/>
          <w:marRight w:val="0"/>
          <w:marTop w:val="0"/>
          <w:marBottom w:val="0"/>
          <w:divBdr>
            <w:top w:val="none" w:sz="0" w:space="0" w:color="auto"/>
            <w:left w:val="none" w:sz="0" w:space="0" w:color="auto"/>
            <w:bottom w:val="none" w:sz="0" w:space="0" w:color="auto"/>
            <w:right w:val="none" w:sz="0" w:space="0" w:color="auto"/>
          </w:divBdr>
        </w:div>
        <w:div w:id="1748839322">
          <w:marLeft w:val="0"/>
          <w:marRight w:val="0"/>
          <w:marTop w:val="0"/>
          <w:marBottom w:val="0"/>
          <w:divBdr>
            <w:top w:val="none" w:sz="0" w:space="0" w:color="auto"/>
            <w:left w:val="none" w:sz="0" w:space="0" w:color="auto"/>
            <w:bottom w:val="none" w:sz="0" w:space="0" w:color="auto"/>
            <w:right w:val="none" w:sz="0" w:space="0" w:color="auto"/>
          </w:divBdr>
        </w:div>
        <w:div w:id="959382393">
          <w:marLeft w:val="0"/>
          <w:marRight w:val="0"/>
          <w:marTop w:val="0"/>
          <w:marBottom w:val="0"/>
          <w:divBdr>
            <w:top w:val="none" w:sz="0" w:space="0" w:color="auto"/>
            <w:left w:val="none" w:sz="0" w:space="0" w:color="auto"/>
            <w:bottom w:val="none" w:sz="0" w:space="0" w:color="auto"/>
            <w:right w:val="none" w:sz="0" w:space="0" w:color="auto"/>
          </w:divBdr>
        </w:div>
        <w:div w:id="1345405024">
          <w:marLeft w:val="0"/>
          <w:marRight w:val="0"/>
          <w:marTop w:val="0"/>
          <w:marBottom w:val="0"/>
          <w:divBdr>
            <w:top w:val="none" w:sz="0" w:space="0" w:color="auto"/>
            <w:left w:val="none" w:sz="0" w:space="0" w:color="auto"/>
            <w:bottom w:val="none" w:sz="0" w:space="0" w:color="auto"/>
            <w:right w:val="none" w:sz="0" w:space="0" w:color="auto"/>
          </w:divBdr>
        </w:div>
        <w:div w:id="969627769">
          <w:marLeft w:val="0"/>
          <w:marRight w:val="0"/>
          <w:marTop w:val="0"/>
          <w:marBottom w:val="0"/>
          <w:divBdr>
            <w:top w:val="none" w:sz="0" w:space="0" w:color="auto"/>
            <w:left w:val="none" w:sz="0" w:space="0" w:color="auto"/>
            <w:bottom w:val="none" w:sz="0" w:space="0" w:color="auto"/>
            <w:right w:val="none" w:sz="0" w:space="0" w:color="auto"/>
          </w:divBdr>
        </w:div>
        <w:div w:id="841512645">
          <w:marLeft w:val="0"/>
          <w:marRight w:val="0"/>
          <w:marTop w:val="0"/>
          <w:marBottom w:val="0"/>
          <w:divBdr>
            <w:top w:val="none" w:sz="0" w:space="0" w:color="auto"/>
            <w:left w:val="none" w:sz="0" w:space="0" w:color="auto"/>
            <w:bottom w:val="none" w:sz="0" w:space="0" w:color="auto"/>
            <w:right w:val="none" w:sz="0" w:space="0" w:color="auto"/>
          </w:divBdr>
        </w:div>
        <w:div w:id="321979596">
          <w:marLeft w:val="0"/>
          <w:marRight w:val="0"/>
          <w:marTop w:val="0"/>
          <w:marBottom w:val="0"/>
          <w:divBdr>
            <w:top w:val="none" w:sz="0" w:space="0" w:color="auto"/>
            <w:left w:val="none" w:sz="0" w:space="0" w:color="auto"/>
            <w:bottom w:val="none" w:sz="0" w:space="0" w:color="auto"/>
            <w:right w:val="none" w:sz="0" w:space="0" w:color="auto"/>
          </w:divBdr>
        </w:div>
        <w:div w:id="468595072">
          <w:marLeft w:val="0"/>
          <w:marRight w:val="0"/>
          <w:marTop w:val="0"/>
          <w:marBottom w:val="0"/>
          <w:divBdr>
            <w:top w:val="none" w:sz="0" w:space="0" w:color="auto"/>
            <w:left w:val="none" w:sz="0" w:space="0" w:color="auto"/>
            <w:bottom w:val="none" w:sz="0" w:space="0" w:color="auto"/>
            <w:right w:val="none" w:sz="0" w:space="0" w:color="auto"/>
          </w:divBdr>
        </w:div>
        <w:div w:id="83258897">
          <w:marLeft w:val="0"/>
          <w:marRight w:val="0"/>
          <w:marTop w:val="0"/>
          <w:marBottom w:val="0"/>
          <w:divBdr>
            <w:top w:val="none" w:sz="0" w:space="0" w:color="auto"/>
            <w:left w:val="none" w:sz="0" w:space="0" w:color="auto"/>
            <w:bottom w:val="none" w:sz="0" w:space="0" w:color="auto"/>
            <w:right w:val="none" w:sz="0" w:space="0" w:color="auto"/>
          </w:divBdr>
        </w:div>
        <w:div w:id="857474174">
          <w:marLeft w:val="0"/>
          <w:marRight w:val="0"/>
          <w:marTop w:val="0"/>
          <w:marBottom w:val="0"/>
          <w:divBdr>
            <w:top w:val="none" w:sz="0" w:space="0" w:color="auto"/>
            <w:left w:val="none" w:sz="0" w:space="0" w:color="auto"/>
            <w:bottom w:val="none" w:sz="0" w:space="0" w:color="auto"/>
            <w:right w:val="none" w:sz="0" w:space="0" w:color="auto"/>
          </w:divBdr>
        </w:div>
        <w:div w:id="1275744096">
          <w:marLeft w:val="0"/>
          <w:marRight w:val="0"/>
          <w:marTop w:val="0"/>
          <w:marBottom w:val="0"/>
          <w:divBdr>
            <w:top w:val="none" w:sz="0" w:space="0" w:color="auto"/>
            <w:left w:val="none" w:sz="0" w:space="0" w:color="auto"/>
            <w:bottom w:val="none" w:sz="0" w:space="0" w:color="auto"/>
            <w:right w:val="none" w:sz="0" w:space="0" w:color="auto"/>
          </w:divBdr>
        </w:div>
        <w:div w:id="1029842171">
          <w:marLeft w:val="0"/>
          <w:marRight w:val="0"/>
          <w:marTop w:val="0"/>
          <w:marBottom w:val="0"/>
          <w:divBdr>
            <w:top w:val="none" w:sz="0" w:space="0" w:color="auto"/>
            <w:left w:val="none" w:sz="0" w:space="0" w:color="auto"/>
            <w:bottom w:val="none" w:sz="0" w:space="0" w:color="auto"/>
            <w:right w:val="none" w:sz="0" w:space="0" w:color="auto"/>
          </w:divBdr>
        </w:div>
        <w:div w:id="1323696269">
          <w:marLeft w:val="0"/>
          <w:marRight w:val="0"/>
          <w:marTop w:val="0"/>
          <w:marBottom w:val="0"/>
          <w:divBdr>
            <w:top w:val="none" w:sz="0" w:space="0" w:color="auto"/>
            <w:left w:val="none" w:sz="0" w:space="0" w:color="auto"/>
            <w:bottom w:val="none" w:sz="0" w:space="0" w:color="auto"/>
            <w:right w:val="none" w:sz="0" w:space="0" w:color="auto"/>
          </w:divBdr>
        </w:div>
      </w:divsChild>
    </w:div>
    <w:div w:id="424108055">
      <w:bodyDiv w:val="1"/>
      <w:marLeft w:val="0"/>
      <w:marRight w:val="0"/>
      <w:marTop w:val="0"/>
      <w:marBottom w:val="0"/>
      <w:divBdr>
        <w:top w:val="none" w:sz="0" w:space="0" w:color="auto"/>
        <w:left w:val="none" w:sz="0" w:space="0" w:color="auto"/>
        <w:bottom w:val="none" w:sz="0" w:space="0" w:color="auto"/>
        <w:right w:val="none" w:sz="0" w:space="0" w:color="auto"/>
      </w:divBdr>
    </w:div>
    <w:div w:id="442501272">
      <w:bodyDiv w:val="1"/>
      <w:marLeft w:val="0"/>
      <w:marRight w:val="0"/>
      <w:marTop w:val="0"/>
      <w:marBottom w:val="0"/>
      <w:divBdr>
        <w:top w:val="none" w:sz="0" w:space="0" w:color="auto"/>
        <w:left w:val="none" w:sz="0" w:space="0" w:color="auto"/>
        <w:bottom w:val="none" w:sz="0" w:space="0" w:color="auto"/>
        <w:right w:val="none" w:sz="0" w:space="0" w:color="auto"/>
      </w:divBdr>
      <w:divsChild>
        <w:div w:id="1455713492">
          <w:marLeft w:val="446"/>
          <w:marRight w:val="0"/>
          <w:marTop w:val="0"/>
          <w:marBottom w:val="0"/>
          <w:divBdr>
            <w:top w:val="none" w:sz="0" w:space="0" w:color="auto"/>
            <w:left w:val="none" w:sz="0" w:space="0" w:color="auto"/>
            <w:bottom w:val="none" w:sz="0" w:space="0" w:color="auto"/>
            <w:right w:val="none" w:sz="0" w:space="0" w:color="auto"/>
          </w:divBdr>
        </w:div>
      </w:divsChild>
    </w:div>
    <w:div w:id="568539387">
      <w:bodyDiv w:val="1"/>
      <w:marLeft w:val="0"/>
      <w:marRight w:val="0"/>
      <w:marTop w:val="0"/>
      <w:marBottom w:val="0"/>
      <w:divBdr>
        <w:top w:val="none" w:sz="0" w:space="0" w:color="auto"/>
        <w:left w:val="none" w:sz="0" w:space="0" w:color="auto"/>
        <w:bottom w:val="none" w:sz="0" w:space="0" w:color="auto"/>
        <w:right w:val="none" w:sz="0" w:space="0" w:color="auto"/>
      </w:divBdr>
      <w:divsChild>
        <w:div w:id="793476472">
          <w:marLeft w:val="446"/>
          <w:marRight w:val="0"/>
          <w:marTop w:val="0"/>
          <w:marBottom w:val="0"/>
          <w:divBdr>
            <w:top w:val="none" w:sz="0" w:space="0" w:color="auto"/>
            <w:left w:val="none" w:sz="0" w:space="0" w:color="auto"/>
            <w:bottom w:val="none" w:sz="0" w:space="0" w:color="auto"/>
            <w:right w:val="none" w:sz="0" w:space="0" w:color="auto"/>
          </w:divBdr>
        </w:div>
      </w:divsChild>
    </w:div>
    <w:div w:id="700058478">
      <w:bodyDiv w:val="1"/>
      <w:marLeft w:val="0"/>
      <w:marRight w:val="0"/>
      <w:marTop w:val="0"/>
      <w:marBottom w:val="0"/>
      <w:divBdr>
        <w:top w:val="none" w:sz="0" w:space="0" w:color="auto"/>
        <w:left w:val="none" w:sz="0" w:space="0" w:color="auto"/>
        <w:bottom w:val="none" w:sz="0" w:space="0" w:color="auto"/>
        <w:right w:val="none" w:sz="0" w:space="0" w:color="auto"/>
      </w:divBdr>
    </w:div>
    <w:div w:id="719672504">
      <w:bodyDiv w:val="1"/>
      <w:marLeft w:val="0"/>
      <w:marRight w:val="0"/>
      <w:marTop w:val="0"/>
      <w:marBottom w:val="0"/>
      <w:divBdr>
        <w:top w:val="none" w:sz="0" w:space="0" w:color="auto"/>
        <w:left w:val="none" w:sz="0" w:space="0" w:color="auto"/>
        <w:bottom w:val="none" w:sz="0" w:space="0" w:color="auto"/>
        <w:right w:val="none" w:sz="0" w:space="0" w:color="auto"/>
      </w:divBdr>
      <w:divsChild>
        <w:div w:id="1784298755">
          <w:marLeft w:val="0"/>
          <w:marRight w:val="0"/>
          <w:marTop w:val="0"/>
          <w:marBottom w:val="0"/>
          <w:divBdr>
            <w:top w:val="none" w:sz="0" w:space="0" w:color="auto"/>
            <w:left w:val="none" w:sz="0" w:space="0" w:color="auto"/>
            <w:bottom w:val="none" w:sz="0" w:space="0" w:color="auto"/>
            <w:right w:val="none" w:sz="0" w:space="0" w:color="auto"/>
          </w:divBdr>
          <w:divsChild>
            <w:div w:id="1945769545">
              <w:marLeft w:val="0"/>
              <w:marRight w:val="0"/>
              <w:marTop w:val="0"/>
              <w:marBottom w:val="0"/>
              <w:divBdr>
                <w:top w:val="none" w:sz="0" w:space="0" w:color="auto"/>
                <w:left w:val="none" w:sz="0" w:space="0" w:color="auto"/>
                <w:bottom w:val="none" w:sz="0" w:space="0" w:color="auto"/>
                <w:right w:val="none" w:sz="0" w:space="0" w:color="auto"/>
              </w:divBdr>
              <w:divsChild>
                <w:div w:id="994380960">
                  <w:marLeft w:val="0"/>
                  <w:marRight w:val="0"/>
                  <w:marTop w:val="0"/>
                  <w:marBottom w:val="0"/>
                  <w:divBdr>
                    <w:top w:val="none" w:sz="0" w:space="0" w:color="auto"/>
                    <w:left w:val="none" w:sz="0" w:space="0" w:color="auto"/>
                    <w:bottom w:val="none" w:sz="0" w:space="0" w:color="auto"/>
                    <w:right w:val="none" w:sz="0" w:space="0" w:color="auto"/>
                  </w:divBdr>
                  <w:divsChild>
                    <w:div w:id="684592998">
                      <w:marLeft w:val="0"/>
                      <w:marRight w:val="0"/>
                      <w:marTop w:val="0"/>
                      <w:marBottom w:val="0"/>
                      <w:divBdr>
                        <w:top w:val="none" w:sz="0" w:space="0" w:color="auto"/>
                        <w:left w:val="none" w:sz="0" w:space="0" w:color="auto"/>
                        <w:bottom w:val="none" w:sz="0" w:space="0" w:color="auto"/>
                        <w:right w:val="none" w:sz="0" w:space="0" w:color="auto"/>
                      </w:divBdr>
                    </w:div>
                    <w:div w:id="1479418325">
                      <w:marLeft w:val="0"/>
                      <w:marRight w:val="0"/>
                      <w:marTop w:val="0"/>
                      <w:marBottom w:val="0"/>
                      <w:divBdr>
                        <w:top w:val="none" w:sz="0" w:space="0" w:color="auto"/>
                        <w:left w:val="none" w:sz="0" w:space="0" w:color="auto"/>
                        <w:bottom w:val="none" w:sz="0" w:space="0" w:color="auto"/>
                        <w:right w:val="none" w:sz="0" w:space="0" w:color="auto"/>
                      </w:divBdr>
                    </w:div>
                    <w:div w:id="1848709888">
                      <w:marLeft w:val="0"/>
                      <w:marRight w:val="0"/>
                      <w:marTop w:val="0"/>
                      <w:marBottom w:val="0"/>
                      <w:divBdr>
                        <w:top w:val="none" w:sz="0" w:space="0" w:color="auto"/>
                        <w:left w:val="none" w:sz="0" w:space="0" w:color="auto"/>
                        <w:bottom w:val="none" w:sz="0" w:space="0" w:color="auto"/>
                        <w:right w:val="none" w:sz="0" w:space="0" w:color="auto"/>
                      </w:divBdr>
                    </w:div>
                    <w:div w:id="84689299">
                      <w:marLeft w:val="0"/>
                      <w:marRight w:val="0"/>
                      <w:marTop w:val="0"/>
                      <w:marBottom w:val="0"/>
                      <w:divBdr>
                        <w:top w:val="none" w:sz="0" w:space="0" w:color="auto"/>
                        <w:left w:val="none" w:sz="0" w:space="0" w:color="auto"/>
                        <w:bottom w:val="none" w:sz="0" w:space="0" w:color="auto"/>
                        <w:right w:val="none" w:sz="0" w:space="0" w:color="auto"/>
                      </w:divBdr>
                    </w:div>
                    <w:div w:id="1136752009">
                      <w:marLeft w:val="0"/>
                      <w:marRight w:val="0"/>
                      <w:marTop w:val="0"/>
                      <w:marBottom w:val="0"/>
                      <w:divBdr>
                        <w:top w:val="none" w:sz="0" w:space="0" w:color="auto"/>
                        <w:left w:val="none" w:sz="0" w:space="0" w:color="auto"/>
                        <w:bottom w:val="none" w:sz="0" w:space="0" w:color="auto"/>
                        <w:right w:val="none" w:sz="0" w:space="0" w:color="auto"/>
                      </w:divBdr>
                    </w:div>
                    <w:div w:id="1077478809">
                      <w:marLeft w:val="0"/>
                      <w:marRight w:val="0"/>
                      <w:marTop w:val="0"/>
                      <w:marBottom w:val="0"/>
                      <w:divBdr>
                        <w:top w:val="none" w:sz="0" w:space="0" w:color="auto"/>
                        <w:left w:val="none" w:sz="0" w:space="0" w:color="auto"/>
                        <w:bottom w:val="none" w:sz="0" w:space="0" w:color="auto"/>
                        <w:right w:val="none" w:sz="0" w:space="0" w:color="auto"/>
                      </w:divBdr>
                    </w:div>
                    <w:div w:id="1322736003">
                      <w:marLeft w:val="0"/>
                      <w:marRight w:val="0"/>
                      <w:marTop w:val="0"/>
                      <w:marBottom w:val="0"/>
                      <w:divBdr>
                        <w:top w:val="none" w:sz="0" w:space="0" w:color="auto"/>
                        <w:left w:val="none" w:sz="0" w:space="0" w:color="auto"/>
                        <w:bottom w:val="none" w:sz="0" w:space="0" w:color="auto"/>
                        <w:right w:val="none" w:sz="0" w:space="0" w:color="auto"/>
                      </w:divBdr>
                    </w:div>
                    <w:div w:id="126972610">
                      <w:marLeft w:val="0"/>
                      <w:marRight w:val="0"/>
                      <w:marTop w:val="0"/>
                      <w:marBottom w:val="0"/>
                      <w:divBdr>
                        <w:top w:val="none" w:sz="0" w:space="0" w:color="auto"/>
                        <w:left w:val="none" w:sz="0" w:space="0" w:color="auto"/>
                        <w:bottom w:val="none" w:sz="0" w:space="0" w:color="auto"/>
                        <w:right w:val="none" w:sz="0" w:space="0" w:color="auto"/>
                      </w:divBdr>
                    </w:div>
                    <w:div w:id="567502062">
                      <w:marLeft w:val="0"/>
                      <w:marRight w:val="0"/>
                      <w:marTop w:val="0"/>
                      <w:marBottom w:val="0"/>
                      <w:divBdr>
                        <w:top w:val="none" w:sz="0" w:space="0" w:color="auto"/>
                        <w:left w:val="none" w:sz="0" w:space="0" w:color="auto"/>
                        <w:bottom w:val="none" w:sz="0" w:space="0" w:color="auto"/>
                        <w:right w:val="none" w:sz="0" w:space="0" w:color="auto"/>
                      </w:divBdr>
                    </w:div>
                    <w:div w:id="868417888">
                      <w:marLeft w:val="0"/>
                      <w:marRight w:val="0"/>
                      <w:marTop w:val="0"/>
                      <w:marBottom w:val="0"/>
                      <w:divBdr>
                        <w:top w:val="none" w:sz="0" w:space="0" w:color="auto"/>
                        <w:left w:val="none" w:sz="0" w:space="0" w:color="auto"/>
                        <w:bottom w:val="none" w:sz="0" w:space="0" w:color="auto"/>
                        <w:right w:val="none" w:sz="0" w:space="0" w:color="auto"/>
                      </w:divBdr>
                    </w:div>
                    <w:div w:id="1408263723">
                      <w:marLeft w:val="0"/>
                      <w:marRight w:val="0"/>
                      <w:marTop w:val="0"/>
                      <w:marBottom w:val="0"/>
                      <w:divBdr>
                        <w:top w:val="none" w:sz="0" w:space="0" w:color="auto"/>
                        <w:left w:val="none" w:sz="0" w:space="0" w:color="auto"/>
                        <w:bottom w:val="none" w:sz="0" w:space="0" w:color="auto"/>
                        <w:right w:val="none" w:sz="0" w:space="0" w:color="auto"/>
                      </w:divBdr>
                    </w:div>
                    <w:div w:id="944272373">
                      <w:marLeft w:val="0"/>
                      <w:marRight w:val="0"/>
                      <w:marTop w:val="0"/>
                      <w:marBottom w:val="0"/>
                      <w:divBdr>
                        <w:top w:val="none" w:sz="0" w:space="0" w:color="auto"/>
                        <w:left w:val="none" w:sz="0" w:space="0" w:color="auto"/>
                        <w:bottom w:val="none" w:sz="0" w:space="0" w:color="auto"/>
                        <w:right w:val="none" w:sz="0" w:space="0" w:color="auto"/>
                      </w:divBdr>
                    </w:div>
                    <w:div w:id="487981942">
                      <w:marLeft w:val="0"/>
                      <w:marRight w:val="0"/>
                      <w:marTop w:val="0"/>
                      <w:marBottom w:val="0"/>
                      <w:divBdr>
                        <w:top w:val="none" w:sz="0" w:space="0" w:color="auto"/>
                        <w:left w:val="none" w:sz="0" w:space="0" w:color="auto"/>
                        <w:bottom w:val="none" w:sz="0" w:space="0" w:color="auto"/>
                        <w:right w:val="none" w:sz="0" w:space="0" w:color="auto"/>
                      </w:divBdr>
                    </w:div>
                    <w:div w:id="1151291737">
                      <w:marLeft w:val="0"/>
                      <w:marRight w:val="0"/>
                      <w:marTop w:val="0"/>
                      <w:marBottom w:val="0"/>
                      <w:divBdr>
                        <w:top w:val="none" w:sz="0" w:space="0" w:color="auto"/>
                        <w:left w:val="none" w:sz="0" w:space="0" w:color="auto"/>
                        <w:bottom w:val="none" w:sz="0" w:space="0" w:color="auto"/>
                        <w:right w:val="none" w:sz="0" w:space="0" w:color="auto"/>
                      </w:divBdr>
                    </w:div>
                    <w:div w:id="1907951131">
                      <w:marLeft w:val="0"/>
                      <w:marRight w:val="0"/>
                      <w:marTop w:val="0"/>
                      <w:marBottom w:val="0"/>
                      <w:divBdr>
                        <w:top w:val="none" w:sz="0" w:space="0" w:color="auto"/>
                        <w:left w:val="none" w:sz="0" w:space="0" w:color="auto"/>
                        <w:bottom w:val="none" w:sz="0" w:space="0" w:color="auto"/>
                        <w:right w:val="none" w:sz="0" w:space="0" w:color="auto"/>
                      </w:divBdr>
                    </w:div>
                    <w:div w:id="894269445">
                      <w:marLeft w:val="0"/>
                      <w:marRight w:val="0"/>
                      <w:marTop w:val="0"/>
                      <w:marBottom w:val="0"/>
                      <w:divBdr>
                        <w:top w:val="none" w:sz="0" w:space="0" w:color="auto"/>
                        <w:left w:val="none" w:sz="0" w:space="0" w:color="auto"/>
                        <w:bottom w:val="none" w:sz="0" w:space="0" w:color="auto"/>
                        <w:right w:val="none" w:sz="0" w:space="0" w:color="auto"/>
                      </w:divBdr>
                    </w:div>
                    <w:div w:id="17389724">
                      <w:marLeft w:val="0"/>
                      <w:marRight w:val="0"/>
                      <w:marTop w:val="0"/>
                      <w:marBottom w:val="0"/>
                      <w:divBdr>
                        <w:top w:val="none" w:sz="0" w:space="0" w:color="auto"/>
                        <w:left w:val="none" w:sz="0" w:space="0" w:color="auto"/>
                        <w:bottom w:val="none" w:sz="0" w:space="0" w:color="auto"/>
                        <w:right w:val="none" w:sz="0" w:space="0" w:color="auto"/>
                      </w:divBdr>
                    </w:div>
                    <w:div w:id="2005932455">
                      <w:marLeft w:val="0"/>
                      <w:marRight w:val="0"/>
                      <w:marTop w:val="0"/>
                      <w:marBottom w:val="0"/>
                      <w:divBdr>
                        <w:top w:val="none" w:sz="0" w:space="0" w:color="auto"/>
                        <w:left w:val="none" w:sz="0" w:space="0" w:color="auto"/>
                        <w:bottom w:val="none" w:sz="0" w:space="0" w:color="auto"/>
                        <w:right w:val="none" w:sz="0" w:space="0" w:color="auto"/>
                      </w:divBdr>
                    </w:div>
                    <w:div w:id="919097801">
                      <w:marLeft w:val="0"/>
                      <w:marRight w:val="0"/>
                      <w:marTop w:val="0"/>
                      <w:marBottom w:val="0"/>
                      <w:divBdr>
                        <w:top w:val="none" w:sz="0" w:space="0" w:color="auto"/>
                        <w:left w:val="none" w:sz="0" w:space="0" w:color="auto"/>
                        <w:bottom w:val="none" w:sz="0" w:space="0" w:color="auto"/>
                        <w:right w:val="none" w:sz="0" w:space="0" w:color="auto"/>
                      </w:divBdr>
                    </w:div>
                    <w:div w:id="1011764590">
                      <w:marLeft w:val="0"/>
                      <w:marRight w:val="0"/>
                      <w:marTop w:val="0"/>
                      <w:marBottom w:val="0"/>
                      <w:divBdr>
                        <w:top w:val="none" w:sz="0" w:space="0" w:color="auto"/>
                        <w:left w:val="none" w:sz="0" w:space="0" w:color="auto"/>
                        <w:bottom w:val="none" w:sz="0" w:space="0" w:color="auto"/>
                        <w:right w:val="none" w:sz="0" w:space="0" w:color="auto"/>
                      </w:divBdr>
                    </w:div>
                    <w:div w:id="539442699">
                      <w:marLeft w:val="0"/>
                      <w:marRight w:val="0"/>
                      <w:marTop w:val="0"/>
                      <w:marBottom w:val="0"/>
                      <w:divBdr>
                        <w:top w:val="none" w:sz="0" w:space="0" w:color="auto"/>
                        <w:left w:val="none" w:sz="0" w:space="0" w:color="auto"/>
                        <w:bottom w:val="none" w:sz="0" w:space="0" w:color="auto"/>
                        <w:right w:val="none" w:sz="0" w:space="0" w:color="auto"/>
                      </w:divBdr>
                    </w:div>
                    <w:div w:id="1432313646">
                      <w:marLeft w:val="0"/>
                      <w:marRight w:val="0"/>
                      <w:marTop w:val="0"/>
                      <w:marBottom w:val="0"/>
                      <w:divBdr>
                        <w:top w:val="none" w:sz="0" w:space="0" w:color="auto"/>
                        <w:left w:val="none" w:sz="0" w:space="0" w:color="auto"/>
                        <w:bottom w:val="none" w:sz="0" w:space="0" w:color="auto"/>
                        <w:right w:val="none" w:sz="0" w:space="0" w:color="auto"/>
                      </w:divBdr>
                    </w:div>
                    <w:div w:id="2129812824">
                      <w:marLeft w:val="0"/>
                      <w:marRight w:val="0"/>
                      <w:marTop w:val="0"/>
                      <w:marBottom w:val="0"/>
                      <w:divBdr>
                        <w:top w:val="none" w:sz="0" w:space="0" w:color="auto"/>
                        <w:left w:val="none" w:sz="0" w:space="0" w:color="auto"/>
                        <w:bottom w:val="none" w:sz="0" w:space="0" w:color="auto"/>
                        <w:right w:val="none" w:sz="0" w:space="0" w:color="auto"/>
                      </w:divBdr>
                    </w:div>
                    <w:div w:id="576398268">
                      <w:marLeft w:val="0"/>
                      <w:marRight w:val="0"/>
                      <w:marTop w:val="0"/>
                      <w:marBottom w:val="0"/>
                      <w:divBdr>
                        <w:top w:val="none" w:sz="0" w:space="0" w:color="auto"/>
                        <w:left w:val="none" w:sz="0" w:space="0" w:color="auto"/>
                        <w:bottom w:val="none" w:sz="0" w:space="0" w:color="auto"/>
                        <w:right w:val="none" w:sz="0" w:space="0" w:color="auto"/>
                      </w:divBdr>
                    </w:div>
                    <w:div w:id="92633879">
                      <w:marLeft w:val="0"/>
                      <w:marRight w:val="0"/>
                      <w:marTop w:val="0"/>
                      <w:marBottom w:val="0"/>
                      <w:divBdr>
                        <w:top w:val="none" w:sz="0" w:space="0" w:color="auto"/>
                        <w:left w:val="none" w:sz="0" w:space="0" w:color="auto"/>
                        <w:bottom w:val="none" w:sz="0" w:space="0" w:color="auto"/>
                        <w:right w:val="none" w:sz="0" w:space="0" w:color="auto"/>
                      </w:divBdr>
                    </w:div>
                    <w:div w:id="131151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737846">
      <w:bodyDiv w:val="1"/>
      <w:marLeft w:val="0"/>
      <w:marRight w:val="0"/>
      <w:marTop w:val="0"/>
      <w:marBottom w:val="0"/>
      <w:divBdr>
        <w:top w:val="none" w:sz="0" w:space="0" w:color="auto"/>
        <w:left w:val="none" w:sz="0" w:space="0" w:color="auto"/>
        <w:bottom w:val="none" w:sz="0" w:space="0" w:color="auto"/>
        <w:right w:val="none" w:sz="0" w:space="0" w:color="auto"/>
      </w:divBdr>
      <w:divsChild>
        <w:div w:id="1151365956">
          <w:marLeft w:val="446"/>
          <w:marRight w:val="0"/>
          <w:marTop w:val="0"/>
          <w:marBottom w:val="0"/>
          <w:divBdr>
            <w:top w:val="none" w:sz="0" w:space="0" w:color="auto"/>
            <w:left w:val="none" w:sz="0" w:space="0" w:color="auto"/>
            <w:bottom w:val="none" w:sz="0" w:space="0" w:color="auto"/>
            <w:right w:val="none" w:sz="0" w:space="0" w:color="auto"/>
          </w:divBdr>
        </w:div>
      </w:divsChild>
    </w:div>
    <w:div w:id="763453787">
      <w:bodyDiv w:val="1"/>
      <w:marLeft w:val="0"/>
      <w:marRight w:val="0"/>
      <w:marTop w:val="0"/>
      <w:marBottom w:val="0"/>
      <w:divBdr>
        <w:top w:val="none" w:sz="0" w:space="0" w:color="auto"/>
        <w:left w:val="none" w:sz="0" w:space="0" w:color="auto"/>
        <w:bottom w:val="none" w:sz="0" w:space="0" w:color="auto"/>
        <w:right w:val="none" w:sz="0" w:space="0" w:color="auto"/>
      </w:divBdr>
      <w:divsChild>
        <w:div w:id="687020455">
          <w:marLeft w:val="446"/>
          <w:marRight w:val="0"/>
          <w:marTop w:val="0"/>
          <w:marBottom w:val="0"/>
          <w:divBdr>
            <w:top w:val="none" w:sz="0" w:space="0" w:color="auto"/>
            <w:left w:val="none" w:sz="0" w:space="0" w:color="auto"/>
            <w:bottom w:val="none" w:sz="0" w:space="0" w:color="auto"/>
            <w:right w:val="none" w:sz="0" w:space="0" w:color="auto"/>
          </w:divBdr>
        </w:div>
      </w:divsChild>
    </w:div>
    <w:div w:id="785126270">
      <w:bodyDiv w:val="1"/>
      <w:marLeft w:val="0"/>
      <w:marRight w:val="0"/>
      <w:marTop w:val="0"/>
      <w:marBottom w:val="0"/>
      <w:divBdr>
        <w:top w:val="none" w:sz="0" w:space="0" w:color="auto"/>
        <w:left w:val="none" w:sz="0" w:space="0" w:color="auto"/>
        <w:bottom w:val="none" w:sz="0" w:space="0" w:color="auto"/>
        <w:right w:val="none" w:sz="0" w:space="0" w:color="auto"/>
      </w:divBdr>
      <w:divsChild>
        <w:div w:id="2114787611">
          <w:marLeft w:val="446"/>
          <w:marRight w:val="0"/>
          <w:marTop w:val="0"/>
          <w:marBottom w:val="0"/>
          <w:divBdr>
            <w:top w:val="none" w:sz="0" w:space="0" w:color="auto"/>
            <w:left w:val="none" w:sz="0" w:space="0" w:color="auto"/>
            <w:bottom w:val="none" w:sz="0" w:space="0" w:color="auto"/>
            <w:right w:val="none" w:sz="0" w:space="0" w:color="auto"/>
          </w:divBdr>
        </w:div>
      </w:divsChild>
    </w:div>
    <w:div w:id="798688613">
      <w:bodyDiv w:val="1"/>
      <w:marLeft w:val="0"/>
      <w:marRight w:val="0"/>
      <w:marTop w:val="0"/>
      <w:marBottom w:val="0"/>
      <w:divBdr>
        <w:top w:val="none" w:sz="0" w:space="0" w:color="auto"/>
        <w:left w:val="none" w:sz="0" w:space="0" w:color="auto"/>
        <w:bottom w:val="none" w:sz="0" w:space="0" w:color="auto"/>
        <w:right w:val="none" w:sz="0" w:space="0" w:color="auto"/>
      </w:divBdr>
    </w:div>
    <w:div w:id="818811121">
      <w:bodyDiv w:val="1"/>
      <w:marLeft w:val="0"/>
      <w:marRight w:val="0"/>
      <w:marTop w:val="0"/>
      <w:marBottom w:val="0"/>
      <w:divBdr>
        <w:top w:val="none" w:sz="0" w:space="0" w:color="auto"/>
        <w:left w:val="none" w:sz="0" w:space="0" w:color="auto"/>
        <w:bottom w:val="none" w:sz="0" w:space="0" w:color="auto"/>
        <w:right w:val="none" w:sz="0" w:space="0" w:color="auto"/>
      </w:divBdr>
    </w:div>
    <w:div w:id="888109044">
      <w:bodyDiv w:val="1"/>
      <w:marLeft w:val="0"/>
      <w:marRight w:val="0"/>
      <w:marTop w:val="0"/>
      <w:marBottom w:val="0"/>
      <w:divBdr>
        <w:top w:val="none" w:sz="0" w:space="0" w:color="auto"/>
        <w:left w:val="none" w:sz="0" w:space="0" w:color="auto"/>
        <w:bottom w:val="none" w:sz="0" w:space="0" w:color="auto"/>
        <w:right w:val="none" w:sz="0" w:space="0" w:color="auto"/>
      </w:divBdr>
    </w:div>
    <w:div w:id="892236337">
      <w:bodyDiv w:val="1"/>
      <w:marLeft w:val="0"/>
      <w:marRight w:val="0"/>
      <w:marTop w:val="0"/>
      <w:marBottom w:val="0"/>
      <w:divBdr>
        <w:top w:val="none" w:sz="0" w:space="0" w:color="auto"/>
        <w:left w:val="none" w:sz="0" w:space="0" w:color="auto"/>
        <w:bottom w:val="none" w:sz="0" w:space="0" w:color="auto"/>
        <w:right w:val="none" w:sz="0" w:space="0" w:color="auto"/>
      </w:divBdr>
    </w:div>
    <w:div w:id="939022656">
      <w:bodyDiv w:val="1"/>
      <w:marLeft w:val="0"/>
      <w:marRight w:val="0"/>
      <w:marTop w:val="0"/>
      <w:marBottom w:val="0"/>
      <w:divBdr>
        <w:top w:val="none" w:sz="0" w:space="0" w:color="auto"/>
        <w:left w:val="none" w:sz="0" w:space="0" w:color="auto"/>
        <w:bottom w:val="none" w:sz="0" w:space="0" w:color="auto"/>
        <w:right w:val="none" w:sz="0" w:space="0" w:color="auto"/>
      </w:divBdr>
      <w:divsChild>
        <w:div w:id="620066349">
          <w:marLeft w:val="446"/>
          <w:marRight w:val="0"/>
          <w:marTop w:val="0"/>
          <w:marBottom w:val="0"/>
          <w:divBdr>
            <w:top w:val="none" w:sz="0" w:space="0" w:color="auto"/>
            <w:left w:val="none" w:sz="0" w:space="0" w:color="auto"/>
            <w:bottom w:val="none" w:sz="0" w:space="0" w:color="auto"/>
            <w:right w:val="none" w:sz="0" w:space="0" w:color="auto"/>
          </w:divBdr>
        </w:div>
      </w:divsChild>
    </w:div>
    <w:div w:id="939752153">
      <w:bodyDiv w:val="1"/>
      <w:marLeft w:val="0"/>
      <w:marRight w:val="0"/>
      <w:marTop w:val="0"/>
      <w:marBottom w:val="0"/>
      <w:divBdr>
        <w:top w:val="none" w:sz="0" w:space="0" w:color="auto"/>
        <w:left w:val="none" w:sz="0" w:space="0" w:color="auto"/>
        <w:bottom w:val="none" w:sz="0" w:space="0" w:color="auto"/>
        <w:right w:val="none" w:sz="0" w:space="0" w:color="auto"/>
      </w:divBdr>
    </w:div>
    <w:div w:id="950432028">
      <w:bodyDiv w:val="1"/>
      <w:marLeft w:val="0"/>
      <w:marRight w:val="0"/>
      <w:marTop w:val="0"/>
      <w:marBottom w:val="0"/>
      <w:divBdr>
        <w:top w:val="none" w:sz="0" w:space="0" w:color="auto"/>
        <w:left w:val="none" w:sz="0" w:space="0" w:color="auto"/>
        <w:bottom w:val="none" w:sz="0" w:space="0" w:color="auto"/>
        <w:right w:val="none" w:sz="0" w:space="0" w:color="auto"/>
      </w:divBdr>
      <w:divsChild>
        <w:div w:id="82385043">
          <w:marLeft w:val="0"/>
          <w:marRight w:val="0"/>
          <w:marTop w:val="0"/>
          <w:marBottom w:val="0"/>
          <w:divBdr>
            <w:top w:val="none" w:sz="0" w:space="0" w:color="auto"/>
            <w:left w:val="none" w:sz="0" w:space="0" w:color="auto"/>
            <w:bottom w:val="none" w:sz="0" w:space="0" w:color="auto"/>
            <w:right w:val="none" w:sz="0" w:space="0" w:color="auto"/>
          </w:divBdr>
        </w:div>
        <w:div w:id="1448574140">
          <w:marLeft w:val="0"/>
          <w:marRight w:val="0"/>
          <w:marTop w:val="0"/>
          <w:marBottom w:val="0"/>
          <w:divBdr>
            <w:top w:val="none" w:sz="0" w:space="0" w:color="auto"/>
            <w:left w:val="none" w:sz="0" w:space="0" w:color="auto"/>
            <w:bottom w:val="none" w:sz="0" w:space="0" w:color="auto"/>
            <w:right w:val="none" w:sz="0" w:space="0" w:color="auto"/>
          </w:divBdr>
        </w:div>
        <w:div w:id="1985550584">
          <w:marLeft w:val="0"/>
          <w:marRight w:val="0"/>
          <w:marTop w:val="0"/>
          <w:marBottom w:val="0"/>
          <w:divBdr>
            <w:top w:val="none" w:sz="0" w:space="0" w:color="auto"/>
            <w:left w:val="none" w:sz="0" w:space="0" w:color="auto"/>
            <w:bottom w:val="none" w:sz="0" w:space="0" w:color="auto"/>
            <w:right w:val="none" w:sz="0" w:space="0" w:color="auto"/>
          </w:divBdr>
        </w:div>
        <w:div w:id="38628284">
          <w:marLeft w:val="0"/>
          <w:marRight w:val="0"/>
          <w:marTop w:val="0"/>
          <w:marBottom w:val="0"/>
          <w:divBdr>
            <w:top w:val="none" w:sz="0" w:space="0" w:color="auto"/>
            <w:left w:val="none" w:sz="0" w:space="0" w:color="auto"/>
            <w:bottom w:val="none" w:sz="0" w:space="0" w:color="auto"/>
            <w:right w:val="none" w:sz="0" w:space="0" w:color="auto"/>
          </w:divBdr>
        </w:div>
      </w:divsChild>
    </w:div>
    <w:div w:id="983005932">
      <w:bodyDiv w:val="1"/>
      <w:marLeft w:val="0"/>
      <w:marRight w:val="0"/>
      <w:marTop w:val="0"/>
      <w:marBottom w:val="0"/>
      <w:divBdr>
        <w:top w:val="none" w:sz="0" w:space="0" w:color="auto"/>
        <w:left w:val="none" w:sz="0" w:space="0" w:color="auto"/>
        <w:bottom w:val="none" w:sz="0" w:space="0" w:color="auto"/>
        <w:right w:val="none" w:sz="0" w:space="0" w:color="auto"/>
      </w:divBdr>
    </w:div>
    <w:div w:id="1017778828">
      <w:bodyDiv w:val="1"/>
      <w:marLeft w:val="0"/>
      <w:marRight w:val="0"/>
      <w:marTop w:val="0"/>
      <w:marBottom w:val="0"/>
      <w:divBdr>
        <w:top w:val="none" w:sz="0" w:space="0" w:color="auto"/>
        <w:left w:val="none" w:sz="0" w:space="0" w:color="auto"/>
        <w:bottom w:val="none" w:sz="0" w:space="0" w:color="auto"/>
        <w:right w:val="none" w:sz="0" w:space="0" w:color="auto"/>
      </w:divBdr>
    </w:div>
    <w:div w:id="1064261283">
      <w:bodyDiv w:val="1"/>
      <w:marLeft w:val="0"/>
      <w:marRight w:val="0"/>
      <w:marTop w:val="0"/>
      <w:marBottom w:val="0"/>
      <w:divBdr>
        <w:top w:val="none" w:sz="0" w:space="0" w:color="auto"/>
        <w:left w:val="none" w:sz="0" w:space="0" w:color="auto"/>
        <w:bottom w:val="none" w:sz="0" w:space="0" w:color="auto"/>
        <w:right w:val="none" w:sz="0" w:space="0" w:color="auto"/>
      </w:divBdr>
    </w:div>
    <w:div w:id="1148205868">
      <w:bodyDiv w:val="1"/>
      <w:marLeft w:val="0"/>
      <w:marRight w:val="0"/>
      <w:marTop w:val="0"/>
      <w:marBottom w:val="0"/>
      <w:divBdr>
        <w:top w:val="none" w:sz="0" w:space="0" w:color="auto"/>
        <w:left w:val="none" w:sz="0" w:space="0" w:color="auto"/>
        <w:bottom w:val="none" w:sz="0" w:space="0" w:color="auto"/>
        <w:right w:val="none" w:sz="0" w:space="0" w:color="auto"/>
      </w:divBdr>
    </w:div>
    <w:div w:id="1151211444">
      <w:bodyDiv w:val="1"/>
      <w:marLeft w:val="0"/>
      <w:marRight w:val="0"/>
      <w:marTop w:val="0"/>
      <w:marBottom w:val="0"/>
      <w:divBdr>
        <w:top w:val="none" w:sz="0" w:space="0" w:color="auto"/>
        <w:left w:val="none" w:sz="0" w:space="0" w:color="auto"/>
        <w:bottom w:val="none" w:sz="0" w:space="0" w:color="auto"/>
        <w:right w:val="none" w:sz="0" w:space="0" w:color="auto"/>
      </w:divBdr>
      <w:divsChild>
        <w:div w:id="516385204">
          <w:marLeft w:val="0"/>
          <w:marRight w:val="0"/>
          <w:marTop w:val="0"/>
          <w:marBottom w:val="0"/>
          <w:divBdr>
            <w:top w:val="none" w:sz="0" w:space="0" w:color="auto"/>
            <w:left w:val="none" w:sz="0" w:space="0" w:color="auto"/>
            <w:bottom w:val="none" w:sz="0" w:space="0" w:color="auto"/>
            <w:right w:val="none" w:sz="0" w:space="0" w:color="auto"/>
          </w:divBdr>
          <w:divsChild>
            <w:div w:id="1255432637">
              <w:marLeft w:val="0"/>
              <w:marRight w:val="0"/>
              <w:marTop w:val="0"/>
              <w:marBottom w:val="0"/>
              <w:divBdr>
                <w:top w:val="none" w:sz="0" w:space="0" w:color="auto"/>
                <w:left w:val="none" w:sz="0" w:space="0" w:color="auto"/>
                <w:bottom w:val="none" w:sz="0" w:space="0" w:color="auto"/>
                <w:right w:val="none" w:sz="0" w:space="0" w:color="auto"/>
              </w:divBdr>
            </w:div>
            <w:div w:id="678695528">
              <w:marLeft w:val="0"/>
              <w:marRight w:val="0"/>
              <w:marTop w:val="0"/>
              <w:marBottom w:val="0"/>
              <w:divBdr>
                <w:top w:val="none" w:sz="0" w:space="0" w:color="auto"/>
                <w:left w:val="none" w:sz="0" w:space="0" w:color="auto"/>
                <w:bottom w:val="none" w:sz="0" w:space="0" w:color="auto"/>
                <w:right w:val="none" w:sz="0" w:space="0" w:color="auto"/>
              </w:divBdr>
            </w:div>
          </w:divsChild>
        </w:div>
        <w:div w:id="1015309270">
          <w:marLeft w:val="0"/>
          <w:marRight w:val="0"/>
          <w:marTop w:val="0"/>
          <w:marBottom w:val="0"/>
          <w:divBdr>
            <w:top w:val="none" w:sz="0" w:space="0" w:color="auto"/>
            <w:left w:val="none" w:sz="0" w:space="0" w:color="auto"/>
            <w:bottom w:val="none" w:sz="0" w:space="0" w:color="auto"/>
            <w:right w:val="none" w:sz="0" w:space="0" w:color="auto"/>
          </w:divBdr>
        </w:div>
        <w:div w:id="575936118">
          <w:marLeft w:val="0"/>
          <w:marRight w:val="0"/>
          <w:marTop w:val="0"/>
          <w:marBottom w:val="0"/>
          <w:divBdr>
            <w:top w:val="none" w:sz="0" w:space="0" w:color="auto"/>
            <w:left w:val="none" w:sz="0" w:space="0" w:color="auto"/>
            <w:bottom w:val="none" w:sz="0" w:space="0" w:color="auto"/>
            <w:right w:val="none" w:sz="0" w:space="0" w:color="auto"/>
          </w:divBdr>
          <w:divsChild>
            <w:div w:id="60215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15496">
      <w:bodyDiv w:val="1"/>
      <w:marLeft w:val="0"/>
      <w:marRight w:val="0"/>
      <w:marTop w:val="0"/>
      <w:marBottom w:val="0"/>
      <w:divBdr>
        <w:top w:val="none" w:sz="0" w:space="0" w:color="auto"/>
        <w:left w:val="none" w:sz="0" w:space="0" w:color="auto"/>
        <w:bottom w:val="none" w:sz="0" w:space="0" w:color="auto"/>
        <w:right w:val="none" w:sz="0" w:space="0" w:color="auto"/>
      </w:divBdr>
      <w:divsChild>
        <w:div w:id="1388140424">
          <w:marLeft w:val="634"/>
          <w:marRight w:val="0"/>
          <w:marTop w:val="0"/>
          <w:marBottom w:val="0"/>
          <w:divBdr>
            <w:top w:val="none" w:sz="0" w:space="0" w:color="auto"/>
            <w:left w:val="none" w:sz="0" w:space="0" w:color="auto"/>
            <w:bottom w:val="none" w:sz="0" w:space="0" w:color="auto"/>
            <w:right w:val="none" w:sz="0" w:space="0" w:color="auto"/>
          </w:divBdr>
        </w:div>
        <w:div w:id="1632052685">
          <w:marLeft w:val="634"/>
          <w:marRight w:val="0"/>
          <w:marTop w:val="0"/>
          <w:marBottom w:val="0"/>
          <w:divBdr>
            <w:top w:val="none" w:sz="0" w:space="0" w:color="auto"/>
            <w:left w:val="none" w:sz="0" w:space="0" w:color="auto"/>
            <w:bottom w:val="none" w:sz="0" w:space="0" w:color="auto"/>
            <w:right w:val="none" w:sz="0" w:space="0" w:color="auto"/>
          </w:divBdr>
        </w:div>
        <w:div w:id="355472507">
          <w:marLeft w:val="634"/>
          <w:marRight w:val="0"/>
          <w:marTop w:val="0"/>
          <w:marBottom w:val="0"/>
          <w:divBdr>
            <w:top w:val="none" w:sz="0" w:space="0" w:color="auto"/>
            <w:left w:val="none" w:sz="0" w:space="0" w:color="auto"/>
            <w:bottom w:val="none" w:sz="0" w:space="0" w:color="auto"/>
            <w:right w:val="none" w:sz="0" w:space="0" w:color="auto"/>
          </w:divBdr>
        </w:div>
      </w:divsChild>
    </w:div>
    <w:div w:id="1318264991">
      <w:bodyDiv w:val="1"/>
      <w:marLeft w:val="0"/>
      <w:marRight w:val="0"/>
      <w:marTop w:val="0"/>
      <w:marBottom w:val="0"/>
      <w:divBdr>
        <w:top w:val="none" w:sz="0" w:space="0" w:color="auto"/>
        <w:left w:val="none" w:sz="0" w:space="0" w:color="auto"/>
        <w:bottom w:val="none" w:sz="0" w:space="0" w:color="auto"/>
        <w:right w:val="none" w:sz="0" w:space="0" w:color="auto"/>
      </w:divBdr>
      <w:divsChild>
        <w:div w:id="970092631">
          <w:marLeft w:val="0"/>
          <w:marRight w:val="0"/>
          <w:marTop w:val="0"/>
          <w:marBottom w:val="0"/>
          <w:divBdr>
            <w:top w:val="none" w:sz="0" w:space="0" w:color="auto"/>
            <w:left w:val="none" w:sz="0" w:space="0" w:color="auto"/>
            <w:bottom w:val="none" w:sz="0" w:space="0" w:color="auto"/>
            <w:right w:val="none" w:sz="0" w:space="0" w:color="auto"/>
          </w:divBdr>
        </w:div>
        <w:div w:id="1980652470">
          <w:marLeft w:val="0"/>
          <w:marRight w:val="0"/>
          <w:marTop w:val="0"/>
          <w:marBottom w:val="0"/>
          <w:divBdr>
            <w:top w:val="none" w:sz="0" w:space="0" w:color="auto"/>
            <w:left w:val="none" w:sz="0" w:space="0" w:color="auto"/>
            <w:bottom w:val="none" w:sz="0" w:space="0" w:color="auto"/>
            <w:right w:val="none" w:sz="0" w:space="0" w:color="auto"/>
          </w:divBdr>
        </w:div>
        <w:div w:id="164444332">
          <w:marLeft w:val="0"/>
          <w:marRight w:val="0"/>
          <w:marTop w:val="0"/>
          <w:marBottom w:val="0"/>
          <w:divBdr>
            <w:top w:val="none" w:sz="0" w:space="0" w:color="auto"/>
            <w:left w:val="none" w:sz="0" w:space="0" w:color="auto"/>
            <w:bottom w:val="none" w:sz="0" w:space="0" w:color="auto"/>
            <w:right w:val="none" w:sz="0" w:space="0" w:color="auto"/>
          </w:divBdr>
        </w:div>
        <w:div w:id="1084452284">
          <w:marLeft w:val="0"/>
          <w:marRight w:val="0"/>
          <w:marTop w:val="0"/>
          <w:marBottom w:val="0"/>
          <w:divBdr>
            <w:top w:val="none" w:sz="0" w:space="0" w:color="auto"/>
            <w:left w:val="none" w:sz="0" w:space="0" w:color="auto"/>
            <w:bottom w:val="none" w:sz="0" w:space="0" w:color="auto"/>
            <w:right w:val="none" w:sz="0" w:space="0" w:color="auto"/>
          </w:divBdr>
        </w:div>
        <w:div w:id="2142535075">
          <w:marLeft w:val="0"/>
          <w:marRight w:val="0"/>
          <w:marTop w:val="0"/>
          <w:marBottom w:val="0"/>
          <w:divBdr>
            <w:top w:val="none" w:sz="0" w:space="0" w:color="auto"/>
            <w:left w:val="none" w:sz="0" w:space="0" w:color="auto"/>
            <w:bottom w:val="none" w:sz="0" w:space="0" w:color="auto"/>
            <w:right w:val="none" w:sz="0" w:space="0" w:color="auto"/>
          </w:divBdr>
        </w:div>
        <w:div w:id="4139713">
          <w:marLeft w:val="0"/>
          <w:marRight w:val="0"/>
          <w:marTop w:val="0"/>
          <w:marBottom w:val="0"/>
          <w:divBdr>
            <w:top w:val="none" w:sz="0" w:space="0" w:color="auto"/>
            <w:left w:val="none" w:sz="0" w:space="0" w:color="auto"/>
            <w:bottom w:val="none" w:sz="0" w:space="0" w:color="auto"/>
            <w:right w:val="none" w:sz="0" w:space="0" w:color="auto"/>
          </w:divBdr>
        </w:div>
        <w:div w:id="928004855">
          <w:marLeft w:val="0"/>
          <w:marRight w:val="0"/>
          <w:marTop w:val="0"/>
          <w:marBottom w:val="0"/>
          <w:divBdr>
            <w:top w:val="none" w:sz="0" w:space="0" w:color="auto"/>
            <w:left w:val="none" w:sz="0" w:space="0" w:color="auto"/>
            <w:bottom w:val="none" w:sz="0" w:space="0" w:color="auto"/>
            <w:right w:val="none" w:sz="0" w:space="0" w:color="auto"/>
          </w:divBdr>
        </w:div>
        <w:div w:id="1011225627">
          <w:marLeft w:val="0"/>
          <w:marRight w:val="0"/>
          <w:marTop w:val="0"/>
          <w:marBottom w:val="0"/>
          <w:divBdr>
            <w:top w:val="none" w:sz="0" w:space="0" w:color="auto"/>
            <w:left w:val="none" w:sz="0" w:space="0" w:color="auto"/>
            <w:bottom w:val="none" w:sz="0" w:space="0" w:color="auto"/>
            <w:right w:val="none" w:sz="0" w:space="0" w:color="auto"/>
          </w:divBdr>
        </w:div>
        <w:div w:id="1771503857">
          <w:marLeft w:val="0"/>
          <w:marRight w:val="0"/>
          <w:marTop w:val="0"/>
          <w:marBottom w:val="0"/>
          <w:divBdr>
            <w:top w:val="none" w:sz="0" w:space="0" w:color="auto"/>
            <w:left w:val="none" w:sz="0" w:space="0" w:color="auto"/>
            <w:bottom w:val="none" w:sz="0" w:space="0" w:color="auto"/>
            <w:right w:val="none" w:sz="0" w:space="0" w:color="auto"/>
          </w:divBdr>
        </w:div>
        <w:div w:id="463810217">
          <w:marLeft w:val="0"/>
          <w:marRight w:val="0"/>
          <w:marTop w:val="0"/>
          <w:marBottom w:val="0"/>
          <w:divBdr>
            <w:top w:val="none" w:sz="0" w:space="0" w:color="auto"/>
            <w:left w:val="none" w:sz="0" w:space="0" w:color="auto"/>
            <w:bottom w:val="none" w:sz="0" w:space="0" w:color="auto"/>
            <w:right w:val="none" w:sz="0" w:space="0" w:color="auto"/>
          </w:divBdr>
        </w:div>
        <w:div w:id="489978389">
          <w:marLeft w:val="0"/>
          <w:marRight w:val="0"/>
          <w:marTop w:val="0"/>
          <w:marBottom w:val="0"/>
          <w:divBdr>
            <w:top w:val="none" w:sz="0" w:space="0" w:color="auto"/>
            <w:left w:val="none" w:sz="0" w:space="0" w:color="auto"/>
            <w:bottom w:val="none" w:sz="0" w:space="0" w:color="auto"/>
            <w:right w:val="none" w:sz="0" w:space="0" w:color="auto"/>
          </w:divBdr>
        </w:div>
        <w:div w:id="341978554">
          <w:marLeft w:val="0"/>
          <w:marRight w:val="0"/>
          <w:marTop w:val="0"/>
          <w:marBottom w:val="0"/>
          <w:divBdr>
            <w:top w:val="none" w:sz="0" w:space="0" w:color="auto"/>
            <w:left w:val="none" w:sz="0" w:space="0" w:color="auto"/>
            <w:bottom w:val="none" w:sz="0" w:space="0" w:color="auto"/>
            <w:right w:val="none" w:sz="0" w:space="0" w:color="auto"/>
          </w:divBdr>
        </w:div>
      </w:divsChild>
    </w:div>
    <w:div w:id="1323662334">
      <w:bodyDiv w:val="1"/>
      <w:marLeft w:val="0"/>
      <w:marRight w:val="0"/>
      <w:marTop w:val="0"/>
      <w:marBottom w:val="0"/>
      <w:divBdr>
        <w:top w:val="none" w:sz="0" w:space="0" w:color="auto"/>
        <w:left w:val="none" w:sz="0" w:space="0" w:color="auto"/>
        <w:bottom w:val="none" w:sz="0" w:space="0" w:color="auto"/>
        <w:right w:val="none" w:sz="0" w:space="0" w:color="auto"/>
      </w:divBdr>
      <w:divsChild>
        <w:div w:id="1058439065">
          <w:marLeft w:val="0"/>
          <w:marRight w:val="0"/>
          <w:marTop w:val="0"/>
          <w:marBottom w:val="0"/>
          <w:divBdr>
            <w:top w:val="none" w:sz="0" w:space="0" w:color="auto"/>
            <w:left w:val="none" w:sz="0" w:space="0" w:color="auto"/>
            <w:bottom w:val="none" w:sz="0" w:space="0" w:color="auto"/>
            <w:right w:val="none" w:sz="0" w:space="0" w:color="auto"/>
          </w:divBdr>
          <w:divsChild>
            <w:div w:id="2057508197">
              <w:marLeft w:val="0"/>
              <w:marRight w:val="0"/>
              <w:marTop w:val="0"/>
              <w:marBottom w:val="0"/>
              <w:divBdr>
                <w:top w:val="none" w:sz="0" w:space="0" w:color="auto"/>
                <w:left w:val="none" w:sz="0" w:space="0" w:color="auto"/>
                <w:bottom w:val="none" w:sz="0" w:space="0" w:color="auto"/>
                <w:right w:val="none" w:sz="0" w:space="0" w:color="auto"/>
              </w:divBdr>
              <w:divsChild>
                <w:div w:id="273248200">
                  <w:marLeft w:val="0"/>
                  <w:marRight w:val="0"/>
                  <w:marTop w:val="0"/>
                  <w:marBottom w:val="0"/>
                  <w:divBdr>
                    <w:top w:val="none" w:sz="0" w:space="0" w:color="auto"/>
                    <w:left w:val="none" w:sz="0" w:space="0" w:color="auto"/>
                    <w:bottom w:val="none" w:sz="0" w:space="0" w:color="auto"/>
                    <w:right w:val="none" w:sz="0" w:space="0" w:color="auto"/>
                  </w:divBdr>
                  <w:divsChild>
                    <w:div w:id="1305814603">
                      <w:marLeft w:val="0"/>
                      <w:marRight w:val="0"/>
                      <w:marTop w:val="0"/>
                      <w:marBottom w:val="0"/>
                      <w:divBdr>
                        <w:top w:val="none" w:sz="0" w:space="0" w:color="auto"/>
                        <w:left w:val="none" w:sz="0" w:space="0" w:color="auto"/>
                        <w:bottom w:val="none" w:sz="0" w:space="0" w:color="auto"/>
                        <w:right w:val="none" w:sz="0" w:space="0" w:color="auto"/>
                      </w:divBdr>
                    </w:div>
                    <w:div w:id="480269360">
                      <w:marLeft w:val="0"/>
                      <w:marRight w:val="0"/>
                      <w:marTop w:val="0"/>
                      <w:marBottom w:val="0"/>
                      <w:divBdr>
                        <w:top w:val="none" w:sz="0" w:space="0" w:color="auto"/>
                        <w:left w:val="none" w:sz="0" w:space="0" w:color="auto"/>
                        <w:bottom w:val="none" w:sz="0" w:space="0" w:color="auto"/>
                        <w:right w:val="none" w:sz="0" w:space="0" w:color="auto"/>
                      </w:divBdr>
                    </w:div>
                    <w:div w:id="1235772696">
                      <w:marLeft w:val="0"/>
                      <w:marRight w:val="0"/>
                      <w:marTop w:val="0"/>
                      <w:marBottom w:val="0"/>
                      <w:divBdr>
                        <w:top w:val="none" w:sz="0" w:space="0" w:color="auto"/>
                        <w:left w:val="none" w:sz="0" w:space="0" w:color="auto"/>
                        <w:bottom w:val="none" w:sz="0" w:space="0" w:color="auto"/>
                        <w:right w:val="none" w:sz="0" w:space="0" w:color="auto"/>
                      </w:divBdr>
                    </w:div>
                    <w:div w:id="2043439377">
                      <w:marLeft w:val="0"/>
                      <w:marRight w:val="0"/>
                      <w:marTop w:val="0"/>
                      <w:marBottom w:val="0"/>
                      <w:divBdr>
                        <w:top w:val="none" w:sz="0" w:space="0" w:color="auto"/>
                        <w:left w:val="none" w:sz="0" w:space="0" w:color="auto"/>
                        <w:bottom w:val="none" w:sz="0" w:space="0" w:color="auto"/>
                        <w:right w:val="none" w:sz="0" w:space="0" w:color="auto"/>
                      </w:divBdr>
                    </w:div>
                    <w:div w:id="1529757844">
                      <w:marLeft w:val="0"/>
                      <w:marRight w:val="0"/>
                      <w:marTop w:val="0"/>
                      <w:marBottom w:val="0"/>
                      <w:divBdr>
                        <w:top w:val="none" w:sz="0" w:space="0" w:color="auto"/>
                        <w:left w:val="none" w:sz="0" w:space="0" w:color="auto"/>
                        <w:bottom w:val="none" w:sz="0" w:space="0" w:color="auto"/>
                        <w:right w:val="none" w:sz="0" w:space="0" w:color="auto"/>
                      </w:divBdr>
                    </w:div>
                    <w:div w:id="2141876876">
                      <w:marLeft w:val="0"/>
                      <w:marRight w:val="0"/>
                      <w:marTop w:val="0"/>
                      <w:marBottom w:val="0"/>
                      <w:divBdr>
                        <w:top w:val="none" w:sz="0" w:space="0" w:color="auto"/>
                        <w:left w:val="none" w:sz="0" w:space="0" w:color="auto"/>
                        <w:bottom w:val="none" w:sz="0" w:space="0" w:color="auto"/>
                        <w:right w:val="none" w:sz="0" w:space="0" w:color="auto"/>
                      </w:divBdr>
                    </w:div>
                    <w:div w:id="144705753">
                      <w:marLeft w:val="0"/>
                      <w:marRight w:val="0"/>
                      <w:marTop w:val="0"/>
                      <w:marBottom w:val="0"/>
                      <w:divBdr>
                        <w:top w:val="none" w:sz="0" w:space="0" w:color="auto"/>
                        <w:left w:val="none" w:sz="0" w:space="0" w:color="auto"/>
                        <w:bottom w:val="none" w:sz="0" w:space="0" w:color="auto"/>
                        <w:right w:val="none" w:sz="0" w:space="0" w:color="auto"/>
                      </w:divBdr>
                    </w:div>
                    <w:div w:id="1888754395">
                      <w:marLeft w:val="0"/>
                      <w:marRight w:val="0"/>
                      <w:marTop w:val="0"/>
                      <w:marBottom w:val="0"/>
                      <w:divBdr>
                        <w:top w:val="none" w:sz="0" w:space="0" w:color="auto"/>
                        <w:left w:val="none" w:sz="0" w:space="0" w:color="auto"/>
                        <w:bottom w:val="none" w:sz="0" w:space="0" w:color="auto"/>
                        <w:right w:val="none" w:sz="0" w:space="0" w:color="auto"/>
                      </w:divBdr>
                    </w:div>
                    <w:div w:id="1261915702">
                      <w:marLeft w:val="0"/>
                      <w:marRight w:val="0"/>
                      <w:marTop w:val="0"/>
                      <w:marBottom w:val="0"/>
                      <w:divBdr>
                        <w:top w:val="none" w:sz="0" w:space="0" w:color="auto"/>
                        <w:left w:val="none" w:sz="0" w:space="0" w:color="auto"/>
                        <w:bottom w:val="none" w:sz="0" w:space="0" w:color="auto"/>
                        <w:right w:val="none" w:sz="0" w:space="0" w:color="auto"/>
                      </w:divBdr>
                    </w:div>
                    <w:div w:id="462040724">
                      <w:marLeft w:val="0"/>
                      <w:marRight w:val="0"/>
                      <w:marTop w:val="0"/>
                      <w:marBottom w:val="0"/>
                      <w:divBdr>
                        <w:top w:val="none" w:sz="0" w:space="0" w:color="auto"/>
                        <w:left w:val="none" w:sz="0" w:space="0" w:color="auto"/>
                        <w:bottom w:val="none" w:sz="0" w:space="0" w:color="auto"/>
                        <w:right w:val="none" w:sz="0" w:space="0" w:color="auto"/>
                      </w:divBdr>
                    </w:div>
                    <w:div w:id="2012953769">
                      <w:marLeft w:val="0"/>
                      <w:marRight w:val="0"/>
                      <w:marTop w:val="0"/>
                      <w:marBottom w:val="0"/>
                      <w:divBdr>
                        <w:top w:val="none" w:sz="0" w:space="0" w:color="auto"/>
                        <w:left w:val="none" w:sz="0" w:space="0" w:color="auto"/>
                        <w:bottom w:val="none" w:sz="0" w:space="0" w:color="auto"/>
                        <w:right w:val="none" w:sz="0" w:space="0" w:color="auto"/>
                      </w:divBdr>
                    </w:div>
                    <w:div w:id="1013456394">
                      <w:marLeft w:val="0"/>
                      <w:marRight w:val="0"/>
                      <w:marTop w:val="0"/>
                      <w:marBottom w:val="0"/>
                      <w:divBdr>
                        <w:top w:val="none" w:sz="0" w:space="0" w:color="auto"/>
                        <w:left w:val="none" w:sz="0" w:space="0" w:color="auto"/>
                        <w:bottom w:val="none" w:sz="0" w:space="0" w:color="auto"/>
                        <w:right w:val="none" w:sz="0" w:space="0" w:color="auto"/>
                      </w:divBdr>
                    </w:div>
                    <w:div w:id="1946033507">
                      <w:marLeft w:val="0"/>
                      <w:marRight w:val="0"/>
                      <w:marTop w:val="0"/>
                      <w:marBottom w:val="0"/>
                      <w:divBdr>
                        <w:top w:val="none" w:sz="0" w:space="0" w:color="auto"/>
                        <w:left w:val="none" w:sz="0" w:space="0" w:color="auto"/>
                        <w:bottom w:val="none" w:sz="0" w:space="0" w:color="auto"/>
                        <w:right w:val="none" w:sz="0" w:space="0" w:color="auto"/>
                      </w:divBdr>
                    </w:div>
                    <w:div w:id="18163992">
                      <w:marLeft w:val="0"/>
                      <w:marRight w:val="0"/>
                      <w:marTop w:val="0"/>
                      <w:marBottom w:val="0"/>
                      <w:divBdr>
                        <w:top w:val="none" w:sz="0" w:space="0" w:color="auto"/>
                        <w:left w:val="none" w:sz="0" w:space="0" w:color="auto"/>
                        <w:bottom w:val="none" w:sz="0" w:space="0" w:color="auto"/>
                        <w:right w:val="none" w:sz="0" w:space="0" w:color="auto"/>
                      </w:divBdr>
                    </w:div>
                    <w:div w:id="591743978">
                      <w:marLeft w:val="0"/>
                      <w:marRight w:val="0"/>
                      <w:marTop w:val="0"/>
                      <w:marBottom w:val="0"/>
                      <w:divBdr>
                        <w:top w:val="none" w:sz="0" w:space="0" w:color="auto"/>
                        <w:left w:val="none" w:sz="0" w:space="0" w:color="auto"/>
                        <w:bottom w:val="none" w:sz="0" w:space="0" w:color="auto"/>
                        <w:right w:val="none" w:sz="0" w:space="0" w:color="auto"/>
                      </w:divBdr>
                    </w:div>
                    <w:div w:id="1710446456">
                      <w:marLeft w:val="0"/>
                      <w:marRight w:val="0"/>
                      <w:marTop w:val="0"/>
                      <w:marBottom w:val="0"/>
                      <w:divBdr>
                        <w:top w:val="none" w:sz="0" w:space="0" w:color="auto"/>
                        <w:left w:val="none" w:sz="0" w:space="0" w:color="auto"/>
                        <w:bottom w:val="none" w:sz="0" w:space="0" w:color="auto"/>
                        <w:right w:val="none" w:sz="0" w:space="0" w:color="auto"/>
                      </w:divBdr>
                    </w:div>
                    <w:div w:id="695422843">
                      <w:marLeft w:val="0"/>
                      <w:marRight w:val="0"/>
                      <w:marTop w:val="0"/>
                      <w:marBottom w:val="0"/>
                      <w:divBdr>
                        <w:top w:val="none" w:sz="0" w:space="0" w:color="auto"/>
                        <w:left w:val="none" w:sz="0" w:space="0" w:color="auto"/>
                        <w:bottom w:val="none" w:sz="0" w:space="0" w:color="auto"/>
                        <w:right w:val="none" w:sz="0" w:space="0" w:color="auto"/>
                      </w:divBdr>
                    </w:div>
                    <w:div w:id="93324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181396">
      <w:bodyDiv w:val="1"/>
      <w:marLeft w:val="0"/>
      <w:marRight w:val="0"/>
      <w:marTop w:val="0"/>
      <w:marBottom w:val="0"/>
      <w:divBdr>
        <w:top w:val="none" w:sz="0" w:space="0" w:color="auto"/>
        <w:left w:val="none" w:sz="0" w:space="0" w:color="auto"/>
        <w:bottom w:val="none" w:sz="0" w:space="0" w:color="auto"/>
        <w:right w:val="none" w:sz="0" w:space="0" w:color="auto"/>
      </w:divBdr>
    </w:div>
    <w:div w:id="1353141675">
      <w:bodyDiv w:val="1"/>
      <w:marLeft w:val="0"/>
      <w:marRight w:val="0"/>
      <w:marTop w:val="0"/>
      <w:marBottom w:val="0"/>
      <w:divBdr>
        <w:top w:val="none" w:sz="0" w:space="0" w:color="auto"/>
        <w:left w:val="none" w:sz="0" w:space="0" w:color="auto"/>
        <w:bottom w:val="none" w:sz="0" w:space="0" w:color="auto"/>
        <w:right w:val="none" w:sz="0" w:space="0" w:color="auto"/>
      </w:divBdr>
      <w:divsChild>
        <w:div w:id="1768889691">
          <w:marLeft w:val="0"/>
          <w:marRight w:val="0"/>
          <w:marTop w:val="0"/>
          <w:marBottom w:val="0"/>
          <w:divBdr>
            <w:top w:val="none" w:sz="0" w:space="0" w:color="auto"/>
            <w:left w:val="none" w:sz="0" w:space="0" w:color="auto"/>
            <w:bottom w:val="none" w:sz="0" w:space="0" w:color="auto"/>
            <w:right w:val="none" w:sz="0" w:space="0" w:color="auto"/>
          </w:divBdr>
        </w:div>
        <w:div w:id="1234586956">
          <w:marLeft w:val="0"/>
          <w:marRight w:val="0"/>
          <w:marTop w:val="0"/>
          <w:marBottom w:val="0"/>
          <w:divBdr>
            <w:top w:val="none" w:sz="0" w:space="0" w:color="auto"/>
            <w:left w:val="none" w:sz="0" w:space="0" w:color="auto"/>
            <w:bottom w:val="none" w:sz="0" w:space="0" w:color="auto"/>
            <w:right w:val="none" w:sz="0" w:space="0" w:color="auto"/>
          </w:divBdr>
        </w:div>
        <w:div w:id="1877738627">
          <w:marLeft w:val="0"/>
          <w:marRight w:val="0"/>
          <w:marTop w:val="0"/>
          <w:marBottom w:val="0"/>
          <w:divBdr>
            <w:top w:val="none" w:sz="0" w:space="0" w:color="auto"/>
            <w:left w:val="none" w:sz="0" w:space="0" w:color="auto"/>
            <w:bottom w:val="none" w:sz="0" w:space="0" w:color="auto"/>
            <w:right w:val="none" w:sz="0" w:space="0" w:color="auto"/>
          </w:divBdr>
        </w:div>
        <w:div w:id="659895041">
          <w:marLeft w:val="0"/>
          <w:marRight w:val="0"/>
          <w:marTop w:val="0"/>
          <w:marBottom w:val="0"/>
          <w:divBdr>
            <w:top w:val="none" w:sz="0" w:space="0" w:color="auto"/>
            <w:left w:val="none" w:sz="0" w:space="0" w:color="auto"/>
            <w:bottom w:val="none" w:sz="0" w:space="0" w:color="auto"/>
            <w:right w:val="none" w:sz="0" w:space="0" w:color="auto"/>
          </w:divBdr>
        </w:div>
        <w:div w:id="891043686">
          <w:marLeft w:val="0"/>
          <w:marRight w:val="0"/>
          <w:marTop w:val="0"/>
          <w:marBottom w:val="0"/>
          <w:divBdr>
            <w:top w:val="none" w:sz="0" w:space="0" w:color="auto"/>
            <w:left w:val="none" w:sz="0" w:space="0" w:color="auto"/>
            <w:bottom w:val="none" w:sz="0" w:space="0" w:color="auto"/>
            <w:right w:val="none" w:sz="0" w:space="0" w:color="auto"/>
          </w:divBdr>
        </w:div>
        <w:div w:id="1205294041">
          <w:marLeft w:val="0"/>
          <w:marRight w:val="0"/>
          <w:marTop w:val="0"/>
          <w:marBottom w:val="0"/>
          <w:divBdr>
            <w:top w:val="none" w:sz="0" w:space="0" w:color="auto"/>
            <w:left w:val="none" w:sz="0" w:space="0" w:color="auto"/>
            <w:bottom w:val="none" w:sz="0" w:space="0" w:color="auto"/>
            <w:right w:val="none" w:sz="0" w:space="0" w:color="auto"/>
          </w:divBdr>
        </w:div>
        <w:div w:id="1324360820">
          <w:marLeft w:val="0"/>
          <w:marRight w:val="0"/>
          <w:marTop w:val="0"/>
          <w:marBottom w:val="0"/>
          <w:divBdr>
            <w:top w:val="none" w:sz="0" w:space="0" w:color="auto"/>
            <w:left w:val="none" w:sz="0" w:space="0" w:color="auto"/>
            <w:bottom w:val="none" w:sz="0" w:space="0" w:color="auto"/>
            <w:right w:val="none" w:sz="0" w:space="0" w:color="auto"/>
          </w:divBdr>
        </w:div>
        <w:div w:id="385840739">
          <w:marLeft w:val="0"/>
          <w:marRight w:val="0"/>
          <w:marTop w:val="0"/>
          <w:marBottom w:val="0"/>
          <w:divBdr>
            <w:top w:val="none" w:sz="0" w:space="0" w:color="auto"/>
            <w:left w:val="none" w:sz="0" w:space="0" w:color="auto"/>
            <w:bottom w:val="none" w:sz="0" w:space="0" w:color="auto"/>
            <w:right w:val="none" w:sz="0" w:space="0" w:color="auto"/>
          </w:divBdr>
        </w:div>
      </w:divsChild>
    </w:div>
    <w:div w:id="1413889176">
      <w:bodyDiv w:val="1"/>
      <w:marLeft w:val="0"/>
      <w:marRight w:val="0"/>
      <w:marTop w:val="0"/>
      <w:marBottom w:val="0"/>
      <w:divBdr>
        <w:top w:val="none" w:sz="0" w:space="0" w:color="auto"/>
        <w:left w:val="none" w:sz="0" w:space="0" w:color="auto"/>
        <w:bottom w:val="none" w:sz="0" w:space="0" w:color="auto"/>
        <w:right w:val="none" w:sz="0" w:space="0" w:color="auto"/>
      </w:divBdr>
      <w:divsChild>
        <w:div w:id="198517274">
          <w:marLeft w:val="446"/>
          <w:marRight w:val="0"/>
          <w:marTop w:val="0"/>
          <w:marBottom w:val="0"/>
          <w:divBdr>
            <w:top w:val="none" w:sz="0" w:space="0" w:color="auto"/>
            <w:left w:val="none" w:sz="0" w:space="0" w:color="auto"/>
            <w:bottom w:val="none" w:sz="0" w:space="0" w:color="auto"/>
            <w:right w:val="none" w:sz="0" w:space="0" w:color="auto"/>
          </w:divBdr>
        </w:div>
      </w:divsChild>
    </w:div>
    <w:div w:id="1415080485">
      <w:bodyDiv w:val="1"/>
      <w:marLeft w:val="0"/>
      <w:marRight w:val="0"/>
      <w:marTop w:val="0"/>
      <w:marBottom w:val="0"/>
      <w:divBdr>
        <w:top w:val="none" w:sz="0" w:space="0" w:color="auto"/>
        <w:left w:val="none" w:sz="0" w:space="0" w:color="auto"/>
        <w:bottom w:val="none" w:sz="0" w:space="0" w:color="auto"/>
        <w:right w:val="none" w:sz="0" w:space="0" w:color="auto"/>
      </w:divBdr>
    </w:div>
    <w:div w:id="1437022397">
      <w:bodyDiv w:val="1"/>
      <w:marLeft w:val="0"/>
      <w:marRight w:val="0"/>
      <w:marTop w:val="0"/>
      <w:marBottom w:val="0"/>
      <w:divBdr>
        <w:top w:val="none" w:sz="0" w:space="0" w:color="auto"/>
        <w:left w:val="none" w:sz="0" w:space="0" w:color="auto"/>
        <w:bottom w:val="none" w:sz="0" w:space="0" w:color="auto"/>
        <w:right w:val="none" w:sz="0" w:space="0" w:color="auto"/>
      </w:divBdr>
    </w:div>
    <w:div w:id="1446847431">
      <w:bodyDiv w:val="1"/>
      <w:marLeft w:val="0"/>
      <w:marRight w:val="0"/>
      <w:marTop w:val="0"/>
      <w:marBottom w:val="0"/>
      <w:divBdr>
        <w:top w:val="none" w:sz="0" w:space="0" w:color="auto"/>
        <w:left w:val="none" w:sz="0" w:space="0" w:color="auto"/>
        <w:bottom w:val="none" w:sz="0" w:space="0" w:color="auto"/>
        <w:right w:val="none" w:sz="0" w:space="0" w:color="auto"/>
      </w:divBdr>
      <w:divsChild>
        <w:div w:id="1860579122">
          <w:marLeft w:val="0"/>
          <w:marRight w:val="0"/>
          <w:marTop w:val="0"/>
          <w:marBottom w:val="0"/>
          <w:divBdr>
            <w:top w:val="none" w:sz="0" w:space="0" w:color="auto"/>
            <w:left w:val="none" w:sz="0" w:space="0" w:color="auto"/>
            <w:bottom w:val="none" w:sz="0" w:space="0" w:color="auto"/>
            <w:right w:val="none" w:sz="0" w:space="0" w:color="auto"/>
          </w:divBdr>
          <w:divsChild>
            <w:div w:id="281226333">
              <w:marLeft w:val="0"/>
              <w:marRight w:val="0"/>
              <w:marTop w:val="0"/>
              <w:marBottom w:val="0"/>
              <w:divBdr>
                <w:top w:val="none" w:sz="0" w:space="0" w:color="auto"/>
                <w:left w:val="none" w:sz="0" w:space="0" w:color="auto"/>
                <w:bottom w:val="none" w:sz="0" w:space="0" w:color="auto"/>
                <w:right w:val="none" w:sz="0" w:space="0" w:color="auto"/>
              </w:divBdr>
              <w:divsChild>
                <w:div w:id="283733303">
                  <w:marLeft w:val="0"/>
                  <w:marRight w:val="0"/>
                  <w:marTop w:val="0"/>
                  <w:marBottom w:val="0"/>
                  <w:divBdr>
                    <w:top w:val="none" w:sz="0" w:space="0" w:color="auto"/>
                    <w:left w:val="none" w:sz="0" w:space="0" w:color="auto"/>
                    <w:bottom w:val="none" w:sz="0" w:space="0" w:color="auto"/>
                    <w:right w:val="none" w:sz="0" w:space="0" w:color="auto"/>
                  </w:divBdr>
                  <w:divsChild>
                    <w:div w:id="57870841">
                      <w:marLeft w:val="0"/>
                      <w:marRight w:val="0"/>
                      <w:marTop w:val="0"/>
                      <w:marBottom w:val="0"/>
                      <w:divBdr>
                        <w:top w:val="none" w:sz="0" w:space="0" w:color="auto"/>
                        <w:left w:val="none" w:sz="0" w:space="0" w:color="auto"/>
                        <w:bottom w:val="none" w:sz="0" w:space="0" w:color="auto"/>
                        <w:right w:val="none" w:sz="0" w:space="0" w:color="auto"/>
                      </w:divBdr>
                      <w:divsChild>
                        <w:div w:id="198126684">
                          <w:marLeft w:val="0"/>
                          <w:marRight w:val="0"/>
                          <w:marTop w:val="0"/>
                          <w:marBottom w:val="0"/>
                          <w:divBdr>
                            <w:top w:val="none" w:sz="0" w:space="0" w:color="auto"/>
                            <w:left w:val="none" w:sz="0" w:space="0" w:color="auto"/>
                            <w:bottom w:val="none" w:sz="0" w:space="0" w:color="auto"/>
                            <w:right w:val="none" w:sz="0" w:space="0" w:color="auto"/>
                          </w:divBdr>
                        </w:div>
                        <w:div w:id="1251279456">
                          <w:marLeft w:val="0"/>
                          <w:marRight w:val="0"/>
                          <w:marTop w:val="0"/>
                          <w:marBottom w:val="0"/>
                          <w:divBdr>
                            <w:top w:val="none" w:sz="0" w:space="0" w:color="auto"/>
                            <w:left w:val="none" w:sz="0" w:space="0" w:color="auto"/>
                            <w:bottom w:val="none" w:sz="0" w:space="0" w:color="auto"/>
                            <w:right w:val="none" w:sz="0" w:space="0" w:color="auto"/>
                          </w:divBdr>
                        </w:div>
                        <w:div w:id="376665052">
                          <w:marLeft w:val="0"/>
                          <w:marRight w:val="0"/>
                          <w:marTop w:val="0"/>
                          <w:marBottom w:val="0"/>
                          <w:divBdr>
                            <w:top w:val="none" w:sz="0" w:space="0" w:color="auto"/>
                            <w:left w:val="none" w:sz="0" w:space="0" w:color="auto"/>
                            <w:bottom w:val="none" w:sz="0" w:space="0" w:color="auto"/>
                            <w:right w:val="none" w:sz="0" w:space="0" w:color="auto"/>
                          </w:divBdr>
                        </w:div>
                        <w:div w:id="1507282828">
                          <w:marLeft w:val="0"/>
                          <w:marRight w:val="0"/>
                          <w:marTop w:val="0"/>
                          <w:marBottom w:val="0"/>
                          <w:divBdr>
                            <w:top w:val="none" w:sz="0" w:space="0" w:color="auto"/>
                            <w:left w:val="none" w:sz="0" w:space="0" w:color="auto"/>
                            <w:bottom w:val="none" w:sz="0" w:space="0" w:color="auto"/>
                            <w:right w:val="none" w:sz="0" w:space="0" w:color="auto"/>
                          </w:divBdr>
                        </w:div>
                        <w:div w:id="1158501004">
                          <w:marLeft w:val="0"/>
                          <w:marRight w:val="0"/>
                          <w:marTop w:val="0"/>
                          <w:marBottom w:val="0"/>
                          <w:divBdr>
                            <w:top w:val="none" w:sz="0" w:space="0" w:color="auto"/>
                            <w:left w:val="none" w:sz="0" w:space="0" w:color="auto"/>
                            <w:bottom w:val="none" w:sz="0" w:space="0" w:color="auto"/>
                            <w:right w:val="none" w:sz="0" w:space="0" w:color="auto"/>
                          </w:divBdr>
                        </w:div>
                        <w:div w:id="1410808266">
                          <w:marLeft w:val="0"/>
                          <w:marRight w:val="0"/>
                          <w:marTop w:val="0"/>
                          <w:marBottom w:val="0"/>
                          <w:divBdr>
                            <w:top w:val="none" w:sz="0" w:space="0" w:color="auto"/>
                            <w:left w:val="none" w:sz="0" w:space="0" w:color="auto"/>
                            <w:bottom w:val="none" w:sz="0" w:space="0" w:color="auto"/>
                            <w:right w:val="none" w:sz="0" w:space="0" w:color="auto"/>
                          </w:divBdr>
                        </w:div>
                        <w:div w:id="59014413">
                          <w:marLeft w:val="0"/>
                          <w:marRight w:val="0"/>
                          <w:marTop w:val="0"/>
                          <w:marBottom w:val="0"/>
                          <w:divBdr>
                            <w:top w:val="none" w:sz="0" w:space="0" w:color="auto"/>
                            <w:left w:val="none" w:sz="0" w:space="0" w:color="auto"/>
                            <w:bottom w:val="none" w:sz="0" w:space="0" w:color="auto"/>
                            <w:right w:val="none" w:sz="0" w:space="0" w:color="auto"/>
                          </w:divBdr>
                        </w:div>
                        <w:div w:id="475469">
                          <w:marLeft w:val="0"/>
                          <w:marRight w:val="0"/>
                          <w:marTop w:val="0"/>
                          <w:marBottom w:val="0"/>
                          <w:divBdr>
                            <w:top w:val="none" w:sz="0" w:space="0" w:color="auto"/>
                            <w:left w:val="none" w:sz="0" w:space="0" w:color="auto"/>
                            <w:bottom w:val="none" w:sz="0" w:space="0" w:color="auto"/>
                            <w:right w:val="none" w:sz="0" w:space="0" w:color="auto"/>
                          </w:divBdr>
                        </w:div>
                        <w:div w:id="1074401643">
                          <w:marLeft w:val="0"/>
                          <w:marRight w:val="0"/>
                          <w:marTop w:val="0"/>
                          <w:marBottom w:val="0"/>
                          <w:divBdr>
                            <w:top w:val="none" w:sz="0" w:space="0" w:color="auto"/>
                            <w:left w:val="none" w:sz="0" w:space="0" w:color="auto"/>
                            <w:bottom w:val="none" w:sz="0" w:space="0" w:color="auto"/>
                            <w:right w:val="none" w:sz="0" w:space="0" w:color="auto"/>
                          </w:divBdr>
                        </w:div>
                        <w:div w:id="1443959962">
                          <w:marLeft w:val="0"/>
                          <w:marRight w:val="0"/>
                          <w:marTop w:val="0"/>
                          <w:marBottom w:val="0"/>
                          <w:divBdr>
                            <w:top w:val="none" w:sz="0" w:space="0" w:color="auto"/>
                            <w:left w:val="none" w:sz="0" w:space="0" w:color="auto"/>
                            <w:bottom w:val="none" w:sz="0" w:space="0" w:color="auto"/>
                            <w:right w:val="none" w:sz="0" w:space="0" w:color="auto"/>
                          </w:divBdr>
                        </w:div>
                        <w:div w:id="1588609975">
                          <w:marLeft w:val="0"/>
                          <w:marRight w:val="0"/>
                          <w:marTop w:val="0"/>
                          <w:marBottom w:val="0"/>
                          <w:divBdr>
                            <w:top w:val="none" w:sz="0" w:space="0" w:color="auto"/>
                            <w:left w:val="none" w:sz="0" w:space="0" w:color="auto"/>
                            <w:bottom w:val="none" w:sz="0" w:space="0" w:color="auto"/>
                            <w:right w:val="none" w:sz="0" w:space="0" w:color="auto"/>
                          </w:divBdr>
                        </w:div>
                        <w:div w:id="1827352496">
                          <w:marLeft w:val="0"/>
                          <w:marRight w:val="0"/>
                          <w:marTop w:val="0"/>
                          <w:marBottom w:val="0"/>
                          <w:divBdr>
                            <w:top w:val="none" w:sz="0" w:space="0" w:color="auto"/>
                            <w:left w:val="none" w:sz="0" w:space="0" w:color="auto"/>
                            <w:bottom w:val="none" w:sz="0" w:space="0" w:color="auto"/>
                            <w:right w:val="none" w:sz="0" w:space="0" w:color="auto"/>
                          </w:divBdr>
                        </w:div>
                        <w:div w:id="170611572">
                          <w:marLeft w:val="0"/>
                          <w:marRight w:val="0"/>
                          <w:marTop w:val="0"/>
                          <w:marBottom w:val="0"/>
                          <w:divBdr>
                            <w:top w:val="none" w:sz="0" w:space="0" w:color="auto"/>
                            <w:left w:val="none" w:sz="0" w:space="0" w:color="auto"/>
                            <w:bottom w:val="none" w:sz="0" w:space="0" w:color="auto"/>
                            <w:right w:val="none" w:sz="0" w:space="0" w:color="auto"/>
                          </w:divBdr>
                        </w:div>
                        <w:div w:id="756099855">
                          <w:marLeft w:val="0"/>
                          <w:marRight w:val="0"/>
                          <w:marTop w:val="0"/>
                          <w:marBottom w:val="0"/>
                          <w:divBdr>
                            <w:top w:val="none" w:sz="0" w:space="0" w:color="auto"/>
                            <w:left w:val="none" w:sz="0" w:space="0" w:color="auto"/>
                            <w:bottom w:val="none" w:sz="0" w:space="0" w:color="auto"/>
                            <w:right w:val="none" w:sz="0" w:space="0" w:color="auto"/>
                          </w:divBdr>
                        </w:div>
                        <w:div w:id="35394352">
                          <w:marLeft w:val="0"/>
                          <w:marRight w:val="0"/>
                          <w:marTop w:val="0"/>
                          <w:marBottom w:val="0"/>
                          <w:divBdr>
                            <w:top w:val="none" w:sz="0" w:space="0" w:color="auto"/>
                            <w:left w:val="none" w:sz="0" w:space="0" w:color="auto"/>
                            <w:bottom w:val="none" w:sz="0" w:space="0" w:color="auto"/>
                            <w:right w:val="none" w:sz="0" w:space="0" w:color="auto"/>
                          </w:divBdr>
                        </w:div>
                        <w:div w:id="690644802">
                          <w:marLeft w:val="0"/>
                          <w:marRight w:val="0"/>
                          <w:marTop w:val="0"/>
                          <w:marBottom w:val="0"/>
                          <w:divBdr>
                            <w:top w:val="none" w:sz="0" w:space="0" w:color="auto"/>
                            <w:left w:val="none" w:sz="0" w:space="0" w:color="auto"/>
                            <w:bottom w:val="none" w:sz="0" w:space="0" w:color="auto"/>
                            <w:right w:val="none" w:sz="0" w:space="0" w:color="auto"/>
                          </w:divBdr>
                        </w:div>
                        <w:div w:id="114566132">
                          <w:marLeft w:val="0"/>
                          <w:marRight w:val="0"/>
                          <w:marTop w:val="0"/>
                          <w:marBottom w:val="0"/>
                          <w:divBdr>
                            <w:top w:val="none" w:sz="0" w:space="0" w:color="auto"/>
                            <w:left w:val="none" w:sz="0" w:space="0" w:color="auto"/>
                            <w:bottom w:val="none" w:sz="0" w:space="0" w:color="auto"/>
                            <w:right w:val="none" w:sz="0" w:space="0" w:color="auto"/>
                          </w:divBdr>
                        </w:div>
                        <w:div w:id="1810005119">
                          <w:marLeft w:val="0"/>
                          <w:marRight w:val="0"/>
                          <w:marTop w:val="0"/>
                          <w:marBottom w:val="0"/>
                          <w:divBdr>
                            <w:top w:val="none" w:sz="0" w:space="0" w:color="auto"/>
                            <w:left w:val="none" w:sz="0" w:space="0" w:color="auto"/>
                            <w:bottom w:val="none" w:sz="0" w:space="0" w:color="auto"/>
                            <w:right w:val="none" w:sz="0" w:space="0" w:color="auto"/>
                          </w:divBdr>
                        </w:div>
                        <w:div w:id="1329477056">
                          <w:marLeft w:val="0"/>
                          <w:marRight w:val="0"/>
                          <w:marTop w:val="0"/>
                          <w:marBottom w:val="0"/>
                          <w:divBdr>
                            <w:top w:val="none" w:sz="0" w:space="0" w:color="auto"/>
                            <w:left w:val="none" w:sz="0" w:space="0" w:color="auto"/>
                            <w:bottom w:val="none" w:sz="0" w:space="0" w:color="auto"/>
                            <w:right w:val="none" w:sz="0" w:space="0" w:color="auto"/>
                          </w:divBdr>
                        </w:div>
                        <w:div w:id="266541713">
                          <w:marLeft w:val="0"/>
                          <w:marRight w:val="0"/>
                          <w:marTop w:val="0"/>
                          <w:marBottom w:val="0"/>
                          <w:divBdr>
                            <w:top w:val="none" w:sz="0" w:space="0" w:color="auto"/>
                            <w:left w:val="none" w:sz="0" w:space="0" w:color="auto"/>
                            <w:bottom w:val="none" w:sz="0" w:space="0" w:color="auto"/>
                            <w:right w:val="none" w:sz="0" w:space="0" w:color="auto"/>
                          </w:divBdr>
                        </w:div>
                        <w:div w:id="907423845">
                          <w:marLeft w:val="0"/>
                          <w:marRight w:val="0"/>
                          <w:marTop w:val="0"/>
                          <w:marBottom w:val="0"/>
                          <w:divBdr>
                            <w:top w:val="none" w:sz="0" w:space="0" w:color="auto"/>
                            <w:left w:val="none" w:sz="0" w:space="0" w:color="auto"/>
                            <w:bottom w:val="none" w:sz="0" w:space="0" w:color="auto"/>
                            <w:right w:val="none" w:sz="0" w:space="0" w:color="auto"/>
                          </w:divBdr>
                        </w:div>
                        <w:div w:id="691684134">
                          <w:marLeft w:val="0"/>
                          <w:marRight w:val="0"/>
                          <w:marTop w:val="0"/>
                          <w:marBottom w:val="0"/>
                          <w:divBdr>
                            <w:top w:val="none" w:sz="0" w:space="0" w:color="auto"/>
                            <w:left w:val="none" w:sz="0" w:space="0" w:color="auto"/>
                            <w:bottom w:val="none" w:sz="0" w:space="0" w:color="auto"/>
                            <w:right w:val="none" w:sz="0" w:space="0" w:color="auto"/>
                          </w:divBdr>
                        </w:div>
                        <w:div w:id="876548795">
                          <w:marLeft w:val="0"/>
                          <w:marRight w:val="0"/>
                          <w:marTop w:val="0"/>
                          <w:marBottom w:val="0"/>
                          <w:divBdr>
                            <w:top w:val="none" w:sz="0" w:space="0" w:color="auto"/>
                            <w:left w:val="none" w:sz="0" w:space="0" w:color="auto"/>
                            <w:bottom w:val="none" w:sz="0" w:space="0" w:color="auto"/>
                            <w:right w:val="none" w:sz="0" w:space="0" w:color="auto"/>
                          </w:divBdr>
                        </w:div>
                        <w:div w:id="654335267">
                          <w:marLeft w:val="0"/>
                          <w:marRight w:val="0"/>
                          <w:marTop w:val="0"/>
                          <w:marBottom w:val="0"/>
                          <w:divBdr>
                            <w:top w:val="none" w:sz="0" w:space="0" w:color="auto"/>
                            <w:left w:val="none" w:sz="0" w:space="0" w:color="auto"/>
                            <w:bottom w:val="none" w:sz="0" w:space="0" w:color="auto"/>
                            <w:right w:val="none" w:sz="0" w:space="0" w:color="auto"/>
                          </w:divBdr>
                        </w:div>
                        <w:div w:id="560335124">
                          <w:marLeft w:val="0"/>
                          <w:marRight w:val="0"/>
                          <w:marTop w:val="0"/>
                          <w:marBottom w:val="0"/>
                          <w:divBdr>
                            <w:top w:val="none" w:sz="0" w:space="0" w:color="auto"/>
                            <w:left w:val="none" w:sz="0" w:space="0" w:color="auto"/>
                            <w:bottom w:val="none" w:sz="0" w:space="0" w:color="auto"/>
                            <w:right w:val="none" w:sz="0" w:space="0" w:color="auto"/>
                          </w:divBdr>
                        </w:div>
                        <w:div w:id="1301690071">
                          <w:marLeft w:val="0"/>
                          <w:marRight w:val="0"/>
                          <w:marTop w:val="0"/>
                          <w:marBottom w:val="0"/>
                          <w:divBdr>
                            <w:top w:val="none" w:sz="0" w:space="0" w:color="auto"/>
                            <w:left w:val="none" w:sz="0" w:space="0" w:color="auto"/>
                            <w:bottom w:val="none" w:sz="0" w:space="0" w:color="auto"/>
                            <w:right w:val="none" w:sz="0" w:space="0" w:color="auto"/>
                          </w:divBdr>
                        </w:div>
                        <w:div w:id="1555778769">
                          <w:marLeft w:val="0"/>
                          <w:marRight w:val="0"/>
                          <w:marTop w:val="0"/>
                          <w:marBottom w:val="0"/>
                          <w:divBdr>
                            <w:top w:val="none" w:sz="0" w:space="0" w:color="auto"/>
                            <w:left w:val="none" w:sz="0" w:space="0" w:color="auto"/>
                            <w:bottom w:val="none" w:sz="0" w:space="0" w:color="auto"/>
                            <w:right w:val="none" w:sz="0" w:space="0" w:color="auto"/>
                          </w:divBdr>
                        </w:div>
                        <w:div w:id="212079265">
                          <w:marLeft w:val="0"/>
                          <w:marRight w:val="0"/>
                          <w:marTop w:val="0"/>
                          <w:marBottom w:val="0"/>
                          <w:divBdr>
                            <w:top w:val="none" w:sz="0" w:space="0" w:color="auto"/>
                            <w:left w:val="none" w:sz="0" w:space="0" w:color="auto"/>
                            <w:bottom w:val="none" w:sz="0" w:space="0" w:color="auto"/>
                            <w:right w:val="none" w:sz="0" w:space="0" w:color="auto"/>
                          </w:divBdr>
                        </w:div>
                        <w:div w:id="1259489052">
                          <w:marLeft w:val="0"/>
                          <w:marRight w:val="0"/>
                          <w:marTop w:val="0"/>
                          <w:marBottom w:val="0"/>
                          <w:divBdr>
                            <w:top w:val="none" w:sz="0" w:space="0" w:color="auto"/>
                            <w:left w:val="none" w:sz="0" w:space="0" w:color="auto"/>
                            <w:bottom w:val="none" w:sz="0" w:space="0" w:color="auto"/>
                            <w:right w:val="none" w:sz="0" w:space="0" w:color="auto"/>
                          </w:divBdr>
                        </w:div>
                        <w:div w:id="146173093">
                          <w:marLeft w:val="0"/>
                          <w:marRight w:val="0"/>
                          <w:marTop w:val="0"/>
                          <w:marBottom w:val="0"/>
                          <w:divBdr>
                            <w:top w:val="none" w:sz="0" w:space="0" w:color="auto"/>
                            <w:left w:val="none" w:sz="0" w:space="0" w:color="auto"/>
                            <w:bottom w:val="none" w:sz="0" w:space="0" w:color="auto"/>
                            <w:right w:val="none" w:sz="0" w:space="0" w:color="auto"/>
                          </w:divBdr>
                        </w:div>
                        <w:div w:id="490415267">
                          <w:marLeft w:val="0"/>
                          <w:marRight w:val="0"/>
                          <w:marTop w:val="0"/>
                          <w:marBottom w:val="0"/>
                          <w:divBdr>
                            <w:top w:val="none" w:sz="0" w:space="0" w:color="auto"/>
                            <w:left w:val="none" w:sz="0" w:space="0" w:color="auto"/>
                            <w:bottom w:val="none" w:sz="0" w:space="0" w:color="auto"/>
                            <w:right w:val="none" w:sz="0" w:space="0" w:color="auto"/>
                          </w:divBdr>
                        </w:div>
                        <w:div w:id="51852076">
                          <w:marLeft w:val="0"/>
                          <w:marRight w:val="0"/>
                          <w:marTop w:val="0"/>
                          <w:marBottom w:val="0"/>
                          <w:divBdr>
                            <w:top w:val="none" w:sz="0" w:space="0" w:color="auto"/>
                            <w:left w:val="none" w:sz="0" w:space="0" w:color="auto"/>
                            <w:bottom w:val="none" w:sz="0" w:space="0" w:color="auto"/>
                            <w:right w:val="none" w:sz="0" w:space="0" w:color="auto"/>
                          </w:divBdr>
                        </w:div>
                        <w:div w:id="724836966">
                          <w:marLeft w:val="0"/>
                          <w:marRight w:val="0"/>
                          <w:marTop w:val="0"/>
                          <w:marBottom w:val="0"/>
                          <w:divBdr>
                            <w:top w:val="none" w:sz="0" w:space="0" w:color="auto"/>
                            <w:left w:val="none" w:sz="0" w:space="0" w:color="auto"/>
                            <w:bottom w:val="none" w:sz="0" w:space="0" w:color="auto"/>
                            <w:right w:val="none" w:sz="0" w:space="0" w:color="auto"/>
                          </w:divBdr>
                        </w:div>
                        <w:div w:id="627903620">
                          <w:marLeft w:val="0"/>
                          <w:marRight w:val="0"/>
                          <w:marTop w:val="0"/>
                          <w:marBottom w:val="0"/>
                          <w:divBdr>
                            <w:top w:val="none" w:sz="0" w:space="0" w:color="auto"/>
                            <w:left w:val="none" w:sz="0" w:space="0" w:color="auto"/>
                            <w:bottom w:val="none" w:sz="0" w:space="0" w:color="auto"/>
                            <w:right w:val="none" w:sz="0" w:space="0" w:color="auto"/>
                          </w:divBdr>
                        </w:div>
                        <w:div w:id="910697009">
                          <w:marLeft w:val="0"/>
                          <w:marRight w:val="0"/>
                          <w:marTop w:val="0"/>
                          <w:marBottom w:val="0"/>
                          <w:divBdr>
                            <w:top w:val="none" w:sz="0" w:space="0" w:color="auto"/>
                            <w:left w:val="none" w:sz="0" w:space="0" w:color="auto"/>
                            <w:bottom w:val="none" w:sz="0" w:space="0" w:color="auto"/>
                            <w:right w:val="none" w:sz="0" w:space="0" w:color="auto"/>
                          </w:divBdr>
                        </w:div>
                        <w:div w:id="881595946">
                          <w:marLeft w:val="0"/>
                          <w:marRight w:val="0"/>
                          <w:marTop w:val="0"/>
                          <w:marBottom w:val="0"/>
                          <w:divBdr>
                            <w:top w:val="none" w:sz="0" w:space="0" w:color="auto"/>
                            <w:left w:val="none" w:sz="0" w:space="0" w:color="auto"/>
                            <w:bottom w:val="none" w:sz="0" w:space="0" w:color="auto"/>
                            <w:right w:val="none" w:sz="0" w:space="0" w:color="auto"/>
                          </w:divBdr>
                        </w:div>
                        <w:div w:id="1190296169">
                          <w:marLeft w:val="0"/>
                          <w:marRight w:val="0"/>
                          <w:marTop w:val="0"/>
                          <w:marBottom w:val="0"/>
                          <w:divBdr>
                            <w:top w:val="none" w:sz="0" w:space="0" w:color="auto"/>
                            <w:left w:val="none" w:sz="0" w:space="0" w:color="auto"/>
                            <w:bottom w:val="none" w:sz="0" w:space="0" w:color="auto"/>
                            <w:right w:val="none" w:sz="0" w:space="0" w:color="auto"/>
                          </w:divBdr>
                        </w:div>
                        <w:div w:id="932472026">
                          <w:marLeft w:val="0"/>
                          <w:marRight w:val="0"/>
                          <w:marTop w:val="0"/>
                          <w:marBottom w:val="0"/>
                          <w:divBdr>
                            <w:top w:val="none" w:sz="0" w:space="0" w:color="auto"/>
                            <w:left w:val="none" w:sz="0" w:space="0" w:color="auto"/>
                            <w:bottom w:val="none" w:sz="0" w:space="0" w:color="auto"/>
                            <w:right w:val="none" w:sz="0" w:space="0" w:color="auto"/>
                          </w:divBdr>
                        </w:div>
                        <w:div w:id="608976761">
                          <w:marLeft w:val="0"/>
                          <w:marRight w:val="0"/>
                          <w:marTop w:val="0"/>
                          <w:marBottom w:val="0"/>
                          <w:divBdr>
                            <w:top w:val="none" w:sz="0" w:space="0" w:color="auto"/>
                            <w:left w:val="none" w:sz="0" w:space="0" w:color="auto"/>
                            <w:bottom w:val="none" w:sz="0" w:space="0" w:color="auto"/>
                            <w:right w:val="none" w:sz="0" w:space="0" w:color="auto"/>
                          </w:divBdr>
                        </w:div>
                        <w:div w:id="527835350">
                          <w:marLeft w:val="0"/>
                          <w:marRight w:val="0"/>
                          <w:marTop w:val="0"/>
                          <w:marBottom w:val="0"/>
                          <w:divBdr>
                            <w:top w:val="none" w:sz="0" w:space="0" w:color="auto"/>
                            <w:left w:val="none" w:sz="0" w:space="0" w:color="auto"/>
                            <w:bottom w:val="none" w:sz="0" w:space="0" w:color="auto"/>
                            <w:right w:val="none" w:sz="0" w:space="0" w:color="auto"/>
                          </w:divBdr>
                        </w:div>
                        <w:div w:id="954407516">
                          <w:marLeft w:val="0"/>
                          <w:marRight w:val="0"/>
                          <w:marTop w:val="0"/>
                          <w:marBottom w:val="0"/>
                          <w:divBdr>
                            <w:top w:val="none" w:sz="0" w:space="0" w:color="auto"/>
                            <w:left w:val="none" w:sz="0" w:space="0" w:color="auto"/>
                            <w:bottom w:val="none" w:sz="0" w:space="0" w:color="auto"/>
                            <w:right w:val="none" w:sz="0" w:space="0" w:color="auto"/>
                          </w:divBdr>
                        </w:div>
                        <w:div w:id="1188375450">
                          <w:marLeft w:val="0"/>
                          <w:marRight w:val="0"/>
                          <w:marTop w:val="0"/>
                          <w:marBottom w:val="0"/>
                          <w:divBdr>
                            <w:top w:val="none" w:sz="0" w:space="0" w:color="auto"/>
                            <w:left w:val="none" w:sz="0" w:space="0" w:color="auto"/>
                            <w:bottom w:val="none" w:sz="0" w:space="0" w:color="auto"/>
                            <w:right w:val="none" w:sz="0" w:space="0" w:color="auto"/>
                          </w:divBdr>
                        </w:div>
                        <w:div w:id="1077438133">
                          <w:marLeft w:val="0"/>
                          <w:marRight w:val="0"/>
                          <w:marTop w:val="0"/>
                          <w:marBottom w:val="0"/>
                          <w:divBdr>
                            <w:top w:val="none" w:sz="0" w:space="0" w:color="auto"/>
                            <w:left w:val="none" w:sz="0" w:space="0" w:color="auto"/>
                            <w:bottom w:val="none" w:sz="0" w:space="0" w:color="auto"/>
                            <w:right w:val="none" w:sz="0" w:space="0" w:color="auto"/>
                          </w:divBdr>
                        </w:div>
                        <w:div w:id="1095710306">
                          <w:marLeft w:val="0"/>
                          <w:marRight w:val="0"/>
                          <w:marTop w:val="0"/>
                          <w:marBottom w:val="0"/>
                          <w:divBdr>
                            <w:top w:val="none" w:sz="0" w:space="0" w:color="auto"/>
                            <w:left w:val="none" w:sz="0" w:space="0" w:color="auto"/>
                            <w:bottom w:val="none" w:sz="0" w:space="0" w:color="auto"/>
                            <w:right w:val="none" w:sz="0" w:space="0" w:color="auto"/>
                          </w:divBdr>
                        </w:div>
                        <w:div w:id="1845632504">
                          <w:marLeft w:val="0"/>
                          <w:marRight w:val="0"/>
                          <w:marTop w:val="0"/>
                          <w:marBottom w:val="0"/>
                          <w:divBdr>
                            <w:top w:val="none" w:sz="0" w:space="0" w:color="auto"/>
                            <w:left w:val="none" w:sz="0" w:space="0" w:color="auto"/>
                            <w:bottom w:val="none" w:sz="0" w:space="0" w:color="auto"/>
                            <w:right w:val="none" w:sz="0" w:space="0" w:color="auto"/>
                          </w:divBdr>
                        </w:div>
                        <w:div w:id="834995448">
                          <w:marLeft w:val="0"/>
                          <w:marRight w:val="0"/>
                          <w:marTop w:val="0"/>
                          <w:marBottom w:val="0"/>
                          <w:divBdr>
                            <w:top w:val="none" w:sz="0" w:space="0" w:color="auto"/>
                            <w:left w:val="none" w:sz="0" w:space="0" w:color="auto"/>
                            <w:bottom w:val="none" w:sz="0" w:space="0" w:color="auto"/>
                            <w:right w:val="none" w:sz="0" w:space="0" w:color="auto"/>
                          </w:divBdr>
                        </w:div>
                        <w:div w:id="760612858">
                          <w:marLeft w:val="0"/>
                          <w:marRight w:val="0"/>
                          <w:marTop w:val="0"/>
                          <w:marBottom w:val="0"/>
                          <w:divBdr>
                            <w:top w:val="none" w:sz="0" w:space="0" w:color="auto"/>
                            <w:left w:val="none" w:sz="0" w:space="0" w:color="auto"/>
                            <w:bottom w:val="none" w:sz="0" w:space="0" w:color="auto"/>
                            <w:right w:val="none" w:sz="0" w:space="0" w:color="auto"/>
                          </w:divBdr>
                        </w:div>
                        <w:div w:id="70200840">
                          <w:marLeft w:val="0"/>
                          <w:marRight w:val="0"/>
                          <w:marTop w:val="0"/>
                          <w:marBottom w:val="0"/>
                          <w:divBdr>
                            <w:top w:val="none" w:sz="0" w:space="0" w:color="auto"/>
                            <w:left w:val="none" w:sz="0" w:space="0" w:color="auto"/>
                            <w:bottom w:val="none" w:sz="0" w:space="0" w:color="auto"/>
                            <w:right w:val="none" w:sz="0" w:space="0" w:color="auto"/>
                          </w:divBdr>
                        </w:div>
                        <w:div w:id="71318399">
                          <w:marLeft w:val="0"/>
                          <w:marRight w:val="0"/>
                          <w:marTop w:val="0"/>
                          <w:marBottom w:val="0"/>
                          <w:divBdr>
                            <w:top w:val="none" w:sz="0" w:space="0" w:color="auto"/>
                            <w:left w:val="none" w:sz="0" w:space="0" w:color="auto"/>
                            <w:bottom w:val="none" w:sz="0" w:space="0" w:color="auto"/>
                            <w:right w:val="none" w:sz="0" w:space="0" w:color="auto"/>
                          </w:divBdr>
                        </w:div>
                        <w:div w:id="279148345">
                          <w:marLeft w:val="0"/>
                          <w:marRight w:val="0"/>
                          <w:marTop w:val="0"/>
                          <w:marBottom w:val="0"/>
                          <w:divBdr>
                            <w:top w:val="none" w:sz="0" w:space="0" w:color="auto"/>
                            <w:left w:val="none" w:sz="0" w:space="0" w:color="auto"/>
                            <w:bottom w:val="none" w:sz="0" w:space="0" w:color="auto"/>
                            <w:right w:val="none" w:sz="0" w:space="0" w:color="auto"/>
                          </w:divBdr>
                        </w:div>
                        <w:div w:id="1584800479">
                          <w:marLeft w:val="0"/>
                          <w:marRight w:val="0"/>
                          <w:marTop w:val="0"/>
                          <w:marBottom w:val="0"/>
                          <w:divBdr>
                            <w:top w:val="none" w:sz="0" w:space="0" w:color="auto"/>
                            <w:left w:val="none" w:sz="0" w:space="0" w:color="auto"/>
                            <w:bottom w:val="none" w:sz="0" w:space="0" w:color="auto"/>
                            <w:right w:val="none" w:sz="0" w:space="0" w:color="auto"/>
                          </w:divBdr>
                        </w:div>
                        <w:div w:id="1261529159">
                          <w:marLeft w:val="0"/>
                          <w:marRight w:val="0"/>
                          <w:marTop w:val="0"/>
                          <w:marBottom w:val="0"/>
                          <w:divBdr>
                            <w:top w:val="none" w:sz="0" w:space="0" w:color="auto"/>
                            <w:left w:val="none" w:sz="0" w:space="0" w:color="auto"/>
                            <w:bottom w:val="none" w:sz="0" w:space="0" w:color="auto"/>
                            <w:right w:val="none" w:sz="0" w:space="0" w:color="auto"/>
                          </w:divBdr>
                        </w:div>
                        <w:div w:id="457263682">
                          <w:marLeft w:val="0"/>
                          <w:marRight w:val="0"/>
                          <w:marTop w:val="0"/>
                          <w:marBottom w:val="0"/>
                          <w:divBdr>
                            <w:top w:val="none" w:sz="0" w:space="0" w:color="auto"/>
                            <w:left w:val="none" w:sz="0" w:space="0" w:color="auto"/>
                            <w:bottom w:val="none" w:sz="0" w:space="0" w:color="auto"/>
                            <w:right w:val="none" w:sz="0" w:space="0" w:color="auto"/>
                          </w:divBdr>
                        </w:div>
                        <w:div w:id="1535079241">
                          <w:marLeft w:val="0"/>
                          <w:marRight w:val="0"/>
                          <w:marTop w:val="0"/>
                          <w:marBottom w:val="0"/>
                          <w:divBdr>
                            <w:top w:val="none" w:sz="0" w:space="0" w:color="auto"/>
                            <w:left w:val="none" w:sz="0" w:space="0" w:color="auto"/>
                            <w:bottom w:val="none" w:sz="0" w:space="0" w:color="auto"/>
                            <w:right w:val="none" w:sz="0" w:space="0" w:color="auto"/>
                          </w:divBdr>
                        </w:div>
                        <w:div w:id="1751073499">
                          <w:marLeft w:val="0"/>
                          <w:marRight w:val="0"/>
                          <w:marTop w:val="0"/>
                          <w:marBottom w:val="0"/>
                          <w:divBdr>
                            <w:top w:val="none" w:sz="0" w:space="0" w:color="auto"/>
                            <w:left w:val="none" w:sz="0" w:space="0" w:color="auto"/>
                            <w:bottom w:val="none" w:sz="0" w:space="0" w:color="auto"/>
                            <w:right w:val="none" w:sz="0" w:space="0" w:color="auto"/>
                          </w:divBdr>
                        </w:div>
                        <w:div w:id="1638292864">
                          <w:marLeft w:val="0"/>
                          <w:marRight w:val="0"/>
                          <w:marTop w:val="0"/>
                          <w:marBottom w:val="0"/>
                          <w:divBdr>
                            <w:top w:val="none" w:sz="0" w:space="0" w:color="auto"/>
                            <w:left w:val="none" w:sz="0" w:space="0" w:color="auto"/>
                            <w:bottom w:val="none" w:sz="0" w:space="0" w:color="auto"/>
                            <w:right w:val="none" w:sz="0" w:space="0" w:color="auto"/>
                          </w:divBdr>
                        </w:div>
                        <w:div w:id="363210070">
                          <w:marLeft w:val="0"/>
                          <w:marRight w:val="0"/>
                          <w:marTop w:val="0"/>
                          <w:marBottom w:val="0"/>
                          <w:divBdr>
                            <w:top w:val="none" w:sz="0" w:space="0" w:color="auto"/>
                            <w:left w:val="none" w:sz="0" w:space="0" w:color="auto"/>
                            <w:bottom w:val="none" w:sz="0" w:space="0" w:color="auto"/>
                            <w:right w:val="none" w:sz="0" w:space="0" w:color="auto"/>
                          </w:divBdr>
                        </w:div>
                        <w:div w:id="1461387439">
                          <w:marLeft w:val="0"/>
                          <w:marRight w:val="0"/>
                          <w:marTop w:val="0"/>
                          <w:marBottom w:val="0"/>
                          <w:divBdr>
                            <w:top w:val="none" w:sz="0" w:space="0" w:color="auto"/>
                            <w:left w:val="none" w:sz="0" w:space="0" w:color="auto"/>
                            <w:bottom w:val="none" w:sz="0" w:space="0" w:color="auto"/>
                            <w:right w:val="none" w:sz="0" w:space="0" w:color="auto"/>
                          </w:divBdr>
                        </w:div>
                        <w:div w:id="1274485247">
                          <w:marLeft w:val="0"/>
                          <w:marRight w:val="0"/>
                          <w:marTop w:val="0"/>
                          <w:marBottom w:val="0"/>
                          <w:divBdr>
                            <w:top w:val="none" w:sz="0" w:space="0" w:color="auto"/>
                            <w:left w:val="none" w:sz="0" w:space="0" w:color="auto"/>
                            <w:bottom w:val="none" w:sz="0" w:space="0" w:color="auto"/>
                            <w:right w:val="none" w:sz="0" w:space="0" w:color="auto"/>
                          </w:divBdr>
                        </w:div>
                        <w:div w:id="1600719566">
                          <w:marLeft w:val="0"/>
                          <w:marRight w:val="0"/>
                          <w:marTop w:val="0"/>
                          <w:marBottom w:val="0"/>
                          <w:divBdr>
                            <w:top w:val="none" w:sz="0" w:space="0" w:color="auto"/>
                            <w:left w:val="none" w:sz="0" w:space="0" w:color="auto"/>
                            <w:bottom w:val="none" w:sz="0" w:space="0" w:color="auto"/>
                            <w:right w:val="none" w:sz="0" w:space="0" w:color="auto"/>
                          </w:divBdr>
                        </w:div>
                        <w:div w:id="438992845">
                          <w:marLeft w:val="0"/>
                          <w:marRight w:val="0"/>
                          <w:marTop w:val="0"/>
                          <w:marBottom w:val="0"/>
                          <w:divBdr>
                            <w:top w:val="none" w:sz="0" w:space="0" w:color="auto"/>
                            <w:left w:val="none" w:sz="0" w:space="0" w:color="auto"/>
                            <w:bottom w:val="none" w:sz="0" w:space="0" w:color="auto"/>
                            <w:right w:val="none" w:sz="0" w:space="0" w:color="auto"/>
                          </w:divBdr>
                        </w:div>
                        <w:div w:id="323631802">
                          <w:marLeft w:val="0"/>
                          <w:marRight w:val="0"/>
                          <w:marTop w:val="0"/>
                          <w:marBottom w:val="0"/>
                          <w:divBdr>
                            <w:top w:val="none" w:sz="0" w:space="0" w:color="auto"/>
                            <w:left w:val="none" w:sz="0" w:space="0" w:color="auto"/>
                            <w:bottom w:val="none" w:sz="0" w:space="0" w:color="auto"/>
                            <w:right w:val="none" w:sz="0" w:space="0" w:color="auto"/>
                          </w:divBdr>
                        </w:div>
                        <w:div w:id="445539328">
                          <w:marLeft w:val="0"/>
                          <w:marRight w:val="0"/>
                          <w:marTop w:val="0"/>
                          <w:marBottom w:val="0"/>
                          <w:divBdr>
                            <w:top w:val="none" w:sz="0" w:space="0" w:color="auto"/>
                            <w:left w:val="none" w:sz="0" w:space="0" w:color="auto"/>
                            <w:bottom w:val="none" w:sz="0" w:space="0" w:color="auto"/>
                            <w:right w:val="none" w:sz="0" w:space="0" w:color="auto"/>
                          </w:divBdr>
                        </w:div>
                        <w:div w:id="1812477547">
                          <w:marLeft w:val="0"/>
                          <w:marRight w:val="0"/>
                          <w:marTop w:val="0"/>
                          <w:marBottom w:val="0"/>
                          <w:divBdr>
                            <w:top w:val="none" w:sz="0" w:space="0" w:color="auto"/>
                            <w:left w:val="none" w:sz="0" w:space="0" w:color="auto"/>
                            <w:bottom w:val="none" w:sz="0" w:space="0" w:color="auto"/>
                            <w:right w:val="none" w:sz="0" w:space="0" w:color="auto"/>
                          </w:divBdr>
                        </w:div>
                        <w:div w:id="1222987411">
                          <w:marLeft w:val="0"/>
                          <w:marRight w:val="0"/>
                          <w:marTop w:val="0"/>
                          <w:marBottom w:val="0"/>
                          <w:divBdr>
                            <w:top w:val="none" w:sz="0" w:space="0" w:color="auto"/>
                            <w:left w:val="none" w:sz="0" w:space="0" w:color="auto"/>
                            <w:bottom w:val="none" w:sz="0" w:space="0" w:color="auto"/>
                            <w:right w:val="none" w:sz="0" w:space="0" w:color="auto"/>
                          </w:divBdr>
                        </w:div>
                        <w:div w:id="2076664165">
                          <w:marLeft w:val="0"/>
                          <w:marRight w:val="0"/>
                          <w:marTop w:val="0"/>
                          <w:marBottom w:val="0"/>
                          <w:divBdr>
                            <w:top w:val="none" w:sz="0" w:space="0" w:color="auto"/>
                            <w:left w:val="none" w:sz="0" w:space="0" w:color="auto"/>
                            <w:bottom w:val="none" w:sz="0" w:space="0" w:color="auto"/>
                            <w:right w:val="none" w:sz="0" w:space="0" w:color="auto"/>
                          </w:divBdr>
                        </w:div>
                        <w:div w:id="191192109">
                          <w:marLeft w:val="0"/>
                          <w:marRight w:val="0"/>
                          <w:marTop w:val="0"/>
                          <w:marBottom w:val="0"/>
                          <w:divBdr>
                            <w:top w:val="none" w:sz="0" w:space="0" w:color="auto"/>
                            <w:left w:val="none" w:sz="0" w:space="0" w:color="auto"/>
                            <w:bottom w:val="none" w:sz="0" w:space="0" w:color="auto"/>
                            <w:right w:val="none" w:sz="0" w:space="0" w:color="auto"/>
                          </w:divBdr>
                        </w:div>
                        <w:div w:id="1023093717">
                          <w:marLeft w:val="0"/>
                          <w:marRight w:val="0"/>
                          <w:marTop w:val="0"/>
                          <w:marBottom w:val="0"/>
                          <w:divBdr>
                            <w:top w:val="none" w:sz="0" w:space="0" w:color="auto"/>
                            <w:left w:val="none" w:sz="0" w:space="0" w:color="auto"/>
                            <w:bottom w:val="none" w:sz="0" w:space="0" w:color="auto"/>
                            <w:right w:val="none" w:sz="0" w:space="0" w:color="auto"/>
                          </w:divBdr>
                        </w:div>
                        <w:div w:id="37134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19640">
                  <w:marLeft w:val="0"/>
                  <w:marRight w:val="0"/>
                  <w:marTop w:val="0"/>
                  <w:marBottom w:val="0"/>
                  <w:divBdr>
                    <w:top w:val="none" w:sz="0" w:space="0" w:color="auto"/>
                    <w:left w:val="none" w:sz="0" w:space="0" w:color="auto"/>
                    <w:bottom w:val="none" w:sz="0" w:space="0" w:color="auto"/>
                    <w:right w:val="none" w:sz="0" w:space="0" w:color="auto"/>
                  </w:divBdr>
                  <w:divsChild>
                    <w:div w:id="17160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155387">
          <w:marLeft w:val="0"/>
          <w:marRight w:val="0"/>
          <w:marTop w:val="0"/>
          <w:marBottom w:val="0"/>
          <w:divBdr>
            <w:top w:val="none" w:sz="0" w:space="0" w:color="auto"/>
            <w:left w:val="none" w:sz="0" w:space="0" w:color="auto"/>
            <w:bottom w:val="none" w:sz="0" w:space="0" w:color="auto"/>
            <w:right w:val="none" w:sz="0" w:space="0" w:color="auto"/>
          </w:divBdr>
          <w:divsChild>
            <w:div w:id="2047098170">
              <w:marLeft w:val="0"/>
              <w:marRight w:val="0"/>
              <w:marTop w:val="0"/>
              <w:marBottom w:val="0"/>
              <w:divBdr>
                <w:top w:val="none" w:sz="0" w:space="0" w:color="auto"/>
                <w:left w:val="none" w:sz="0" w:space="0" w:color="auto"/>
                <w:bottom w:val="none" w:sz="0" w:space="0" w:color="auto"/>
                <w:right w:val="none" w:sz="0" w:space="0" w:color="auto"/>
              </w:divBdr>
              <w:divsChild>
                <w:div w:id="1910310765">
                  <w:marLeft w:val="0"/>
                  <w:marRight w:val="0"/>
                  <w:marTop w:val="0"/>
                  <w:marBottom w:val="0"/>
                  <w:divBdr>
                    <w:top w:val="none" w:sz="0" w:space="0" w:color="auto"/>
                    <w:left w:val="none" w:sz="0" w:space="0" w:color="auto"/>
                    <w:bottom w:val="none" w:sz="0" w:space="0" w:color="auto"/>
                    <w:right w:val="none" w:sz="0" w:space="0" w:color="auto"/>
                  </w:divBdr>
                  <w:divsChild>
                    <w:div w:id="149297877">
                      <w:marLeft w:val="0"/>
                      <w:marRight w:val="0"/>
                      <w:marTop w:val="0"/>
                      <w:marBottom w:val="0"/>
                      <w:divBdr>
                        <w:top w:val="none" w:sz="0" w:space="0" w:color="auto"/>
                        <w:left w:val="none" w:sz="0" w:space="0" w:color="auto"/>
                        <w:bottom w:val="none" w:sz="0" w:space="0" w:color="auto"/>
                        <w:right w:val="none" w:sz="0" w:space="0" w:color="auto"/>
                      </w:divBdr>
                      <w:divsChild>
                        <w:div w:id="356346701">
                          <w:marLeft w:val="0"/>
                          <w:marRight w:val="0"/>
                          <w:marTop w:val="0"/>
                          <w:marBottom w:val="0"/>
                          <w:divBdr>
                            <w:top w:val="none" w:sz="0" w:space="0" w:color="auto"/>
                            <w:left w:val="none" w:sz="0" w:space="0" w:color="auto"/>
                            <w:bottom w:val="none" w:sz="0" w:space="0" w:color="auto"/>
                            <w:right w:val="none" w:sz="0" w:space="0" w:color="auto"/>
                          </w:divBdr>
                        </w:div>
                        <w:div w:id="497614954">
                          <w:marLeft w:val="0"/>
                          <w:marRight w:val="0"/>
                          <w:marTop w:val="0"/>
                          <w:marBottom w:val="0"/>
                          <w:divBdr>
                            <w:top w:val="none" w:sz="0" w:space="0" w:color="auto"/>
                            <w:left w:val="none" w:sz="0" w:space="0" w:color="auto"/>
                            <w:bottom w:val="none" w:sz="0" w:space="0" w:color="auto"/>
                            <w:right w:val="none" w:sz="0" w:space="0" w:color="auto"/>
                          </w:divBdr>
                        </w:div>
                        <w:div w:id="1786266194">
                          <w:marLeft w:val="0"/>
                          <w:marRight w:val="0"/>
                          <w:marTop w:val="0"/>
                          <w:marBottom w:val="0"/>
                          <w:divBdr>
                            <w:top w:val="none" w:sz="0" w:space="0" w:color="auto"/>
                            <w:left w:val="none" w:sz="0" w:space="0" w:color="auto"/>
                            <w:bottom w:val="none" w:sz="0" w:space="0" w:color="auto"/>
                            <w:right w:val="none" w:sz="0" w:space="0" w:color="auto"/>
                          </w:divBdr>
                        </w:div>
                        <w:div w:id="1463621693">
                          <w:marLeft w:val="0"/>
                          <w:marRight w:val="0"/>
                          <w:marTop w:val="0"/>
                          <w:marBottom w:val="0"/>
                          <w:divBdr>
                            <w:top w:val="none" w:sz="0" w:space="0" w:color="auto"/>
                            <w:left w:val="none" w:sz="0" w:space="0" w:color="auto"/>
                            <w:bottom w:val="none" w:sz="0" w:space="0" w:color="auto"/>
                            <w:right w:val="none" w:sz="0" w:space="0" w:color="auto"/>
                          </w:divBdr>
                        </w:div>
                        <w:div w:id="1667977608">
                          <w:marLeft w:val="0"/>
                          <w:marRight w:val="0"/>
                          <w:marTop w:val="0"/>
                          <w:marBottom w:val="0"/>
                          <w:divBdr>
                            <w:top w:val="none" w:sz="0" w:space="0" w:color="auto"/>
                            <w:left w:val="none" w:sz="0" w:space="0" w:color="auto"/>
                            <w:bottom w:val="none" w:sz="0" w:space="0" w:color="auto"/>
                            <w:right w:val="none" w:sz="0" w:space="0" w:color="auto"/>
                          </w:divBdr>
                        </w:div>
                        <w:div w:id="2026128018">
                          <w:marLeft w:val="0"/>
                          <w:marRight w:val="0"/>
                          <w:marTop w:val="0"/>
                          <w:marBottom w:val="0"/>
                          <w:divBdr>
                            <w:top w:val="none" w:sz="0" w:space="0" w:color="auto"/>
                            <w:left w:val="none" w:sz="0" w:space="0" w:color="auto"/>
                            <w:bottom w:val="none" w:sz="0" w:space="0" w:color="auto"/>
                            <w:right w:val="none" w:sz="0" w:space="0" w:color="auto"/>
                          </w:divBdr>
                        </w:div>
                        <w:div w:id="1748527606">
                          <w:marLeft w:val="0"/>
                          <w:marRight w:val="0"/>
                          <w:marTop w:val="0"/>
                          <w:marBottom w:val="0"/>
                          <w:divBdr>
                            <w:top w:val="none" w:sz="0" w:space="0" w:color="auto"/>
                            <w:left w:val="none" w:sz="0" w:space="0" w:color="auto"/>
                            <w:bottom w:val="none" w:sz="0" w:space="0" w:color="auto"/>
                            <w:right w:val="none" w:sz="0" w:space="0" w:color="auto"/>
                          </w:divBdr>
                        </w:div>
                        <w:div w:id="536700480">
                          <w:marLeft w:val="0"/>
                          <w:marRight w:val="0"/>
                          <w:marTop w:val="0"/>
                          <w:marBottom w:val="0"/>
                          <w:divBdr>
                            <w:top w:val="none" w:sz="0" w:space="0" w:color="auto"/>
                            <w:left w:val="none" w:sz="0" w:space="0" w:color="auto"/>
                            <w:bottom w:val="none" w:sz="0" w:space="0" w:color="auto"/>
                            <w:right w:val="none" w:sz="0" w:space="0" w:color="auto"/>
                          </w:divBdr>
                        </w:div>
                        <w:div w:id="1268734060">
                          <w:marLeft w:val="0"/>
                          <w:marRight w:val="0"/>
                          <w:marTop w:val="0"/>
                          <w:marBottom w:val="0"/>
                          <w:divBdr>
                            <w:top w:val="none" w:sz="0" w:space="0" w:color="auto"/>
                            <w:left w:val="none" w:sz="0" w:space="0" w:color="auto"/>
                            <w:bottom w:val="none" w:sz="0" w:space="0" w:color="auto"/>
                            <w:right w:val="none" w:sz="0" w:space="0" w:color="auto"/>
                          </w:divBdr>
                        </w:div>
                        <w:div w:id="1280260376">
                          <w:marLeft w:val="0"/>
                          <w:marRight w:val="0"/>
                          <w:marTop w:val="0"/>
                          <w:marBottom w:val="0"/>
                          <w:divBdr>
                            <w:top w:val="none" w:sz="0" w:space="0" w:color="auto"/>
                            <w:left w:val="none" w:sz="0" w:space="0" w:color="auto"/>
                            <w:bottom w:val="none" w:sz="0" w:space="0" w:color="auto"/>
                            <w:right w:val="none" w:sz="0" w:space="0" w:color="auto"/>
                          </w:divBdr>
                        </w:div>
                        <w:div w:id="1763404709">
                          <w:marLeft w:val="0"/>
                          <w:marRight w:val="0"/>
                          <w:marTop w:val="0"/>
                          <w:marBottom w:val="0"/>
                          <w:divBdr>
                            <w:top w:val="none" w:sz="0" w:space="0" w:color="auto"/>
                            <w:left w:val="none" w:sz="0" w:space="0" w:color="auto"/>
                            <w:bottom w:val="none" w:sz="0" w:space="0" w:color="auto"/>
                            <w:right w:val="none" w:sz="0" w:space="0" w:color="auto"/>
                          </w:divBdr>
                        </w:div>
                        <w:div w:id="1353074135">
                          <w:marLeft w:val="0"/>
                          <w:marRight w:val="0"/>
                          <w:marTop w:val="0"/>
                          <w:marBottom w:val="0"/>
                          <w:divBdr>
                            <w:top w:val="none" w:sz="0" w:space="0" w:color="auto"/>
                            <w:left w:val="none" w:sz="0" w:space="0" w:color="auto"/>
                            <w:bottom w:val="none" w:sz="0" w:space="0" w:color="auto"/>
                            <w:right w:val="none" w:sz="0" w:space="0" w:color="auto"/>
                          </w:divBdr>
                        </w:div>
                        <w:div w:id="1571042110">
                          <w:marLeft w:val="0"/>
                          <w:marRight w:val="0"/>
                          <w:marTop w:val="0"/>
                          <w:marBottom w:val="0"/>
                          <w:divBdr>
                            <w:top w:val="none" w:sz="0" w:space="0" w:color="auto"/>
                            <w:left w:val="none" w:sz="0" w:space="0" w:color="auto"/>
                            <w:bottom w:val="none" w:sz="0" w:space="0" w:color="auto"/>
                            <w:right w:val="none" w:sz="0" w:space="0" w:color="auto"/>
                          </w:divBdr>
                        </w:div>
                        <w:div w:id="1670911676">
                          <w:marLeft w:val="0"/>
                          <w:marRight w:val="0"/>
                          <w:marTop w:val="0"/>
                          <w:marBottom w:val="0"/>
                          <w:divBdr>
                            <w:top w:val="none" w:sz="0" w:space="0" w:color="auto"/>
                            <w:left w:val="none" w:sz="0" w:space="0" w:color="auto"/>
                            <w:bottom w:val="none" w:sz="0" w:space="0" w:color="auto"/>
                            <w:right w:val="none" w:sz="0" w:space="0" w:color="auto"/>
                          </w:divBdr>
                        </w:div>
                        <w:div w:id="86470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346920">
      <w:bodyDiv w:val="1"/>
      <w:marLeft w:val="0"/>
      <w:marRight w:val="0"/>
      <w:marTop w:val="0"/>
      <w:marBottom w:val="0"/>
      <w:divBdr>
        <w:top w:val="none" w:sz="0" w:space="0" w:color="auto"/>
        <w:left w:val="none" w:sz="0" w:space="0" w:color="auto"/>
        <w:bottom w:val="none" w:sz="0" w:space="0" w:color="auto"/>
        <w:right w:val="none" w:sz="0" w:space="0" w:color="auto"/>
      </w:divBdr>
    </w:div>
    <w:div w:id="1535003468">
      <w:bodyDiv w:val="1"/>
      <w:marLeft w:val="0"/>
      <w:marRight w:val="0"/>
      <w:marTop w:val="0"/>
      <w:marBottom w:val="0"/>
      <w:divBdr>
        <w:top w:val="none" w:sz="0" w:space="0" w:color="auto"/>
        <w:left w:val="none" w:sz="0" w:space="0" w:color="auto"/>
        <w:bottom w:val="none" w:sz="0" w:space="0" w:color="auto"/>
        <w:right w:val="none" w:sz="0" w:space="0" w:color="auto"/>
      </w:divBdr>
      <w:divsChild>
        <w:div w:id="1544899221">
          <w:marLeft w:val="446"/>
          <w:marRight w:val="0"/>
          <w:marTop w:val="0"/>
          <w:marBottom w:val="0"/>
          <w:divBdr>
            <w:top w:val="none" w:sz="0" w:space="0" w:color="auto"/>
            <w:left w:val="none" w:sz="0" w:space="0" w:color="auto"/>
            <w:bottom w:val="none" w:sz="0" w:space="0" w:color="auto"/>
            <w:right w:val="none" w:sz="0" w:space="0" w:color="auto"/>
          </w:divBdr>
        </w:div>
      </w:divsChild>
    </w:div>
    <w:div w:id="1557930348">
      <w:bodyDiv w:val="1"/>
      <w:marLeft w:val="0"/>
      <w:marRight w:val="0"/>
      <w:marTop w:val="0"/>
      <w:marBottom w:val="0"/>
      <w:divBdr>
        <w:top w:val="none" w:sz="0" w:space="0" w:color="auto"/>
        <w:left w:val="none" w:sz="0" w:space="0" w:color="auto"/>
        <w:bottom w:val="none" w:sz="0" w:space="0" w:color="auto"/>
        <w:right w:val="none" w:sz="0" w:space="0" w:color="auto"/>
      </w:divBdr>
      <w:divsChild>
        <w:div w:id="417360943">
          <w:marLeft w:val="446"/>
          <w:marRight w:val="0"/>
          <w:marTop w:val="0"/>
          <w:marBottom w:val="0"/>
          <w:divBdr>
            <w:top w:val="none" w:sz="0" w:space="0" w:color="auto"/>
            <w:left w:val="none" w:sz="0" w:space="0" w:color="auto"/>
            <w:bottom w:val="none" w:sz="0" w:space="0" w:color="auto"/>
            <w:right w:val="none" w:sz="0" w:space="0" w:color="auto"/>
          </w:divBdr>
        </w:div>
      </w:divsChild>
    </w:div>
    <w:div w:id="1577082664">
      <w:bodyDiv w:val="1"/>
      <w:marLeft w:val="0"/>
      <w:marRight w:val="0"/>
      <w:marTop w:val="0"/>
      <w:marBottom w:val="0"/>
      <w:divBdr>
        <w:top w:val="none" w:sz="0" w:space="0" w:color="auto"/>
        <w:left w:val="none" w:sz="0" w:space="0" w:color="auto"/>
        <w:bottom w:val="none" w:sz="0" w:space="0" w:color="auto"/>
        <w:right w:val="none" w:sz="0" w:space="0" w:color="auto"/>
      </w:divBdr>
      <w:divsChild>
        <w:div w:id="492380698">
          <w:marLeft w:val="0"/>
          <w:marRight w:val="0"/>
          <w:marTop w:val="0"/>
          <w:marBottom w:val="0"/>
          <w:divBdr>
            <w:top w:val="none" w:sz="0" w:space="0" w:color="auto"/>
            <w:left w:val="none" w:sz="0" w:space="0" w:color="auto"/>
            <w:bottom w:val="none" w:sz="0" w:space="0" w:color="auto"/>
            <w:right w:val="none" w:sz="0" w:space="0" w:color="auto"/>
          </w:divBdr>
          <w:divsChild>
            <w:div w:id="649987513">
              <w:marLeft w:val="0"/>
              <w:marRight w:val="0"/>
              <w:marTop w:val="0"/>
              <w:marBottom w:val="0"/>
              <w:divBdr>
                <w:top w:val="none" w:sz="0" w:space="0" w:color="auto"/>
                <w:left w:val="none" w:sz="0" w:space="0" w:color="auto"/>
                <w:bottom w:val="none" w:sz="0" w:space="0" w:color="auto"/>
                <w:right w:val="none" w:sz="0" w:space="0" w:color="auto"/>
              </w:divBdr>
              <w:divsChild>
                <w:div w:id="1059136462">
                  <w:marLeft w:val="0"/>
                  <w:marRight w:val="0"/>
                  <w:marTop w:val="0"/>
                  <w:marBottom w:val="0"/>
                  <w:divBdr>
                    <w:top w:val="none" w:sz="0" w:space="0" w:color="auto"/>
                    <w:left w:val="none" w:sz="0" w:space="0" w:color="auto"/>
                    <w:bottom w:val="none" w:sz="0" w:space="0" w:color="auto"/>
                    <w:right w:val="none" w:sz="0" w:space="0" w:color="auto"/>
                  </w:divBdr>
                  <w:divsChild>
                    <w:div w:id="610819200">
                      <w:marLeft w:val="0"/>
                      <w:marRight w:val="0"/>
                      <w:marTop w:val="0"/>
                      <w:marBottom w:val="0"/>
                      <w:divBdr>
                        <w:top w:val="none" w:sz="0" w:space="0" w:color="auto"/>
                        <w:left w:val="none" w:sz="0" w:space="0" w:color="auto"/>
                        <w:bottom w:val="none" w:sz="0" w:space="0" w:color="auto"/>
                        <w:right w:val="none" w:sz="0" w:space="0" w:color="auto"/>
                      </w:divBdr>
                    </w:div>
                    <w:div w:id="782382188">
                      <w:marLeft w:val="0"/>
                      <w:marRight w:val="0"/>
                      <w:marTop w:val="0"/>
                      <w:marBottom w:val="0"/>
                      <w:divBdr>
                        <w:top w:val="none" w:sz="0" w:space="0" w:color="auto"/>
                        <w:left w:val="none" w:sz="0" w:space="0" w:color="auto"/>
                        <w:bottom w:val="none" w:sz="0" w:space="0" w:color="auto"/>
                        <w:right w:val="none" w:sz="0" w:space="0" w:color="auto"/>
                      </w:divBdr>
                    </w:div>
                    <w:div w:id="659042131">
                      <w:marLeft w:val="0"/>
                      <w:marRight w:val="0"/>
                      <w:marTop w:val="0"/>
                      <w:marBottom w:val="0"/>
                      <w:divBdr>
                        <w:top w:val="none" w:sz="0" w:space="0" w:color="auto"/>
                        <w:left w:val="none" w:sz="0" w:space="0" w:color="auto"/>
                        <w:bottom w:val="none" w:sz="0" w:space="0" w:color="auto"/>
                        <w:right w:val="none" w:sz="0" w:space="0" w:color="auto"/>
                      </w:divBdr>
                    </w:div>
                    <w:div w:id="135071555">
                      <w:marLeft w:val="0"/>
                      <w:marRight w:val="0"/>
                      <w:marTop w:val="0"/>
                      <w:marBottom w:val="0"/>
                      <w:divBdr>
                        <w:top w:val="none" w:sz="0" w:space="0" w:color="auto"/>
                        <w:left w:val="none" w:sz="0" w:space="0" w:color="auto"/>
                        <w:bottom w:val="none" w:sz="0" w:space="0" w:color="auto"/>
                        <w:right w:val="none" w:sz="0" w:space="0" w:color="auto"/>
                      </w:divBdr>
                    </w:div>
                    <w:div w:id="294142026">
                      <w:marLeft w:val="0"/>
                      <w:marRight w:val="0"/>
                      <w:marTop w:val="0"/>
                      <w:marBottom w:val="0"/>
                      <w:divBdr>
                        <w:top w:val="none" w:sz="0" w:space="0" w:color="auto"/>
                        <w:left w:val="none" w:sz="0" w:space="0" w:color="auto"/>
                        <w:bottom w:val="none" w:sz="0" w:space="0" w:color="auto"/>
                        <w:right w:val="none" w:sz="0" w:space="0" w:color="auto"/>
                      </w:divBdr>
                    </w:div>
                    <w:div w:id="1878420819">
                      <w:marLeft w:val="0"/>
                      <w:marRight w:val="0"/>
                      <w:marTop w:val="0"/>
                      <w:marBottom w:val="0"/>
                      <w:divBdr>
                        <w:top w:val="none" w:sz="0" w:space="0" w:color="auto"/>
                        <w:left w:val="none" w:sz="0" w:space="0" w:color="auto"/>
                        <w:bottom w:val="none" w:sz="0" w:space="0" w:color="auto"/>
                        <w:right w:val="none" w:sz="0" w:space="0" w:color="auto"/>
                      </w:divBdr>
                    </w:div>
                    <w:div w:id="90664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250272">
      <w:bodyDiv w:val="1"/>
      <w:marLeft w:val="0"/>
      <w:marRight w:val="0"/>
      <w:marTop w:val="0"/>
      <w:marBottom w:val="0"/>
      <w:divBdr>
        <w:top w:val="none" w:sz="0" w:space="0" w:color="auto"/>
        <w:left w:val="none" w:sz="0" w:space="0" w:color="auto"/>
        <w:bottom w:val="none" w:sz="0" w:space="0" w:color="auto"/>
        <w:right w:val="none" w:sz="0" w:space="0" w:color="auto"/>
      </w:divBdr>
    </w:div>
    <w:div w:id="1672753600">
      <w:bodyDiv w:val="1"/>
      <w:marLeft w:val="0"/>
      <w:marRight w:val="0"/>
      <w:marTop w:val="0"/>
      <w:marBottom w:val="0"/>
      <w:divBdr>
        <w:top w:val="none" w:sz="0" w:space="0" w:color="auto"/>
        <w:left w:val="none" w:sz="0" w:space="0" w:color="auto"/>
        <w:bottom w:val="none" w:sz="0" w:space="0" w:color="auto"/>
        <w:right w:val="none" w:sz="0" w:space="0" w:color="auto"/>
      </w:divBdr>
      <w:divsChild>
        <w:div w:id="239142191">
          <w:marLeft w:val="446"/>
          <w:marRight w:val="0"/>
          <w:marTop w:val="0"/>
          <w:marBottom w:val="0"/>
          <w:divBdr>
            <w:top w:val="none" w:sz="0" w:space="0" w:color="auto"/>
            <w:left w:val="none" w:sz="0" w:space="0" w:color="auto"/>
            <w:bottom w:val="none" w:sz="0" w:space="0" w:color="auto"/>
            <w:right w:val="none" w:sz="0" w:space="0" w:color="auto"/>
          </w:divBdr>
        </w:div>
      </w:divsChild>
    </w:div>
    <w:div w:id="1779636355">
      <w:bodyDiv w:val="1"/>
      <w:marLeft w:val="0"/>
      <w:marRight w:val="0"/>
      <w:marTop w:val="0"/>
      <w:marBottom w:val="0"/>
      <w:divBdr>
        <w:top w:val="none" w:sz="0" w:space="0" w:color="auto"/>
        <w:left w:val="none" w:sz="0" w:space="0" w:color="auto"/>
        <w:bottom w:val="none" w:sz="0" w:space="0" w:color="auto"/>
        <w:right w:val="none" w:sz="0" w:space="0" w:color="auto"/>
      </w:divBdr>
    </w:div>
    <w:div w:id="1841968249">
      <w:bodyDiv w:val="1"/>
      <w:marLeft w:val="0"/>
      <w:marRight w:val="0"/>
      <w:marTop w:val="0"/>
      <w:marBottom w:val="0"/>
      <w:divBdr>
        <w:top w:val="none" w:sz="0" w:space="0" w:color="auto"/>
        <w:left w:val="none" w:sz="0" w:space="0" w:color="auto"/>
        <w:bottom w:val="none" w:sz="0" w:space="0" w:color="auto"/>
        <w:right w:val="none" w:sz="0" w:space="0" w:color="auto"/>
      </w:divBdr>
      <w:divsChild>
        <w:div w:id="849177050">
          <w:marLeft w:val="446"/>
          <w:marRight w:val="0"/>
          <w:marTop w:val="0"/>
          <w:marBottom w:val="0"/>
          <w:divBdr>
            <w:top w:val="none" w:sz="0" w:space="0" w:color="auto"/>
            <w:left w:val="none" w:sz="0" w:space="0" w:color="auto"/>
            <w:bottom w:val="none" w:sz="0" w:space="0" w:color="auto"/>
            <w:right w:val="none" w:sz="0" w:space="0" w:color="auto"/>
          </w:divBdr>
        </w:div>
      </w:divsChild>
    </w:div>
    <w:div w:id="1857956788">
      <w:bodyDiv w:val="1"/>
      <w:marLeft w:val="0"/>
      <w:marRight w:val="0"/>
      <w:marTop w:val="0"/>
      <w:marBottom w:val="0"/>
      <w:divBdr>
        <w:top w:val="none" w:sz="0" w:space="0" w:color="auto"/>
        <w:left w:val="none" w:sz="0" w:space="0" w:color="auto"/>
        <w:bottom w:val="none" w:sz="0" w:space="0" w:color="auto"/>
        <w:right w:val="none" w:sz="0" w:space="0" w:color="auto"/>
      </w:divBdr>
    </w:div>
    <w:div w:id="1860317267">
      <w:bodyDiv w:val="1"/>
      <w:marLeft w:val="0"/>
      <w:marRight w:val="0"/>
      <w:marTop w:val="0"/>
      <w:marBottom w:val="0"/>
      <w:divBdr>
        <w:top w:val="none" w:sz="0" w:space="0" w:color="auto"/>
        <w:left w:val="none" w:sz="0" w:space="0" w:color="auto"/>
        <w:bottom w:val="none" w:sz="0" w:space="0" w:color="auto"/>
        <w:right w:val="none" w:sz="0" w:space="0" w:color="auto"/>
      </w:divBdr>
    </w:div>
    <w:div w:id="1866551960">
      <w:bodyDiv w:val="1"/>
      <w:marLeft w:val="0"/>
      <w:marRight w:val="0"/>
      <w:marTop w:val="0"/>
      <w:marBottom w:val="0"/>
      <w:divBdr>
        <w:top w:val="none" w:sz="0" w:space="0" w:color="auto"/>
        <w:left w:val="none" w:sz="0" w:space="0" w:color="auto"/>
        <w:bottom w:val="none" w:sz="0" w:space="0" w:color="auto"/>
        <w:right w:val="none" w:sz="0" w:space="0" w:color="auto"/>
      </w:divBdr>
      <w:divsChild>
        <w:div w:id="1337732856">
          <w:marLeft w:val="446"/>
          <w:marRight w:val="0"/>
          <w:marTop w:val="0"/>
          <w:marBottom w:val="0"/>
          <w:divBdr>
            <w:top w:val="none" w:sz="0" w:space="0" w:color="auto"/>
            <w:left w:val="none" w:sz="0" w:space="0" w:color="auto"/>
            <w:bottom w:val="none" w:sz="0" w:space="0" w:color="auto"/>
            <w:right w:val="none" w:sz="0" w:space="0" w:color="auto"/>
          </w:divBdr>
        </w:div>
      </w:divsChild>
    </w:div>
    <w:div w:id="1893619374">
      <w:bodyDiv w:val="1"/>
      <w:marLeft w:val="0"/>
      <w:marRight w:val="0"/>
      <w:marTop w:val="0"/>
      <w:marBottom w:val="0"/>
      <w:divBdr>
        <w:top w:val="none" w:sz="0" w:space="0" w:color="auto"/>
        <w:left w:val="none" w:sz="0" w:space="0" w:color="auto"/>
        <w:bottom w:val="none" w:sz="0" w:space="0" w:color="auto"/>
        <w:right w:val="none" w:sz="0" w:space="0" w:color="auto"/>
      </w:divBdr>
    </w:div>
    <w:div w:id="1926261242">
      <w:bodyDiv w:val="1"/>
      <w:marLeft w:val="0"/>
      <w:marRight w:val="0"/>
      <w:marTop w:val="0"/>
      <w:marBottom w:val="0"/>
      <w:divBdr>
        <w:top w:val="none" w:sz="0" w:space="0" w:color="auto"/>
        <w:left w:val="none" w:sz="0" w:space="0" w:color="auto"/>
        <w:bottom w:val="none" w:sz="0" w:space="0" w:color="auto"/>
        <w:right w:val="none" w:sz="0" w:space="0" w:color="auto"/>
      </w:divBdr>
    </w:div>
    <w:div w:id="1940487325">
      <w:bodyDiv w:val="1"/>
      <w:marLeft w:val="0"/>
      <w:marRight w:val="0"/>
      <w:marTop w:val="0"/>
      <w:marBottom w:val="0"/>
      <w:divBdr>
        <w:top w:val="none" w:sz="0" w:space="0" w:color="auto"/>
        <w:left w:val="none" w:sz="0" w:space="0" w:color="auto"/>
        <w:bottom w:val="none" w:sz="0" w:space="0" w:color="auto"/>
        <w:right w:val="none" w:sz="0" w:space="0" w:color="auto"/>
      </w:divBdr>
    </w:div>
    <w:div w:id="1986280627">
      <w:bodyDiv w:val="1"/>
      <w:marLeft w:val="0"/>
      <w:marRight w:val="0"/>
      <w:marTop w:val="0"/>
      <w:marBottom w:val="0"/>
      <w:divBdr>
        <w:top w:val="none" w:sz="0" w:space="0" w:color="auto"/>
        <w:left w:val="none" w:sz="0" w:space="0" w:color="auto"/>
        <w:bottom w:val="none" w:sz="0" w:space="0" w:color="auto"/>
        <w:right w:val="none" w:sz="0" w:space="0" w:color="auto"/>
      </w:divBdr>
    </w:div>
    <w:div w:id="1994599884">
      <w:bodyDiv w:val="1"/>
      <w:marLeft w:val="0"/>
      <w:marRight w:val="0"/>
      <w:marTop w:val="0"/>
      <w:marBottom w:val="0"/>
      <w:divBdr>
        <w:top w:val="none" w:sz="0" w:space="0" w:color="auto"/>
        <w:left w:val="none" w:sz="0" w:space="0" w:color="auto"/>
        <w:bottom w:val="none" w:sz="0" w:space="0" w:color="auto"/>
        <w:right w:val="none" w:sz="0" w:space="0" w:color="auto"/>
      </w:divBdr>
      <w:divsChild>
        <w:div w:id="492916373">
          <w:marLeft w:val="0"/>
          <w:marRight w:val="0"/>
          <w:marTop w:val="0"/>
          <w:marBottom w:val="0"/>
          <w:divBdr>
            <w:top w:val="none" w:sz="0" w:space="0" w:color="auto"/>
            <w:left w:val="none" w:sz="0" w:space="0" w:color="auto"/>
            <w:bottom w:val="none" w:sz="0" w:space="0" w:color="auto"/>
            <w:right w:val="none" w:sz="0" w:space="0" w:color="auto"/>
          </w:divBdr>
        </w:div>
        <w:div w:id="1244219280">
          <w:marLeft w:val="0"/>
          <w:marRight w:val="0"/>
          <w:marTop w:val="0"/>
          <w:marBottom w:val="0"/>
          <w:divBdr>
            <w:top w:val="none" w:sz="0" w:space="0" w:color="auto"/>
            <w:left w:val="none" w:sz="0" w:space="0" w:color="auto"/>
            <w:bottom w:val="none" w:sz="0" w:space="0" w:color="auto"/>
            <w:right w:val="none" w:sz="0" w:space="0" w:color="auto"/>
          </w:divBdr>
        </w:div>
        <w:div w:id="2896813">
          <w:marLeft w:val="0"/>
          <w:marRight w:val="0"/>
          <w:marTop w:val="0"/>
          <w:marBottom w:val="0"/>
          <w:divBdr>
            <w:top w:val="none" w:sz="0" w:space="0" w:color="auto"/>
            <w:left w:val="none" w:sz="0" w:space="0" w:color="auto"/>
            <w:bottom w:val="none" w:sz="0" w:space="0" w:color="auto"/>
            <w:right w:val="none" w:sz="0" w:space="0" w:color="auto"/>
          </w:divBdr>
        </w:div>
        <w:div w:id="27268244">
          <w:marLeft w:val="0"/>
          <w:marRight w:val="0"/>
          <w:marTop w:val="0"/>
          <w:marBottom w:val="0"/>
          <w:divBdr>
            <w:top w:val="none" w:sz="0" w:space="0" w:color="auto"/>
            <w:left w:val="none" w:sz="0" w:space="0" w:color="auto"/>
            <w:bottom w:val="none" w:sz="0" w:space="0" w:color="auto"/>
            <w:right w:val="none" w:sz="0" w:space="0" w:color="auto"/>
          </w:divBdr>
        </w:div>
      </w:divsChild>
    </w:div>
    <w:div w:id="2010057402">
      <w:bodyDiv w:val="1"/>
      <w:marLeft w:val="0"/>
      <w:marRight w:val="0"/>
      <w:marTop w:val="0"/>
      <w:marBottom w:val="0"/>
      <w:divBdr>
        <w:top w:val="none" w:sz="0" w:space="0" w:color="auto"/>
        <w:left w:val="none" w:sz="0" w:space="0" w:color="auto"/>
        <w:bottom w:val="none" w:sz="0" w:space="0" w:color="auto"/>
        <w:right w:val="none" w:sz="0" w:space="0" w:color="auto"/>
      </w:divBdr>
    </w:div>
    <w:div w:id="2034644735">
      <w:bodyDiv w:val="1"/>
      <w:marLeft w:val="0"/>
      <w:marRight w:val="0"/>
      <w:marTop w:val="0"/>
      <w:marBottom w:val="0"/>
      <w:divBdr>
        <w:top w:val="none" w:sz="0" w:space="0" w:color="auto"/>
        <w:left w:val="none" w:sz="0" w:space="0" w:color="auto"/>
        <w:bottom w:val="none" w:sz="0" w:space="0" w:color="auto"/>
        <w:right w:val="none" w:sz="0" w:space="0" w:color="auto"/>
      </w:divBdr>
      <w:divsChild>
        <w:div w:id="625891187">
          <w:marLeft w:val="446"/>
          <w:marRight w:val="0"/>
          <w:marTop w:val="0"/>
          <w:marBottom w:val="0"/>
          <w:divBdr>
            <w:top w:val="none" w:sz="0" w:space="0" w:color="auto"/>
            <w:left w:val="none" w:sz="0" w:space="0" w:color="auto"/>
            <w:bottom w:val="none" w:sz="0" w:space="0" w:color="auto"/>
            <w:right w:val="none" w:sz="0" w:space="0" w:color="auto"/>
          </w:divBdr>
        </w:div>
      </w:divsChild>
    </w:div>
    <w:div w:id="2107454341">
      <w:bodyDiv w:val="1"/>
      <w:marLeft w:val="0"/>
      <w:marRight w:val="0"/>
      <w:marTop w:val="0"/>
      <w:marBottom w:val="0"/>
      <w:divBdr>
        <w:top w:val="none" w:sz="0" w:space="0" w:color="auto"/>
        <w:left w:val="none" w:sz="0" w:space="0" w:color="auto"/>
        <w:bottom w:val="none" w:sz="0" w:space="0" w:color="auto"/>
        <w:right w:val="none" w:sz="0" w:space="0" w:color="auto"/>
      </w:divBdr>
    </w:div>
    <w:div w:id="2138257733">
      <w:bodyDiv w:val="1"/>
      <w:marLeft w:val="0"/>
      <w:marRight w:val="0"/>
      <w:marTop w:val="0"/>
      <w:marBottom w:val="0"/>
      <w:divBdr>
        <w:top w:val="none" w:sz="0" w:space="0" w:color="auto"/>
        <w:left w:val="none" w:sz="0" w:space="0" w:color="auto"/>
        <w:bottom w:val="none" w:sz="0" w:space="0" w:color="auto"/>
        <w:right w:val="none" w:sz="0" w:space="0" w:color="auto"/>
      </w:divBdr>
      <w:divsChild>
        <w:div w:id="2125270520">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hyperlink" Target="https://en.wikipedia.org/wiki/Farad" TargetMode="External"/><Relationship Id="rId34" Type="http://schemas.openxmlformats.org/officeDocument/2006/relationships/image" Target="media/image23.jpeg"/><Relationship Id="rId42" Type="http://schemas.openxmlformats.org/officeDocument/2006/relationships/hyperlink" Target="http://gardenbot.org/howTo/soilMoistur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hyperlink" Target="https://en.wikipedia.org/wiki/International_System_of_Units" TargetMode="External"/><Relationship Id="rId29" Type="http://schemas.openxmlformats.org/officeDocument/2006/relationships/image" Target="media/image18.jpeg"/><Relationship Id="rId41" Type="http://schemas.openxmlformats.org/officeDocument/2006/relationships/hyperlink" Target="http://electronicsforu.com/electronics-projects/automated-plants-wate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hyperlink" Target="https://en.wikipedia.org/wiki/Relay"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zwan\Documents\Custom%20Office%20Templates\DIU-Thesi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39D528-CFC0-4A7C-931E-057D955F81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DIU-Thesis</Template>
  <TotalTime>131</TotalTime>
  <Pages>49</Pages>
  <Words>7662</Words>
  <Characters>43677</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51237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 Rezwanul Ahsan</dc:creator>
  <cp:lastModifiedBy>Dr. Md. Rezwanul Ahsan</cp:lastModifiedBy>
  <cp:revision>34</cp:revision>
  <cp:lastPrinted>2017-09-21T06:06:00Z</cp:lastPrinted>
  <dcterms:created xsi:type="dcterms:W3CDTF">2017-12-02T20:05:00Z</dcterms:created>
  <dcterms:modified xsi:type="dcterms:W3CDTF">2017-12-04T08:38:00Z</dcterms:modified>
</cp:coreProperties>
</file>